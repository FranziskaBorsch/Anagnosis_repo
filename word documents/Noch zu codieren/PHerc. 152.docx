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a, Fr. 82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1. [  .4] ἐëá÷é[ϲô][ .3] ôùé äύϲêïëïí áἰ[ϲ]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2. -ẹ̀ή̣̣ϲ̣ạ̊é äéά ôé ôïύôùí . ἐðåὶ äὲ [ôïῦ ðïé]êé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-ëïõ ôñόðïõ äåäåéãìέíïõ âëέðåôáé ê(áὶ) ôῶí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å[ἰ]ạ̈éêùôέñùí ἀñåôῶí ἡ ðåñὶ ôὸí èåὸí ἐ[î]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ἀ[å]éäίïõ ϲύϲôáϲéϲ, ὑðὲ[ñ ô]ῆϲ ạ̣̃' åἰäéêῆϲ ìόíïí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6. ô[é]èέíôå[ϲ, ἐ]ðåéäὴ [ .2]ï[ .1]åϲ ïὐäὲ ô[á]ύôçí ὠéήèç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-ϲáí ἐệ̣[åἰíïé]ϲ ὑðάñ÷åéí, ἐðὶ ô[ .1]é[ .9]ï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8. èåõị̣̂όì[åèá][ .8][ὅðå]ñ ἐíίï[õϲ] ì[ .6]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a, Fr. 87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9]éôá[ .7]íïé[ .1]åé[ .3]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2. [ .8] [ἄ]ëëïéϲ [ .4]ϲ ὅôé ôὰ íïé[ .2]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7]ãίíåϲèá[é ð]ïñåίáϲ ê(áὶ) êáẹ̀όëï[õ]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4. [ .8]ðïé[ .6] ἅðá[í]ôïϲ áë[ .2]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[ .]ñïð[ .]  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6. [ .</w:t>
      </w:r>
      <w:r w:rsidRPr="00797E48">
        <w:rPr>
          <w:rFonts w:ascii="KadmosU" w:eastAsia="Times New Roman" w:hAnsi="KadmosU"/>
          <w:szCs w:val="24"/>
        </w:rPr>
        <w:t>24]ç</w:t>
      </w:r>
      <w:r w:rsidRPr="00797E48">
        <w:rPr>
          <w:rFonts w:ascii="KadmosU" w:hAnsi="KadmosU"/>
          <w:szCs w:val="24"/>
        </w:rPr>
        <w:t xml:space="preserve"> </w:t>
      </w:r>
      <w:r w:rsidRPr="00797E48">
        <w:rPr>
          <w:rFonts w:ascii="KadmosU" w:eastAsia="Times New Roman" w:hAnsi="KadmosU"/>
          <w:szCs w:val="24"/>
        </w:rPr>
        <w:t>.1[ .5]êá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[ .19] ïéϲ[ .2]êẹ̈õ[ .4]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 xml:space="preserve"> lost.4lin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[.25][ἔ]îù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13. [-è]åí ÷ñåéùäῶí ἡ ϲõìöõëίá ð[ñ(ὸϲ) ôὴí] ϲõíáíá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[-ϲ]ôñïöὴí áὐôῆé ôὰ ðάèç ðáñ[áäί]äùϲéí . ïὐ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ãὰñ äõíáôὸí ἔ÷åéí ôὴí ϲõìöõëίáí ἄíå[õ]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ðάϲçϲ ἐðéìåéîίáϲ ὄíôáϲ . ἀìέëåé äὲ ê(áὶ) ἐ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-ö' ἡ̣ìῶí ôῶí ἀ̣ϲèåíῶí ê(áὶ) ðñ(ïϲ)äåãïìέíùí ðñ[ὸϲ ô]ὰ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18. [÷ñ]ạ̊ẹ́ώäç ô[ῆϲ] öéëίáϲ ïὐê ἐôé öôù ộὸ ëïé[ðὸí ὑ]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-ðïâë[ .1]éϲ[ .2]ôáϲ å[ .2]÷ï[ .7]õôïϲï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b, Fr. 83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1. ô[ .12]ëïéώ[ϲ]å[</w:t>
      </w:r>
      <w:r w:rsidRPr="00797E48">
        <w:rPr>
          <w:rFonts w:ascii="KadmosU" w:eastAsia="Times New Roman" w:hAnsi="KadmosU"/>
          <w:szCs w:val="24"/>
        </w:rPr>
        <w:t xml:space="preserve">ùϲ] </w:t>
      </w:r>
      <w:r>
        <w:rPr>
          <w:rFonts w:ascii="KadmosU" w:hAnsi="KadmosU"/>
          <w:szCs w:val="24"/>
        </w:rPr>
        <w:t>.1</w:t>
      </w:r>
      <w:r w:rsidRPr="00565AC5">
        <w:rPr>
          <w:rFonts w:ascii="KadmosU" w:eastAsia="Times New Roman" w:hAnsi="KadmosU"/>
          <w:szCs w:val="24"/>
        </w:rPr>
        <w:t>[ .2]ϲϲìïϲå[ .3]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ôῆϲ ἄêñáϲ [ôåëåé]ώϲåùϲ ϲ[õí]έ÷åé . ê(áὶ) ôὰϲ ἄëëáϲ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3. ìέíôïé ÷ṇ̣̃ạ̊ίáϲ ἀðïëáìâάí[ï]õϲéí ðáñ' ἀëëή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-ëùí, åἰ ê(áὶ) äύíáíôáé äé' áὑôῶí ðáñáϲêåõάæåϲ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[-èáé.] ệáèάðåñ ἡìåῖϲ έíίïôå ðáñὰ ôáῦô' ἐ÷όí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[-ôù]í· ê(áὶ) ãὰñ [ðáñ' ἁ]öῆϲ ê(áὶ) ôῶí ðñ(ὸϲ) ôὴí ἁö[ὴ]í ê(áὶ) ôὴí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[ἀêï]ὴí êáὶ ðá[ñὰ ô]ῶí ὅëùí [ôῶ]í ð(ñὸϲ) ôὴ[í öύϲéí]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[ἔ]îùèåí åἰϲ̣ð̣[éðôό]í[ôùí] äéὰ [ôῆϲ ὄøåùϲ]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b, Fr. 89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[ .20]ùí ἂí ê(áὶ) ìçèὲí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[ .18] [ἀë]ëήëùí ἕ[ôå]ñïí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[ .29]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[ .21]éïϲϲ[ .6]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[ .16]õåϲ[ .6]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 xml:space="preserve">6. [ .16] .1 </w:t>
      </w:r>
      <w:r w:rsidRPr="00565AC5">
        <w:rPr>
          <w:rFonts w:ascii="KadmosU" w:eastAsia="Times New Roman" w:hAnsi="KadmosU"/>
          <w:szCs w:val="24"/>
        </w:rPr>
        <w:t xml:space="preserve">åíù[ .6]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7. [ .8]ù[ .11]éçí[ .6]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[ .6] í ἔ÷åéí ἐðéèọ̃[ìίáí][ .13]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[ .3] ἔ÷ùí ðñ(ὸϲ) ôὰ ἐê ôῶí ðñáãìάô[ùí ἅ]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[-ãά]è' ïὐê ἀöέôùϲ ἀðïëáύåé ðáñάð̣[á]í ô[ῆϲ]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å[ὐ]êáéñίáϲ êáὶ ðëήèïõϲ ê(áὶ) ðïéόôçộ[ïϲ]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ἀ[ϲ]ôï÷άϲôùí· ἤëãåé ãὰñ ἂí ê(áὶ) êáôέϲô[ñ]åöạ̊[í]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ïὕôùϲ ἀíáϲôñåöόìåíïϲ· ἀëë' ἐðίðáí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[ôὰϲ] ÷ñåίáϲ ἐëáύíåé êáôὰ ôὴí äéáϲôάèìçϲéí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c, Fr. 84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áὐôïὺϲ ëå[ .2] ἀëëήëùí [ .8][ê]á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-è' ὅϲïí [ô]ὰϲ ἀð' ἀëëήëùí êïìίæ[ïí]ôáé ÷ñåί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-áϲ, ἃϲ åἰ ìὴ ἀðåëάìâáíïí, ïὐê ἂí ἦϲáí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4. ôέëåéïé êáô' åὐäáéìïíίáí, å[ἴ ã' ἔ]îåϲôéí ëέ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-ãåéí, ê(áὶ) ìçäὲ êáôὰ ôïῦô' ἐìðïäίæåϲèáé ðñ(ὸϲ)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6. ôὴí ôῆϲ öéëίáϲ ἐí áὐôïῖϲ ἀðόëç̣̣øéí· ïὐ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-äὲ ãὰñ ïἱ á[ἰῶ]íåϲ ðñïöåñόìåíïé ôὴí ἀëç̣̣[èῶϲ]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ôåëåίáí [ .3]éå¯ [ .8] ðáñáϲêå[õά]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9. [-æ ][30]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c, Kol. 1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äéá[ .4]íá[ .2]íôéíçíáë[ .1]åị́[ .3][ϲõì] 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-âέâçêåí ἀåéäίïõϲ ἔ÷åéí áö[ .2]íù[ .2]ẹ̈õ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ðåéϲ, ἀëë[ .2]åõá[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4]ìéïé äé' áἰῶ[íïϲ· ï]ὐ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ìὴí ἅðáíôá[ϲ] ἁ̣[ðάí]ôùí ïἰçôέïí (åἶíáé) [öίë]ïõϲ,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ἧé êáôὰ ôὸ ϲύí[ç]ẹ̀έϲ̣ ãå öίëïé êáëïῦíôáé·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ôïὺϲ ãὰ[ñ] ἀðåίñïõϲ [ï]ὐ äõíáôὸí ἀëëήëï[éϲ]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[åἰ]ϲ ãíῶϲéí ἀöéêíåῖϲèáé. äéόðåñ ïὐ [ð]ά̣̣[íôùí]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ôῶí ἐ[í] ôῆ̣é [ãῆé ϲï]ọ̣̈ῶí ö[ί]ëïõϲ ἄí ôéϲ åἴðïé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[ôï]ὺ[ϲ èåïῦϲ] ἀ[ëçè]ῶ[ϲ,] åἴ ôéϲ [ .7]é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[ .14][ö]éëήϲåé 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7]ùí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[ .12] ðá[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1]ϲ ôὸí ö[éëόϲïö]ï[í]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30]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13]êáð[ .16]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 ộïῖϲ èåïῖϲ, ê(áὶ) èáõìάæåé ôὴí öύϲéí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[êá]ὶ ôὴí äéάèåϲéí êáὶ ðåéñᾶôáé ϲõíåããί  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[-æåé]í áὐôῆé ê(áὶ) êáèάðåñ åἰ ãëί÷åôáé èéãå[ῖ]í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[ê(áὶ) ϲõ]íåῖíáé, êáëåίôù êáὶ ôïὺϲ ϲïöïὺϲ ôῶí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[èåῶ]í öίëïõϲ ê(áὶ) ôïὺϲ èåïὺϲ ôῶí ϲïöῶí.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19. [ἀëë' ï]ὐê ἐïίêáìέ[í ðïõ] ôὰ ôïéáῦôá ôὴí öé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[-ëίáí] ἐñåῖí, ὥϲôå âέëôå[éï]í áὐôὰ </w:t>
      </w:r>
      <w:r w:rsidRPr="00797E48">
        <w:rPr>
          <w:rFonts w:ascii="KadmosU" w:eastAsia="Times New Roman" w:hAnsi="KadmosU"/>
          <w:szCs w:val="24"/>
        </w:rPr>
        <w:t>ôὰ ðñάãìá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d, Fr. 85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</w:t>
      </w:r>
      <w:r w:rsidRPr="00797E48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ôá [ϲê]ïð̣åῖí, ôὰ ä&lt;ὲ&gt; ῥ[ἠìáô' ἀ÷ñ]ήϲôùϲ ìὴ ðáñá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-âéάæåϲèáé . êἂị́ ÷áñίæåϲèáé ôïéãáñïῦí ἀëëήëïéϲ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ôïὺϲ èåïὺϲ ôẹ́ẹ̀ῶ̣ìåí, ὡϲ ἐíëåίðïõϲé ìå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-ôάäïϲίí ôéíùí ïἰêåίùí ðïéïõìέíïõϲ ïὐ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ῥçôέïí· ἅðáíôå[ϲ ã]ὰ[ñ ê(áὶ)] áὐôάñêùϲ ἑáõôïῖϲ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ðáñáϲêåõáϲôéêïὶ ôῆϲ ôåëåéïôάôçϲ ἡäï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7. [-íῆ]ϲ åἰ[ϲéí. ïὐ ìὴí] ἀëë' åé[ .3]</w:t>
      </w:r>
      <w:r>
        <w:rPr>
          <w:rFonts w:ascii="KadmosU" w:hAnsi="KadmosU"/>
          <w:szCs w:val="24"/>
        </w:rPr>
        <w:t xml:space="preserve"> </w:t>
      </w:r>
      <w:r>
        <w:rPr>
          <w:rFonts w:ascii="KadmosU" w:eastAsia="Times New Roman" w:hAnsi="KadmosU"/>
          <w:szCs w:val="24"/>
        </w:rPr>
        <w:t xml:space="preserve">.1 </w:t>
      </w:r>
      <w:r w:rsidRPr="00565AC5">
        <w:rPr>
          <w:rFonts w:ascii="KadmosU" w:eastAsia="Times New Roman" w:hAnsi="KadmosU"/>
          <w:szCs w:val="24"/>
        </w:rPr>
        <w:t>êïé[ .6]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ëïõáðô[ .4]ùϲåùϲ ôçé[ .2]áë[ .8]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d, Kol. 2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éð[ .3]ìðåϲåῖí çê[ .16[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10. ἢ̣̣ [ἀäõ]íáôïῦíôá[ .5]ùí ðá[ .8]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11. ụ̀[ .4]ñåôáé· ôά÷á äὲ êáô' ἀϲ[ôå]ῖïí ϲõíήèåé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12.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áí åὐêïéíùíç]ϲίáϲ êá[ë]ïõìέíçϲ ôῆ[ϲ] ἀạ̣̃áẹ̀ῶí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ðáñáϲêå[õ]ῆϲ ìåô' ἐêôå[í]åίáϲ ôå êáὶ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ðñïϲïéêåéώϲåùϲ ôῶé ìåôáëáìâ[ά]íïíôé êáὶ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[ðά]ëéí åὐ÷áñéϲôίáϲ ôå ê(áὶ) ἀðïäï÷ῆϲ . ðñὸϲ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[ .9]ãùé ìåôåẹ̈[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14]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[ .9]ôέñøå[ùϲ][ .14]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[ .8]ðáõôáôùá[ .14]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19. [ .12]ïôïé[ .14]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[ .30]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21. êáô' ἐëëåίììáô[á][ .9]ϲéí ä' åὐ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22. -äïêåῖ êáὶ ðñïϲïéêåéïῦôáé ê(áὶ) ìåãάëùϲ, ὅðåñ ïὐ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-ê ἀϲύíçèåϲ ὀíïìάæåéí. ἀîéùôέïí ạ̈' ἀäé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-áëåίðôùϲ ãå ôïῦôï ðïéåῖí, êáὶ êá[ôá]ϲ̣ệạ̊õ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25. -áϲôέïí ôïῦôï, äé' ὦí åἰώèáìåí, ôῶ̣[é] ôὴí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26. ϲõíå÷åϲôάôçí ἐðéâïëὴí ἐðὶ ôὰ ãåãïíό[ô]á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27. ê(áὶ) ðáñ[ό]íôá [ê(áὶ) ì]έëëïíôá ἀã[á]èὰ ìåè' ἱêáí[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</w:t>
      </w:r>
      <w:r>
        <w:rPr>
          <w:rFonts w:ascii="KadmosU" w:eastAsia="Times New Roman" w:hAnsi="KadmosU"/>
          <w:szCs w:val="24"/>
        </w:rPr>
        <w:t xml:space="preserve"> Kol. e, Fr. 86</w:t>
      </w:r>
      <w:r w:rsidRPr="00565AC5">
        <w:rPr>
          <w:rFonts w:ascii="KadmosU" w:eastAsia="Times New Roman" w:hAnsi="KadmosU"/>
          <w:szCs w:val="24"/>
        </w:rPr>
        <w:t>a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[ .30]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ϲύíå[ϲé]í åὐäáéìïíίáϲ[ .4]áé[ .4]ϲê[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1]åé[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ô[é]ìᾶϲèáé ä[åῖí] ôïὺϲ èåïὺ[ϲ] ἢ̣ ἄëëçí ê[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1]õ[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4. ὁäὸí ëέãåéí· ôὸ ãὰñ èáõìάæåéí ôὸ ìέã[å]è[ïϲ ἐê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-ðëήîåùϲ ệạ́ὶ̣ ìáêáñéϲìïῦ êáὶ ð̣(ñïϲ)ïéêåéώϲ̣ạ̊  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-ụ̀ϲ äñáϲộ[éêὸí] ëέã[å]ôá[é]· èáõìάæåé äὲ êáὶ êá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-ôáðëή̣̣ôôå[ôáé] ìá[ê]άñ[éïí ὁñῶí] ïὐäὲí ïὕ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-ôùϲ ὡϲ èå[όí][ .15]ἐö' </w:t>
      </w:r>
      <w:r w:rsidRPr="00797E48">
        <w:rPr>
          <w:rFonts w:ascii="KadmosU" w:eastAsia="Times New Roman" w:hAnsi="KadmosU"/>
          <w:szCs w:val="24"/>
        </w:rPr>
        <w:t>ïἷϲ å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 e, Kol. 3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</w:t>
      </w:r>
      <w:r w:rsidRPr="00797E48">
        <w:rPr>
          <w:rFonts w:ascii="KadmosU" w:eastAsia="Times New Roman" w:hAnsi="KadmosU"/>
          <w:szCs w:val="24"/>
        </w:rPr>
        <w:t>. [</w:t>
      </w:r>
      <w:r w:rsidRPr="00797E48">
        <w:rPr>
          <w:rFonts w:ascii="KadmosU" w:hAnsi="KadmosU"/>
          <w:szCs w:val="24"/>
        </w:rPr>
        <w:t>-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23]ðá[</w:t>
      </w:r>
      <w:r w:rsidRPr="00565AC5">
        <w:rPr>
          <w:rFonts w:ascii="KadmosU" w:eastAsia="Times New Roman" w:hAnsi="KadmosU"/>
          <w:szCs w:val="24"/>
        </w:rPr>
        <w:t xml:space="preserve"> .6]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19]õôïõ[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8]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30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[ .21]ôù[ .7]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[ .21]ϲéϲê[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é[ .19]á[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2]õ[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2]õ[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4]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8]ϲáϲ êáè' ἣí öïñὰí ïð[ .5]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ôï[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5]áϲìåíåìå ëέãåôáé ðάíôå[ϲ][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4]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åἰϲὶí ἴϲïé [ . ê(áὶ)] ôῶí ì[ὲí] äὴ ôïéϲõôï[ô]ñόð[ùí]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ἅëéϲ ϲ÷åì[ì]άôùí . æçôçèέíôï[ϲ äὲ]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8F3ECB">
        <w:rPr>
          <w:rFonts w:ascii="KadmosU" w:hAnsi="KadmosU"/>
          <w:szCs w:val="24"/>
        </w:rPr>
        <w:t>@coronis@</w:t>
      </w:r>
      <w:bookmarkStart w:id="0" w:name="_GoBack"/>
      <w:bookmarkEnd w:id="0"/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ðáñὰ̣ ộ[ῶ]ị́ [ðáëáéï]ôέñùí, åἰ ôῶí ê[ .3]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å÷ï[ .10] ïἱ èåïί, ê(áὶ) ôίíá ô[ñόð]ị̈í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[ .24]ãá[ .5]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[ .31]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[ .16]ù[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13]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16. [ .31]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[ .13]ϲä[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14]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ïë[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6]÷å[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6]ãá[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êáộ' ạ́ὐôῶí (åἶíáé) ê(áὶ) ô[ῶí ἐ]íáíôίùí ἔäạ̊[é] ôὴ[í]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ἔííïéá[í][ .15]êá ê(áὶ) [ .4]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ëçøéí ἔ÷ïíôïϲ, ἐî ὧ̣í åἴðáìåí, ê(áὶ) êáôὰ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ϲõíáύîçϲéí ô[ïῦ] ìåãίϲôïõ ðåñὶ ἀìöόô[å]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-ñá ôὰ ìέñç ê(áὶ) ðáñὰ ôïὺϲ ἄëëïõϲ âίáé ðïéïύìå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-íïé, ôïύôùí ìὲí ôáïåêê[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3]ìåôáϲëå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01020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f, Fr. 88b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1. [ .30]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[ .3]èáíåῖí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21]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[ .6][ï]ὐê· ἀèáíάôïéϲ [êá]ộὰ êá[éñï]ὑϲ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5]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ἐị́åϲộ[ῶôá]ϲ ÷ñήϲéìïí, ἀëë' ἀíèñώðï[éϲ ì]όị́ị̈[í]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äéὰ ôὴí [ἀϲèέ]íåéáí· ôὸ ä' ἰϲ÷ῦị̈í ệ(ạ́ὶ̣) ἀήộ[ô]ç̣̣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-ôόí [ôå êáὶ] ἄöèáñôïí êáὶ ðáí[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8]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çí[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2]ôï ϲ̣õíå÷ῶϲ ïὐ ðñïϲäå[÷όìåíïí]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A26785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f, Kol. 4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2]ïéùé á[ .7]÷å[ .13]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äïêá[ .6]ϲôá[ .17]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áϲ[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2]ạ̊ἰäόô[á]ϲ· ïὐäὲ ãὰñ ὁ èíçô[ὸϲ ἧô]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-ôïí ạ̊ύạ̈áίìùí, ðáñόϲïí ïὕôùϲ ἔ÷åé ðñ(ὸϲ)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ôὰ ôïéáῦôá· ðáñόϲïí ä' ἔíéá ôὴ[í] ãíῶϲéí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áὐôïῦ ä[éá]öåύãåé ôὰ ìὲí ôὴí 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1]ùϲôá[ .3]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1]ïçôé ê(áὶ) êá[ .2]ôé[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2]éíåéϲíïéðåé[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3]íùí áäç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ä[ .2]íç[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2]áñéϲôåïéϲãìùϲôá[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6]ïðåéí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 ê(áὶ) áíéáíåñðϲõ[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1]ñï[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1]åñïí å[ .6]äå[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1]ï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[ .3]ϲ[ .26]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9]êïíôùí á[ .2]áôé[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 å[ἶ]íáé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5]íïöçìáíáí ïὐä' ἐὰí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1]ïõ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5]ùí ϲõíåϲô[ὼϲ êé]íçèῆ[é][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8]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>lost.3lin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[ .14]êá[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15108D">
        <w:rPr>
          <w:rFonts w:ascii="KadmosU" w:eastAsia="Times New Roman" w:hAnsi="KadmosU"/>
          <w:szCs w:val="24"/>
        </w:rPr>
        <w:t xml:space="preserve">18.  .8 í[ </w:t>
      </w:r>
      <w:r w:rsidRPr="0015108D">
        <w:rPr>
          <w:rFonts w:ascii="KadmosU" w:hAnsi="KadmosU"/>
          <w:szCs w:val="24"/>
        </w:rPr>
        <w:t>.</w:t>
      </w:r>
      <w:r w:rsidRPr="0015108D">
        <w:rPr>
          <w:rFonts w:ascii="KadmosU" w:eastAsia="Times New Roman" w:hAnsi="KadmosU"/>
          <w:szCs w:val="24"/>
        </w:rPr>
        <w:t xml:space="preserve"> 3]íõï[ .15]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ϲá[ .3]ị̈ ê(áὶ) ð̣á[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2]ïìá[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 ÷ñή[ϲ]éìïí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áὐôïῖϲ [ã]έíïéô' ἂí äéὰ ộῆϲ ãíώϲåù[ϲ ôáύ] 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-ôçϲ· ὅϲá ãὰñ ἀðïôåëạ̊ῖ ôé ôῶí äåό̣íôùí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ἄíåõ ìáíôéệ[ῆϲ ἔ÷]ïõϲé, ôὰ äὲ ëïéðὰ ôίϲ ÷ñåίá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0B37E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  <w:highlight w:val="yellow"/>
        </w:rPr>
        <w:t>PHerc. 152, Kol. f, Kol. 4, Unterer Text in kleiner Schrift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1. [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3] ôñ(όðïí) ạ̊ἶðåí [ .13] íåíá äὲ ê(áὶ) ôὸ ðáñáôéïϲíçð(ñïϲ)õðñé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íïïìåíïí[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14]ôùíïìçïíôïõéáíáä çäïõϲâ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íïéôïöïí[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35]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1]åáíåéí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9]áíô[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9]ôåéϲïì[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10]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áöṇ̃ïíé[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13]í ð(ñïϲ)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8]ïíáõôå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8]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êáôï[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2]íôù[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35]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Kol. g, Fr. O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[ .25]áñáë[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  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26]õçϲôåï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[ .25][ἀö]èáñϲίá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.24 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1][ô]ïῖϲ èå[ïῖϲ]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25]íé[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4054F4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Kol. g, Kol.5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ã[ .3]åéíç ê(áὶ) ðï[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4]çë[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2]õ÷[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2] ôå ἄ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-ø̣̣õ÷ïí· ôὸ ãὰṇ̣̃[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5]ïí ïíá[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7]ç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ôùí[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24]äéá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ì[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29]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>lost.3lin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ìïõϲ å÷[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 </w:t>
      </w:r>
      <w:r w:rsidRPr="00797E48">
        <w:rPr>
          <w:rFonts w:ascii="KadmosU" w:eastAsia="Times New Roman" w:hAnsi="KadmosU"/>
          <w:szCs w:val="24"/>
        </w:rPr>
        <w:t xml:space="preserve">ôïὺϲ 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14]</w:t>
      </w:r>
      <w:r>
        <w:rPr>
          <w:rFonts w:ascii="KadmosU" w:hAnsi="KadmosU"/>
          <w:szCs w:val="24"/>
        </w:rPr>
        <w:t>[</w:t>
      </w:r>
      <w:r w:rsidRPr="00797E48">
        <w:rPr>
          <w:rFonts w:ascii="KadmosU" w:eastAsia="Times New Roman" w:hAnsi="KadmosU"/>
          <w:szCs w:val="24"/>
        </w:rPr>
        <w:t>ð̣ñïϲ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-äåῖϲèạ́é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1]áíôáé [öά]ϲêå[é]í ðñὸϲ ôὸ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ìçäὲí âëáâåñὸí ðάϲ÷åéí . äåé[ê] ôέïí ä' ïõ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16. -ôùϲ, ὡϲ ðñόôåñïí åἴðáìåí, ëέ[ã]ạ̊ϲ̣èáé ôá[ῦ]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17. -ôá· ị̣̀[ὴ äé]äό</w:t>
      </w:r>
      <w:r w:rsidRPr="000C4348">
        <w:rPr>
          <w:rFonts w:ascii="KadmosU" w:eastAsia="Times New Roman" w:hAnsi="KadmosU"/>
          <w:szCs w:val="24"/>
        </w:rPr>
        <w:t xml:space="preserve">[í]á[é] </w:t>
      </w:r>
      <w:r w:rsidRPr="00AA3878">
        <w:rPr>
          <w:rFonts w:ascii="KadmosU" w:eastAsia="Times New Roman" w:hAnsi="KadmosU"/>
          <w:szCs w:val="24"/>
        </w:rPr>
        <w:t>ἀíèñώðùí ÷[άñé]í ìá[í]ôåῖ[á]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ẹ̀[åόí,] ὥ̣[ϲ]ôå ị̣̀çäὲ ðñ(ïϲ)äå[ῖϲè]áί ôéíïϲ ôὸ[í]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Ἀ[ðόëë]ù[íïϲ ðñ(ὸϲ) êáô]άëçøéí ëόãïị́ ð̣á[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[ 30]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2]íåϲèáẹ́ ä[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14] [ἐ]ðίϲç[ìï]í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3]íïõ ãὰñ áì[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[ .5]ðáí[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1]õ[ .20]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ä[ .5]äç[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10]éï[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9]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25. -ìå[ .12]í ïὐä' ïἱ ìὲí ἐë[ëåί]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26. ðïõ[ϲéí ïἱ ä' ὑ]ðåñέ÷ïõ[ϲéí], ἀëëὰ ðάíôå[ϲ ô]ạ̊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27. ê(áὶ) ðᾶ[ϲ]áé ôὴí ἀíõðέñå[ê]ôïí ἀêñόôçô' ἔ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28. -÷ïõϲéí· ïὐ ã(ὰñ) ἐí ìὲí ϲïö[ïῖϲ] ïὐê (ἔϲôé) êáôὰ ôὸ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29. ê[ñ]åῖôôïí ἐí ôïῖϲ ôῆϲ øõ÷ῆϲ ἀãáèïῖϲ äé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30.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áö]ïñὰ ôïῖϲ ὅëïéϲ, ἐí äὲ ôáῖϲ ἀöèά[ñôï]éϲ ê(áὶ) ìá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31.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êáñίáéϲ öύϲåϲéí ἔϲôéí][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12]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C86DA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  <w:highlight w:val="yellow"/>
        </w:rPr>
        <w:t>PHerc. 152, Kol. g, Kol. 5, Unterer Text in kleiner Schrift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  <w:highlight w:val="yellow"/>
        </w:rPr>
      </w:pPr>
      <w:r w:rsidRPr="00565AC5">
        <w:rPr>
          <w:rFonts w:ascii="KadmosU" w:eastAsia="Times New Roman" w:hAnsi="KadmosU"/>
          <w:szCs w:val="24"/>
          <w:highlight w:val="yellow"/>
        </w:rPr>
        <w:t xml:space="preserve">1 a. </w:t>
      </w:r>
      <w:r w:rsidRPr="00565AC5">
        <w:rPr>
          <w:rFonts w:ascii="KadmosU" w:eastAsia="Times New Roman" w:hAnsi="KadmosU"/>
          <w:szCs w:val="24"/>
        </w:rPr>
        <w:t xml:space="preserve">[ .3]åñï[ .3]ïϲïõ ãέíïõϲ ùé-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  <w:highlight w:val="yellow"/>
        </w:rPr>
      </w:pPr>
      <w:r w:rsidRPr="00565AC5">
        <w:rPr>
          <w:rFonts w:ascii="KadmosU" w:eastAsia="Times New Roman" w:hAnsi="KadmosU"/>
          <w:szCs w:val="24"/>
          <w:highlight w:val="yellow"/>
        </w:rPr>
        <w:t xml:space="preserve">2 a. </w:t>
      </w:r>
      <w:r w:rsidRPr="00565AC5">
        <w:rPr>
          <w:rFonts w:ascii="KadmosU" w:eastAsia="Times New Roman" w:hAnsi="KadmosU"/>
          <w:szCs w:val="24"/>
        </w:rPr>
        <w:t xml:space="preserve">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16]ϲç ê(áὶ) ðñï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  <w:highlight w:val="yellow"/>
        </w:rPr>
      </w:pPr>
      <w:r w:rsidRPr="00565AC5">
        <w:rPr>
          <w:rFonts w:ascii="KadmosU" w:eastAsia="Times New Roman" w:hAnsi="KadmosU"/>
          <w:szCs w:val="24"/>
          <w:highlight w:val="yellow"/>
        </w:rPr>
        <w:t xml:space="preserve">3 a. </w:t>
      </w:r>
      <w:r w:rsidRPr="00565AC5">
        <w:rPr>
          <w:rFonts w:ascii="KadmosU" w:eastAsia="Times New Roman" w:hAnsi="KadmosU"/>
          <w:szCs w:val="24"/>
        </w:rPr>
        <w:t xml:space="preserve">[- .16]ðïí áἱ ἐñ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  <w:highlight w:val="yellow"/>
        </w:rPr>
      </w:pPr>
      <w:r w:rsidRPr="00565AC5">
        <w:rPr>
          <w:rFonts w:ascii="KadmosU" w:eastAsia="Times New Roman" w:hAnsi="KadmosU"/>
          <w:szCs w:val="24"/>
          <w:highlight w:val="yellow"/>
        </w:rPr>
        <w:t xml:space="preserve">4 a. </w:t>
      </w:r>
      <w:r w:rsidRPr="00565AC5">
        <w:rPr>
          <w:rFonts w:ascii="KadmosU" w:eastAsia="Times New Roman" w:hAnsi="KadmosU"/>
          <w:szCs w:val="24"/>
        </w:rPr>
        <w:t xml:space="preserve">[- .15]áìï[ .4]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  <w:highlight w:val="yellow"/>
        </w:rPr>
      </w:pPr>
      <w:r w:rsidRPr="00565AC5">
        <w:rPr>
          <w:rFonts w:ascii="KadmosU" w:eastAsia="Times New Roman" w:hAnsi="KadmosU"/>
          <w:szCs w:val="24"/>
          <w:highlight w:val="yellow"/>
        </w:rPr>
        <w:t xml:space="preserve">1 b. </w:t>
      </w:r>
      <w:r w:rsidRPr="00565AC5">
        <w:rPr>
          <w:rFonts w:ascii="KadmosU" w:eastAsia="Times New Roman" w:hAnsi="KadmosU"/>
          <w:szCs w:val="24"/>
        </w:rPr>
        <w:t xml:space="preserve">ὅôé ä' ïὖí ὡϲ ôὰ 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9]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  <w:highlight w:val="yellow"/>
        </w:rPr>
      </w:pPr>
      <w:r w:rsidRPr="00565AC5">
        <w:rPr>
          <w:rFonts w:ascii="KadmosU" w:eastAsia="Times New Roman" w:hAnsi="KadmosU"/>
          <w:szCs w:val="24"/>
          <w:highlight w:val="yellow"/>
        </w:rPr>
        <w:t xml:space="preserve">2 b. </w:t>
      </w:r>
      <w:r w:rsidRPr="00565AC5">
        <w:rPr>
          <w:rFonts w:ascii="KadmosU" w:eastAsia="Times New Roman" w:hAnsi="KadmosU"/>
          <w:szCs w:val="24"/>
        </w:rPr>
        <w:t>ê ïὐ [ôï]ύôïõϲ êö[ .10]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  <w:highlight w:val="yellow"/>
        </w:rPr>
      </w:pPr>
      <w:r w:rsidRPr="00565AC5">
        <w:rPr>
          <w:rFonts w:ascii="KadmosU" w:eastAsia="Times New Roman" w:hAnsi="KadmosU"/>
          <w:szCs w:val="24"/>
          <w:highlight w:val="yellow"/>
        </w:rPr>
        <w:t xml:space="preserve">3 b. </w:t>
      </w:r>
      <w:r w:rsidRPr="00565AC5">
        <w:rPr>
          <w:rFonts w:ascii="KadmosU" w:eastAsia="Times New Roman" w:hAnsi="KadmosU"/>
          <w:szCs w:val="24"/>
        </w:rPr>
        <w:t xml:space="preserve">ö[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3]íïëëïéϲ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12]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  <w:highlight w:val="yellow"/>
        </w:rPr>
        <w:t xml:space="preserve">4 b. </w:t>
      </w:r>
      <w:r w:rsidRPr="00565AC5">
        <w:rPr>
          <w:rFonts w:ascii="KadmosU" w:eastAsia="Times New Roman" w:hAnsi="KadmosU"/>
          <w:szCs w:val="24"/>
        </w:rPr>
        <w:t xml:space="preserve">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17]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7655FF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Kol. g, Kol. 6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[ .8]íì[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19]á 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 -ôï[ϲ ãñ]áðôέïí ê(áὶ) ä[åῖ äéά ôå ð]áíôὸϲ áἰ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-ῶ̣ị́ị̈ϲ [ê(áὶ) ÷ñό]íïõ ðáí[ôὸϲ ἅ]ðá[í] ϲύìðôùìá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êáộ̣[ὰ ôὸ]í Ìçôñόäùñïí [ἐì]ọ̣̈áíίæåéí ὂí ôïϲïῦ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-ôï [êáὶ ïὐ]äέðïô' ἐãêõñῆϲïí áἰôίïéϲ öèï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-ñ[ᾶϲ][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4]õ÷çϲ öáϲé ä[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2]öåõáðïô[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1]ϲäå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 ð̣ᾶí ὅëùϲ âïåύ[ëç]ìá ðᾶí ê(áὶ) ôïϲị̈ῦ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8.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ôïí][ .28]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áí[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12] áὐôïῖϲ ἐạ̃ệïðήí ôéíá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ἀạ̊[éäéόôçôïϲ ἢ ì]áêáñéόôçôïϲ ἔëëåé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11. -øéí [ῆ ðáíôåëῆ äéά]ëõϲéí, ïὐ ìὴị́ ἀêï[ëïõèåῖ 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[ .13]áíô[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4]ôáôïé[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4]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[ .31]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6]áë[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7]í ê(áὶ) ð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9]ù[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20]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12] ê(áὶ) äé[ὰ] ôὸí 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10]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10]ð̣̣õíèáíόìåíïé[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8]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è[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2]å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9]í ê(áὶ) âïõëçôόí (ἐϲôéí)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13][ô]ῶí ôïὶïύô[ù]</w:t>
      </w:r>
      <w:r w:rsidRPr="00797E48">
        <w:rPr>
          <w:rFonts w:ascii="KadmosU" w:eastAsia="Times New Roman" w:hAnsi="KadmosU"/>
          <w:szCs w:val="24"/>
        </w:rPr>
        <w:t xml:space="preserve">í </w:t>
      </w:r>
      <w:r>
        <w:rPr>
          <w:rFonts w:ascii="KadmosU" w:hAnsi="KadmosU"/>
          <w:szCs w:val="24"/>
        </w:rPr>
        <w:t>.1</w:t>
      </w:r>
      <w:r w:rsidRPr="00797E48">
        <w:rPr>
          <w:rFonts w:ascii="KadmosU" w:eastAsia="Times New Roman" w:hAnsi="KadmosU"/>
          <w:szCs w:val="24"/>
        </w:rPr>
        <w:t xml:space="preserve">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14]áô[ .2] åἰ ãάñ ôé [ .3]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17]ϲåé ϲõìðá[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18][ð]ïëëὰ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19]ë[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7]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27]ñϲ[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25. [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13]äå[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15]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>lost.3lin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29.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9]áíïíî[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2]áé[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6] ἐ÷όíôùí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30. á[ .6]ϲ äὲ ôῶí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7][ϲ]õϲôάϲåùí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31. äéὰ 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2]çð[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 ἔëëå[éøéí][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6] áἰôίá äé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32. -áìåíïõϲῶí, ἀëë' ïὐ÷ ïðç[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2]êô[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1]ïϲ . ὅèåí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ἐðί ôå ôῶé ìὴ ôåëέùϲ áðïêïëçϲ[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34. ðï äé[ϲ]ôάæå[é]í ê(áὶ) ἐðὶ ôῶé ἧôôïí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êáèç[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1]åì[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1]ϲé öáíåñὰϲ ϲõíôåëåῖí ðάϲáϲ ἀñåô[ὰ]ϲ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  <w:highlight w:val="yellow"/>
        </w:rPr>
        <w:t>PHerc. 152, Kol. g, Kol. 6, Unterer Text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ϲçϲõ÷éðïõ Ἀ̣[ñéϲ]ôïôέëçí ἃ ìὴ êá[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1]æùì[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</w:t>
      </w:r>
      <w:r w:rsidRPr="00797E48">
        <w:rPr>
          <w:rFonts w:ascii="KadmosU" w:eastAsia="Times New Roman" w:hAnsi="KadmosU"/>
          <w:szCs w:val="24"/>
        </w:rPr>
        <w:t xml:space="preserve">]çϲ </w:t>
      </w:r>
      <w:r>
        <w:rPr>
          <w:rFonts w:ascii="KadmosU" w:hAnsi="KadmosU"/>
          <w:szCs w:val="24"/>
        </w:rPr>
        <w:t>.1</w:t>
      </w:r>
      <w:r w:rsidRPr="00797E48">
        <w:rPr>
          <w:rFonts w:ascii="KadmosU" w:eastAsia="Times New Roman" w:hAnsi="KadmosU"/>
          <w:szCs w:val="24"/>
        </w:rPr>
        <w:t xml:space="preserve">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 xml:space="preserve">2] </w:t>
      </w:r>
      <w:r>
        <w:rPr>
          <w:rFonts w:ascii="KadmosU" w:hAnsi="KadmosU"/>
          <w:szCs w:val="24"/>
        </w:rPr>
        <w:t xml:space="preserve">.1 </w:t>
      </w:r>
      <w:r w:rsidRPr="00565AC5">
        <w:rPr>
          <w:rFonts w:ascii="KadmosU" w:eastAsia="Times New Roman" w:hAnsi="KadmosU"/>
          <w:szCs w:val="24"/>
        </w:rPr>
        <w:t xml:space="preserve">ôùäïϲ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1]ùí ïὐä[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10] åéðïöïíôé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1]åãïíô[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8]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[ .10] åíå[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19]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9][ô]ïῦôïí ὃϲ åὐị̈ä[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12]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EB548B">
      <w:pPr>
        <w:tabs>
          <w:tab w:val="right" w:pos="9360"/>
        </w:tabs>
        <w:rPr>
          <w:rFonts w:ascii="KadmosU" w:hAnsi="KadmosU"/>
          <w:szCs w:val="24"/>
          <w:highlight w:val="yellow"/>
        </w:rPr>
      </w:pPr>
    </w:p>
    <w:p w:rsidR="00927779" w:rsidRPr="00565AC5" w:rsidRDefault="00927779" w:rsidP="00EB548B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7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[ .8] ϲö[ .3]á[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1]áϲé[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 ἐð[ί]ð̣áí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</w:t>
      </w:r>
      <w:r>
        <w:rPr>
          <w:rFonts w:ascii="KadmosU" w:hAnsi="KadmosU"/>
          <w:szCs w:val="24"/>
        </w:rPr>
        <w:t>.1</w:t>
      </w:r>
      <w:r w:rsidRPr="00565AC5">
        <w:rPr>
          <w:rFonts w:ascii="KadmosU" w:eastAsia="Times New Roman" w:hAnsi="KadmosU"/>
          <w:szCs w:val="24"/>
        </w:rPr>
        <w:t xml:space="preserve"> [ .3]çíá ôåëåίáí åὐäáéìïíίá[í, ὅôá]í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ôὸí [ὄãêïí] ὑö' ἑáõôὸí ἔ÷ῃ ê(áὶ) äύíçôáé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4. ϲõìöåñόíôùϲ ἑáõôῶé äéïéêåῖí ê(áὶ) äéὰ ôïῦ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-ôï ìέíôïé ôõã÷άíçé ðάíô[ù]í ὧí âïύëå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-ôáé, </w:t>
      </w:r>
      <w:r w:rsidRPr="00AA3878">
        <w:rPr>
          <w:rFonts w:ascii="KadmosU" w:eastAsia="Times New Roman" w:hAnsi="KadmosU"/>
          <w:szCs w:val="24"/>
        </w:rPr>
        <w:t>äéόô[é ôῶí ôῆ]é öύϲåé ìá÷ïìέíùí</w:t>
      </w:r>
      <w:r w:rsidRPr="00565AC5">
        <w:rPr>
          <w:rFonts w:ascii="KadmosU" w:eastAsia="Times New Roman" w:hAnsi="KadmosU"/>
          <w:szCs w:val="24"/>
        </w:rPr>
        <w:t xml:space="preserve"> ïὐ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-äåíὸϲ ïὔ̣[ôå âï]ύëçϲéí ï[ὔ]ô' ὄñåîéí ἔ÷åé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19]åí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4]ôïύôùé </w:t>
      </w:r>
      <w:r>
        <w:rPr>
          <w:rFonts w:ascii="KadmosU" w:hAnsi="KadmosU"/>
          <w:szCs w:val="24"/>
        </w:rPr>
        <w:t>.1</w:t>
      </w:r>
      <w:r w:rsidRPr="00565AC5">
        <w:rPr>
          <w:rFonts w:ascii="KadmosU" w:eastAsia="Times New Roman" w:hAnsi="KadmosU"/>
          <w:szCs w:val="24"/>
        </w:rPr>
        <w:t xml:space="preserve">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15]ùé ÷ñåίạ́[ϲ] ἡìῖí ìåãί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[-ϲôáϲ äéὰ ôῶí ôïéïύ]ộùí, åἴðåñ ἦí ἐíäå÷ό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[-ìåíïí ÷ñόíïí äéáé]ôᾶí ôéíá [÷ñ]åίáϲ ὠöå[ëé]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[-ìùôάôáϲ êáñðïύìåíïí][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11]ù[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30]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ôῆϲ ä' ὀñέîå[ùϲ áὐ]ôῶí ἀöéϲôάìå[èá] ðίϲ[ôåé]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ôị̈ῦ ì[ὴ ä]õíήϲåϲèáé· ôïῖϲ äὲ èå[ïῖϲ ïὐ]ạ̈ὲ̣í [ἂí]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ἀãáèὸí ðåñéãί(íïéôï) äéὰ ôῶí ôïéïύôùí· êáὶ ÷ùñὶϲ áὐ-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[ô]ῶí ἅðáíô' ἔ÷ïõϲéí ἐí ἐîïõϲίᾳ ðάϲ̣çé ôὰ ðñὸϲ áὑôïύϲ.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[ïὐ]ä' ἡìåῖϲ ìέíôïé êáè' ἕêáϲôïí ἡìῖí ἀäύíáôïí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19. [ἐë]ëåίðïìåí, ὥϲðåñ ï[ὐ]äὲ ðáñ' ὅϲïí ἀðὸ Äåõêáëί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[-ùí]ïϲ ὅϲá êύìáôá ôῶé è[åé]íίùé ðñ(ïϲ)έðåϲåí ἀäõíá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21</w:t>
      </w:r>
      <w:r w:rsidRPr="00AA3878">
        <w:rPr>
          <w:rFonts w:ascii="KadmosU" w:eastAsia="Times New Roman" w:hAnsi="KadmosU"/>
          <w:szCs w:val="24"/>
        </w:rPr>
        <w:t>. [-ôï]ῦ[ìå</w:t>
      </w:r>
      <w:r w:rsidRPr="00AA3878">
        <w:rPr>
          <w:rFonts w:ascii="KadmosU" w:hAnsi="KadmosU"/>
          <w:szCs w:val="24"/>
        </w:rPr>
        <w:t>]</w:t>
      </w:r>
      <w:r w:rsidRPr="00AA3878">
        <w:rPr>
          <w:rFonts w:ascii="KadmosU" w:eastAsia="Times New Roman" w:hAnsi="KadmosU"/>
          <w:szCs w:val="24"/>
        </w:rPr>
        <w:t>í ἐð[éã]íῶíáé . âëέð̣</w:t>
      </w:r>
      <w:r w:rsidRPr="00565AC5">
        <w:rPr>
          <w:rFonts w:ascii="KadmosU" w:eastAsia="Times New Roman" w:hAnsi="KadmosU"/>
          <w:szCs w:val="24"/>
        </w:rPr>
        <w:t>åô' ïὖí ὡϲ ïὐäὲ ìά÷å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[-ôáé] ộὸ ëåéôå[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8] èåὸϲ ðïéåῖí ôῶé [ð]ᾶí ἀ̣[äύ]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íáôïí [åἶíáé èåῶé ðïéåῖí][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AA3878">
        <w:rPr>
          <w:rFonts w:ascii="KadmosU" w:eastAsia="Times New Roman" w:hAnsi="KadmosU"/>
          <w:szCs w:val="24"/>
        </w:rPr>
        <w:t xml:space="preserve">24. </w:t>
      </w:r>
      <w:r w:rsidRPr="00AA3878">
        <w:rPr>
          <w:rFonts w:ascii="KadmosU" w:hAnsi="KadmosU"/>
          <w:szCs w:val="24"/>
        </w:rPr>
        <w:t>[.</w:t>
      </w:r>
      <w:r w:rsidRPr="00AA3878">
        <w:rPr>
          <w:rFonts w:ascii="KadmosU" w:eastAsia="Times New Roman" w:hAnsi="KadmosU"/>
          <w:szCs w:val="24"/>
        </w:rPr>
        <w:t>4</w:t>
      </w:r>
      <w:r w:rsidRPr="00AA3878">
        <w:rPr>
          <w:rFonts w:ascii="KadmosU" w:hAnsi="KadmosU"/>
          <w:szCs w:val="24"/>
        </w:rPr>
        <w:t>]</w:t>
      </w:r>
      <w:r w:rsidRPr="00AA3878">
        <w:rPr>
          <w:rFonts w:ascii="KadmosU" w:eastAsia="Times New Roman" w:hAnsi="KadmosU"/>
          <w:szCs w:val="24"/>
        </w:rPr>
        <w:t xml:space="preserve"> ôç[ </w:t>
      </w:r>
      <w:r w:rsidRPr="00AA3878">
        <w:rPr>
          <w:rFonts w:ascii="KadmosU" w:hAnsi="KadmosU"/>
          <w:szCs w:val="24"/>
        </w:rPr>
        <w:t>.</w:t>
      </w:r>
      <w:r w:rsidRPr="00AA3878">
        <w:rPr>
          <w:rFonts w:ascii="KadmosU" w:eastAsia="Times New Roman" w:hAnsi="KadmosU"/>
          <w:szCs w:val="24"/>
        </w:rPr>
        <w:t xml:space="preserve">24]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25.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>lost.2lin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28. ëïí áὐôῶ[í] (åἶíáé)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11]åἰ êáὶ ôáῦ[ô'] ἐ[äύ]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29. -íáôï, ôὴí äύíá[ìéí ἂí åἶ÷έ ð]ùϲ êáὶ ôïῦ ðάíô[áϲ]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30. ðïéῆϲáé ϲïöïὺϲ ê(áὶ) ìáêáñίïõϲ ê(áὶ) ìçäὲí êáêόí. ôὸ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31. äὲ ôïéïῦôïí ἀϲèέíåéáí ê(áί) ôéí' ἔëëåéøéí ϲõíάðôåé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32. ôῶé êñáôίϲôùé· ðïëëάêéϲ äὲ áὐôὸ ἐð' ἀíáôñïðῇ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ôῆϲ íïήϲåùϲ ôïῦ èåïῦ ϲõã÷ùñïῦϲé, êáèάðåñ ὅ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34. [-ôáí] ×ñύϲéððïϲ ἐí ôïῖϲ Ðåñὶ ìáíôéêῆϲ ëέãῃ ìὴ äύ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[-íáϲèáé] ôὸí èåὸí åἰ[äέíáé ðάíô]á äéὰ ôὸ ìçä' ἔ÷åéí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8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ê(áὶ) êáôὰ ôὴí [ôïῦ èå]ïῦ [äéá]öïñὰ[í ἰ]äéùôéêῶϲ ἅ[ðáí]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2. -ôïϲ áὐôῶé äύíáìéí ἀíáèέíôåϲ, [ὅ]ôáí ὑðὸ ôῶí ἐ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-ëέã÷ùí ðéέæùíôáé, ôόôå êáôáöåύãïõϲéí ἐðὶ ôὸ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äéὰ ôïῦôï öάϲêåéí ôὰ ϲõíáðôόìåíá ìὴ ðïéåῖí,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ὅôé ïὐ ðάíôá äύíáôáé . ôïῦôï ìὲí ïὖí, ôά÷á äὲ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êáὶ ôὰ ðñïêåίìåíá äύï ϲêέììáôá, åἰ ê(áί) ôéϲéí äόîåé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ôïῦ ϲõíå÷ïῦϲ ὑðïìíήìáôïϲ ïἰêåéïôέñáí ἔ÷åéí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ôὴí äéάëçøéí, ᾠêïíïìήϲèùé äéὰ ộ[ὸ] ê(áὶ) ôῆé í[ῦí]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ðñïϲèέ[ϲåé ð]ùϲ ϲõíῆöè[áé][ .3]ñ[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34]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9]åéíù ê(áὶ) åöá[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10]ùí ϲõíåñ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[-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9]öèέíôá ãåéùìåíïéä[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2]ï ôïύôùí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9]ôόðïõϲ åíèåϲéíåéèåï[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3]öá[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1]éðùìåí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19]÷å ôὸ ìέñïϲ ἀðïäόϲåù[ϲ 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3]íïϲå[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4]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9]ðåñὶ ôç[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19]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18][ ἀ]ọ̣̈[èá]ñϲίáí ê[áὶ] ṇ̣̃[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1]íí[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1][ðáíôá]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÷όèåí åõ[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1]</w:t>
      </w:r>
      <w:r w:rsidRPr="00797E48">
        <w:rPr>
          <w:rFonts w:ascii="KadmosU" w:eastAsia="Times New Roman" w:hAnsi="KadmosU"/>
          <w:szCs w:val="24"/>
        </w:rPr>
        <w:t xml:space="preserve">èå </w:t>
      </w:r>
      <w:r w:rsidRPr="00797E48">
        <w:rPr>
          <w:rFonts w:ascii="KadmosU" w:hAnsi="KadmosU"/>
          <w:szCs w:val="24"/>
        </w:rPr>
        <w:t>.1</w:t>
      </w:r>
      <w:r>
        <w:rPr>
          <w:rFonts w:ascii="KadmosU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 xml:space="preserve">ä, åἴ ãå äåῖ ôåêìçñéïῦϲèáé ô[ïῖϲ]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öáéíïìέíïéϲ, ἅðåñ ἔäåéî[åí] ἄëëïõϲ ἄëëáéϲ öύϲåϲéí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ïἰêåéïῦϲèáé ê(áὶ) ôïῖϲ ìὲí ὑãñά̣, ôïῖϲ ä' ἀέñá êáὶ ãῆí, [ôï]ῦ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ôï ìὲí æώéùí, ôïῦôï äὲ öõôῶí ê(áὶ) ôῶí ὁì[ïί]ùí· ìάëéϲôá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äὲ ôïῖϲ èåị̈ῖϲ äåῖ, äéὰ ôὸ ôïῖϲ ìὲí ἄëëïéϲ ðñ(ὸϲ) ðïϲὸí ÷ñ(όíïí)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åἶíáé ôὰϲ äéáìïíάϲ, ôïῖϲ äὲ ðñὸϲ ôὸí áἰώíéïí· ïἷϲ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÷ñῆị́ạ́ί̣ ö[á]ϲ̣é ìçäὲí ἀëëὰ ìçä' ἐëά÷éϲôïí ἐíôñ[έ]÷ạ̊éí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ëύìçϲ á[ἴô]éïí. ὡϲ ãὰñ ôὰ ἄ[ëë]á ô[ὰ åἰϲ] äéáìïíὴí ê(áὶ)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25. ῥáéϲôώíçí ϲ[õ]íåñãïῦíô[á ἕ]íå[êá ôῆϲ ô]ῶ̣í ẹ̀ạ̊[ῶí] ἀ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26. [-éäéό]ôçôïϲ ἐðὶ ôáῖϲ êṇ̃áô[ίϲôáéϲ ἀñ÷áῖϲ] ê(áὶ) ôá[ῖϲ]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27.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10] êáὶ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3]áôéϲ[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4]ñá êáὶ ÷ïñç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28. [ -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20]ì[ .3]ïõϲéí ìὲí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29.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22]ëëïéϲ ἀϲõì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30. [ -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17][ϲ]õìöύëïõ äéάϲôç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31. [-ìá][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17]ìåôá[êόϲ]ìéïí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26]ñáöï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[ -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19]ïéϲ ôόð[ïéϲ, ἡ] íόçϲ[éϲ áὐ]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34. [-ô]ῶí åὐ[ό]äùϲ ê(áὶ) ìάëéϲôá [ë]áìâάíåé ôὰ[ϲ ϲ]õìðë[ïêάϲ·]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ὅ̣èåí áὐôῶí ê(áὶ) õäïð[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3]áé ê(áὶ) ïὐ ðåíé÷[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 ἐ[÷ïì]åí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36. íïήϲåéϲ· êáèάñåẹ́ïé ãὰñ ð[åñéöë]έãïõϲéí ê(áὶ) ἀêåñáίïõϲ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37. ðáñέ÷ïíôåϲ ἀåὶ ôὰϲ öáíô[á]ϲίáϲ . ïἱ äὲ ðåñὶ ôὴí ãῆí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38. ðáñåðéìïë[ύ]íïíôáί ôéíùí ἀíïéêåéïôέñùí ἐðé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39.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íïίáéϲ, êáὶ ἐðὶ ôῶí áὐôῶí ìέíôïé äéáϲô[ç]ìάôùí ἄ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40.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ϲôñ[ïéϲ ôéϲ]ὶí ê(áὶ) ἑôέñïéϲ ôῶ[í] ἀðïôåèåùìέíùí ἀí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41.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èñώð[ùí] ὁñῶíôáé ê(áὶ) </w:t>
      </w:r>
      <w:r w:rsidRPr="00797E48">
        <w:rPr>
          <w:rFonts w:ascii="KadmosU" w:eastAsia="Times New Roman" w:hAnsi="KadmosU"/>
          <w:szCs w:val="24"/>
        </w:rPr>
        <w:t>ϲõìðëέêïíôáé ôïύ[ô]ïéϲ ὁìïé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E550D0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E550D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9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eastAsia="Times New Roman" w:hAnsi="KadmosU"/>
          <w:szCs w:val="24"/>
        </w:rPr>
        <w:t>1. [</w:t>
      </w:r>
      <w:r w:rsidRPr="00797E48">
        <w:rPr>
          <w:rFonts w:ascii="KadmosU" w:hAnsi="KadmosU"/>
          <w:szCs w:val="24"/>
        </w:rPr>
        <w:t>-</w:t>
      </w:r>
      <w:r w:rsidRPr="00797E48">
        <w:rPr>
          <w:rFonts w:ascii="KadmosU" w:eastAsia="Times New Roman" w:hAnsi="KadmosU"/>
          <w:szCs w:val="24"/>
        </w:rPr>
        <w:t>ό÷ñ]ï[é]</w:t>
      </w:r>
      <w:r w:rsidRPr="00565AC5">
        <w:rPr>
          <w:rFonts w:ascii="KadmosU" w:eastAsia="Times New Roman" w:hAnsi="KadmosU"/>
          <w:szCs w:val="24"/>
        </w:rPr>
        <w:t xml:space="preserve"> ọ̣̈ύϲåéϲ ἐðὶ ôá[ὐ]ôïῦ ôïῖϲ èåùñïõìέíïéϲ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ἡëίῳ ê(áὶ) ϲåëήíçé äéáϲôήìáôïϲ </w:t>
      </w:r>
      <w:r w:rsidRPr="00565AC5">
        <w:rPr>
          <w:rFonts w:ascii="Mongolian Baiti" w:hAnsi="Mongolian Baiti" w:cs="Mongolian Baiti" w:hint="eastAsia"/>
          <w:szCs w:val="24"/>
        </w:rPr>
        <w:t>〚</w:t>
      </w:r>
      <w:r w:rsidRPr="00565AC5">
        <w:rPr>
          <w:rFonts w:ascii="KadmosU" w:eastAsia="Times New Roman" w:hAnsi="KadmosU"/>
          <w:szCs w:val="24"/>
        </w:rPr>
        <w:t>ἥëéïϲ åἶíáé ê(áὶ) ϲå</w:t>
      </w:r>
      <w:r w:rsidRPr="00565AC5">
        <w:rPr>
          <w:rFonts w:ascii="Mongolian Baiti" w:hAnsi="Mongolian Baiti" w:cs="Mongolian Baiti" w:hint="eastAsia"/>
          <w:szCs w:val="24"/>
        </w:rPr>
        <w:t>〛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</w:t>
      </w:r>
      <w:r w:rsidRPr="00565AC5">
        <w:rPr>
          <w:rFonts w:ascii="Mongolian Baiti" w:hAnsi="Mongolian Baiti" w:cs="Mongolian Baiti" w:hint="eastAsia"/>
          <w:szCs w:val="24"/>
        </w:rPr>
        <w:t>〚</w:t>
      </w:r>
      <w:r w:rsidRPr="00565AC5">
        <w:rPr>
          <w:rFonts w:ascii="KadmosU" w:eastAsia="Times New Roman" w:hAnsi="KadmosU"/>
          <w:szCs w:val="24"/>
        </w:rPr>
        <w:t>-ëήíç</w:t>
      </w:r>
      <w:r w:rsidRPr="00565AC5">
        <w:rPr>
          <w:rFonts w:ascii="Mongolian Baiti" w:hAnsi="Mongolian Baiti" w:cs="Mongolian Baiti" w:hint="eastAsia"/>
          <w:szCs w:val="24"/>
        </w:rPr>
        <w:t>〛</w:t>
      </w:r>
      <w:r w:rsidRPr="00565AC5">
        <w:rPr>
          <w:rFonts w:ascii="KadmosU" w:eastAsia="Times New Roman" w:hAnsi="KadmosU"/>
          <w:szCs w:val="24"/>
        </w:rPr>
        <w:t xml:space="preserve"> . êáè' ὃí ôñόðïí ἐðὶ ôῆϲ áὐôῆϲ ἐðéöáíåίáϲ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÷ñόáé ðëåίïõϲ äéáöόñ[ùϲ ð](ñïϲ)ðίðôïõϲéí, ὡϲ áὐôὰ̣ </w:t>
      </w:r>
      <w:r w:rsidRPr="00565AC5">
        <w:rPr>
          <w:rFonts w:ascii="Mongolian Baiti" w:hAnsi="Mongolian Baiti" w:cs="Mongolian Baiti" w:hint="eastAsia"/>
          <w:szCs w:val="24"/>
        </w:rPr>
        <w:t>〚</w:t>
      </w:r>
      <w:r w:rsidRPr="00565AC5">
        <w:rPr>
          <w:rFonts w:ascii="KadmosU" w:eastAsia="Times New Roman" w:hAnsi="KadmosU"/>
          <w:szCs w:val="24"/>
        </w:rPr>
        <w:t>ôá</w:t>
      </w:r>
      <w:r w:rsidRPr="00565AC5">
        <w:rPr>
          <w:rFonts w:ascii="Mongolian Baiti" w:hAnsi="Mongolian Baiti" w:cs="Mongolian Baiti" w:hint="eastAsia"/>
          <w:szCs w:val="24"/>
        </w:rPr>
        <w:t>〛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ôὰ ôï[ῦ] êáôόðôñïõ êáὶ ôῆϲ ἐìöάϲåùϲ, ôïῦ ìὲí êá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-ôόðôñïõ ôåëέùϲ ìéêñïῦ öáéíïìέíïõ, ôῆϲ ä' ἐì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-öάϲåùϲ ìåãάëçϲ, ἐðὶ äὲ ôáὐôïῦ . êáôὰ ôïῦôï ëέ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-ãïìåí, ὅôé äéåëåῖí ïὐê [(ἔϲôéí)] ἀñéèìῶé ôὸ äéάϲôçìá,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ðïῦ äåῖ ộẹ́[èέíáé], ὅôé ôὸ ìὲí ἐðὶ ôïῦä[å], ôὸ ä' [ἐðὶ] ôïῦäå .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[ἐ]ðåéäὴ ãὰ[ñ íïï]ῦìåí èå[ïῦ ìïñ]öήí, íïïῦ[ìå]í äὲ êáὶ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÷ñόáí ôïῦ [ê]áôὰ ìέñïϲ ἄ[ϲ]ôñïõ, êáὶ íïåῖôáé ôὰ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÷ñώìáô' [ἐí ôῇ] ἐðéöáíåίáé, äῆëïí ὡϲ ἐðὶ ôá[ὐ]ôïῦ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13. íïïῦìåí ἀìöόôåñá· êáὶ ἀðὸ ìέñïõϲ ä' ἔϲôéí åἰ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-ð̣åῖí [ô]ὰϲ ἐðὶ ôáὐ[ôïῦ] äéáϲôήìáôïϲ íïήϲåéϲ̣[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 ἔ÷ïìåí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 áõộ[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5]õðåñ[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21]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ôåé[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3]çôéí[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18][ðá]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-ñáâåâëῆϲèáé, ôὴí [ị́]ό[çϲéí] ïὐê ὀñèὸí ëέãåéí ðá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19. -ñáâåâëῆϲèáé ôïύôïéϲ ïὕôù ϲìéê[ñïῖ]ϲ ὑðάñ÷ị̈[õ]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-ϲ̣[é], êáὶ êáôὰ [ôὴ]í ὑð[έñ]âá[ϲéí ïὐ]äὲ ôῆé ìåôáîὺ &lt;äéáϲ&gt;ôά̣ϲạ̊ẹ́ [ðñ(ïϲ)]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áðïäïôέïí ôὰϲ ϲ[õ]ìðëïêάϲ, êáὶ ìάëéϲôá êáôὰ [ôὸí ôñ(όðïí)]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ôïῦôïí· ïὐ ãὰñ ἀ÷ùñéϲôåῖí êáὶ ϲõìðåñéðïëå[ῖí ôïύôïéϲ]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ôïῖϲ ἄϲôñïéϲ ὑðïëç[ð]ôέïí ôïὺϲ èåïύϲ, ἀëëὰ ệ[ἄí,]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24. ὁðόϲïí âïõëåôáί ôéϲ, ἀðέ÷ç̣ ôὰ [ã]åííçôéêὰ ôῆϲ [ì]å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ộáîὺ äéáϲôάϲåùϲ, ὑðåñâáίíạ̊[éí ệ(áὶ) ị̀ὴ̣ ϲõíçììέ]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26. [-íï]õϲ ðñï&lt;ϲ&gt;ðίð̣ôåéí· ὅèåí ê(áὶ) ôὸí Ἐðίê[ï]õ[ñïí][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4]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27. [êá]ëå&lt;ῖ&gt;í ὁôὲ ìὲí ἐệ ôῶí áὐô[ῶí][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28.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5]ôù[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</w:t>
      </w:r>
      <w:r w:rsidRPr="00797E48">
        <w:rPr>
          <w:rFonts w:ascii="KadmosU" w:eastAsia="Times New Roman" w:hAnsi="KadmosU"/>
          <w:szCs w:val="24"/>
        </w:rPr>
        <w:t xml:space="preserve">]õ </w:t>
      </w:r>
      <w:r w:rsidRPr="00797E48">
        <w:rPr>
          <w:rFonts w:ascii="KadmosU" w:hAnsi="KadmosU"/>
          <w:szCs w:val="24"/>
        </w:rPr>
        <w:t>.1</w:t>
      </w:r>
      <w:r w:rsidRPr="00797E48">
        <w:rPr>
          <w:rFonts w:ascii="KadmosU" w:eastAsia="Times New Roman" w:hAnsi="KadmosU"/>
          <w:szCs w:val="24"/>
        </w:rPr>
        <w:t xml:space="preserve"> öïí</w:t>
      </w:r>
      <w:r w:rsidRPr="00565AC5">
        <w:rPr>
          <w:rFonts w:ascii="KadmosU" w:eastAsia="Times New Roman" w:hAnsi="KadmosU"/>
          <w:szCs w:val="24"/>
        </w:rPr>
        <w:t xml:space="preserve">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20]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29. [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8] åé[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1]åñáçô[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20]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30. [ïὗô]ïϲ ä' ὁ ëό(ãïϲ) ἐðὶ ôῇ öï[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5]ç[ .3]íïõ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3]áéϲùìåãáϲùí äéä[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6]ïõϲ áéíåϲ[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7]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 ôὴí ìïñöὴí ïëê[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1]íôï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6]éáϲíçéëïϲ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[ .4]ããá ðëåé[ .3]ôáé ôåõ[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2] ἔíéï[é] ä' ïὐ ä[åῖí öáϲéí ἐ]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34. -ðéíïạ̊ῖí </w:t>
      </w:r>
      <w:r w:rsidRPr="00AA3878">
        <w:rPr>
          <w:rFonts w:ascii="KadmosU" w:eastAsia="Times New Roman" w:hAnsi="KadmosU"/>
          <w:szCs w:val="24"/>
        </w:rPr>
        <w:t>ἐðὶ [ô]áὐô</w:t>
      </w:r>
      <w:r w:rsidRPr="00AA3878">
        <w:rPr>
          <w:rFonts w:ascii="KadmosU" w:hAnsi="KadmosU"/>
          <w:szCs w:val="24"/>
        </w:rPr>
        <w:t>[</w:t>
      </w:r>
      <w:r w:rsidRPr="00AA3878">
        <w:rPr>
          <w:rFonts w:ascii="KadmosU" w:eastAsia="Times New Roman" w:hAnsi="KadmosU"/>
          <w:szCs w:val="24"/>
        </w:rPr>
        <w:t>ïῦ äéáϲ]ôή̣[ì]áô[ïϲ, ὅðåñ]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[ἐ]ðὶ ôῶí ἄëëùí ôῶí êáô[çϲô]ạ̊ṇ̃ùìέíùí [ἀíäñῶí]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36. [ãέíïéô' ἄí . ï]ὐ ãὰñ ἂ[í] öïâåῖϲèáé ãåéôị̈íåί[áí Ἀ]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ðïëëόäùñï[ϲ åἶðå]í, ëέãùí ìáêñὰị́ äåῖí [ἀðέ÷åéí]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38. ôῶí ðáñ' ἡìᾶ[ϲ] ôὰ ãåị́íçôéêὰ êáὶ äéáëõô&lt;éê&gt;ὰ ðáñå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39.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÷όíô(ùí), ἵíá ìὴ ôïύôïéϲ ϲõíáíáìéãíύìåíá ðñὸϲ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40. ôὴí ἀöèáñϲίáí ἐìðϲäίæçôáé· ôῶí [ã]ὰñ êáô' ἄë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41.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ëçëá ðéðôόíô(ùí) ἐìðïäéϲôéêῶí ìáêñὰ[í] äåῖ ðïé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42.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åῖí . ἐðὶ äὲ ôáὐôïῦ äéáϲôήìáôïϲ êïéíῶϲ ãåíç̣̣ôïῖϲ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43. ê(áὶ) äéáëõôị̈ῖ̣[ϲ, ê]ạ́ẹ̀' ï[ἵï]õϲ </w:t>
      </w:r>
      <w:r w:rsidRPr="00797E48">
        <w:rPr>
          <w:rFonts w:ascii="KadmosU" w:eastAsia="Times New Roman" w:hAnsi="KadmosU"/>
          <w:szCs w:val="24"/>
        </w:rPr>
        <w:t>åἴðáìåí ôñόðïõϲ̣ ïὐä' ἐí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26BD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10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</w:t>
      </w:r>
      <w:r w:rsidRPr="00797E48">
        <w:rPr>
          <w:rFonts w:ascii="KadmosU" w:eastAsia="Times New Roman" w:hAnsi="KadmosU"/>
          <w:szCs w:val="24"/>
        </w:rPr>
        <w:t>. [</w:t>
      </w:r>
      <w:r w:rsidRPr="00797E48">
        <w:rPr>
          <w:rFonts w:ascii="KadmosU" w:hAnsi="KadmosU"/>
          <w:szCs w:val="24"/>
        </w:rPr>
        <w:t>-</w:t>
      </w:r>
      <w:r w:rsidRPr="00797E48">
        <w:rPr>
          <w:rFonts w:ascii="KadmosU" w:eastAsia="Times New Roman" w:hAnsi="KadmosU"/>
          <w:szCs w:val="24"/>
        </w:rPr>
        <w:t>í]ị̈ạ̊ῖ̣ị́</w:t>
      </w:r>
      <w:r w:rsidRPr="00565AC5">
        <w:rPr>
          <w:rFonts w:ascii="KadmosU" w:eastAsia="Times New Roman" w:hAnsi="KadmosU"/>
          <w:szCs w:val="24"/>
        </w:rPr>
        <w:t xml:space="preserve"> [äὴ] ðñïϲῆêåí, ἀëëὰ êáὶ ãåí[í]ᾶí ἔê ôéíùí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2. [ἰ̣]ạ̈&lt;ί&gt;ùí êἀêåῖíá . äéὰ äὴ ôὰ ðñïåéñçìέíá ê(áὶ) êáëῶϲ ἔ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÷åé ôéìᾶí êáὶ ϲέâåϲèáé êáὶ ôáῦôá, [ê]áὶ ìᾶëëïí ἣ ôὰ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êáôáϲêåõáæόìåíá ðñ(ὸϲ) ἡìῶí åἴäç êáὶ ôïὺϲ íέïõϲ èåïύϲ, ἐ[ðåὶ] ôὰ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ìὲí ἀåὶ ϲõíάðôåôáé ôïῖϲ [ãå] ϲåâáϲìïῦ ôïῦ ðáíôὸϲ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ἀîίïéϲ, ôὰ ä' ïὐ÷ ὁìïίùϲ . ðåñὶ ôïίíõí êéíήϲåùϲ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@coronis@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èåῶí ὧäå ÷ñὴ ãéíώϲêåéí· ïὔôå ãὰñ ïἰçôέïí ἔñãị̈í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ìçèὲí ἕôåñïí ἔ÷åéí áὐôïὺϲ ἢ äéὰ ôῆϲ ἀðåéñί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-áϲ [ô]ῶí ὁäῶ[í ðåñ]ééό[íôáϲ ἀåὶ äéíåῖϲèáé ἐã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[-êõêëί]ùϲ· ị̈ὐ̣ [ãὰñ] åὐôõ÷ὴϲ ὁ [ῥõ]ìâïíώì[åí]ïϲ ἅðáí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[-ôá] ôὸí âίïí· [ïὕô'] ἀêéíήôïõϲ ὑ̣ðïëçðôέïí· ïὐäὲ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[ã]ὰñ ἔôé æῶ[éï]í íïåῖôáé ô[ὸ] ôïéïῦôïí· ἅìá äὲ ê(áὶ)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[ἡ] äéáãù[ã]ὴ [ .4] ἡäåῖá ðñïðί[ð]ộåé ê(áὶ)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1]</w:t>
      </w:r>
      <w:r w:rsidRPr="00797E48">
        <w:rPr>
          <w:rFonts w:ascii="KadmosU" w:eastAsia="Times New Roman" w:hAnsi="KadmosU"/>
          <w:szCs w:val="24"/>
        </w:rPr>
        <w:t xml:space="preserve">áôáå .1 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5</w:t>
      </w:r>
      <w:r w:rsidRPr="00565AC5">
        <w:rPr>
          <w:rFonts w:ascii="KadmosU" w:eastAsia="Times New Roman" w:hAnsi="KadmosU"/>
          <w:szCs w:val="24"/>
        </w:rPr>
        <w:t xml:space="preserve">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>lost.2lin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áõí[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7]çϲ[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6]ãáñå[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1]</w:t>
      </w:r>
      <w:r w:rsidRPr="00797E48">
        <w:rPr>
          <w:rFonts w:ascii="KadmosU" w:eastAsia="Times New Roman" w:hAnsi="KadmosU"/>
          <w:szCs w:val="24"/>
        </w:rPr>
        <w:t xml:space="preserve">ôùí .1 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 ἀð' áἰῶíï[ϲ] ὕðå[ϲôé]í êáὶ ἔϲ̣ôáé, êáè' ὃí ô[(ñόðïí)]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áἵ ôạ̊ öάϲåéϲ êáὶ ö[ùô]ὸϲ [ἡìῖ]í ạ̃ạ̊ííῶíộạ́ẹ́ [êáὶ]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[äé'] ἃϲ ἐí ἄëëïéϲ ê(áὶ) </w:t>
      </w:r>
      <w:r w:rsidRPr="00AA3878">
        <w:rPr>
          <w:rFonts w:ascii="KadmosU" w:eastAsia="Times New Roman" w:hAnsi="KadmosU"/>
          <w:szCs w:val="24"/>
        </w:rPr>
        <w:t>ἄëë[ïéϲ ÷ñ(όíïéϲ)] ἄëëù[í] ê(áὶ)</w:t>
      </w:r>
      <w:r w:rsidRPr="00AA3878">
        <w:rPr>
          <w:rFonts w:ascii="KadmosU" w:hAnsi="KadmosU"/>
          <w:szCs w:val="24"/>
        </w:rPr>
        <w:t xml:space="preserve"> [</w:t>
      </w:r>
      <w:r w:rsidRPr="00AA3878">
        <w:rPr>
          <w:rFonts w:ascii="KadmosU" w:eastAsia="Times New Roman" w:hAnsi="KadmosU"/>
          <w:szCs w:val="24"/>
        </w:rPr>
        <w:t>ἄ]ëëùí ð̣[ñïϲ]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-ãéíïìέíùí ὁṇ̣̃áộ(ῶí) [êáὶ] ëόãùé èåùñïõì[έíùí]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áἰôéῶí ἕôåñá êáè' ἕêáϲôïí [áἰ]ϲèçôὸí </w:t>
      </w:r>
      <w:r w:rsidRPr="000C4348">
        <w:rPr>
          <w:rFonts w:ascii="KadmosU" w:eastAsia="Times New Roman" w:hAnsi="KadmosU"/>
          <w:szCs w:val="24"/>
        </w:rPr>
        <w:t>[÷ñ(όíïí) ãί(íåôáé) êáὶ]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ôὸ ãåãåííçìέíïí ïὐ÷ [ἓ]í ê(áὶ) ôáὐôὸ êá[ô' ἀ]ñéèìὸí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ðñὸϲ ôὸí áἰῶíá, êáèάðåñ ἡìåῖϲ ἕ&lt;í&gt; ðñ(ὸϲ) [ὅëïí] ôὸí âίï[í. äé]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-όðåñ ê(áὶ) êéí[åῖϲèáé ἀåὶ][ .18]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25. âïõë[ .30]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F03B53">
      <w:pPr>
        <w:tabs>
          <w:tab w:val="right" w:pos="9360"/>
        </w:tabs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>lost.3lin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29. [ .30]ïéí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30. [ .33]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4]íïéáí[ .8]íôïϲ[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4]äéìï[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12]öáìá[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13]íïìï[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ïọ̃[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 ἀåὶ öáí[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9]ñï ãéíïìέíçϲ ἐð[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34. 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17]ϲïõ äçëïῖ· äéόô[é] ê(áὶ) ộ[ὴí]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ὕðáñîéí ἀíá[é]ñïῦ[ϲé, êáèόϲ]ïí ôὴí êίíçϲéí ôῶí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36. èåῶí· ἓí ãὰñ åἶíáé äåῖ ôὸ êéíïύìåíïí, ἀẹ̈ë' ïὐ ðïẹ̈ẹ̈[ὰ]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37. ἐðὶ ôῶí ἑîῆϲ ôόðùí, êáὶ ôὸ æῶí ἀåὶ ôáὐôόí,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38. ἀëë' ïὐ÷ ὅìïéá ðïëëά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ïὐ ìὴí ἀëëὰ ôὸí å[ἰñ]çìέ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39. -íïí ôñ[όðïí] ὁ ôïéïῦôïϲ ἀìåίâåé èåόϲ, ὅ[ϲôéϲ ἐ]ê ôῶí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40. áὐôῶí ϲõíåϲôçêὼϲ ìåôáëáìâάíå[é ô]ῶí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E43AFF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11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ἑôέñụ̀[í], ị̈[ὕ]ôụ̀ [øá]ύụ̀ị́ ἐðὶ ộïῖϲ &lt;ἑîῆϲ&gt; ÷ñόíïéϲ ôῶí ãåí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-íçôéêῶí· ἔϲôéí ìὲã ãάñ ôéϲ ὡñéϲìέíïϲ ôόð̣ïϲ, ὃí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ïὐê ἐêâáίíåé ôὸí áἰ̣ῶíá ôὰ ϲôïé÷åῖá· ôῶí äὲ êáôὰ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ìέñïϲ ἐí ôïύôùé ôόðùí ἀíὰ ìέñïϲ ὁôὲ ìὲí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ôïύôïõϲ ðέöõêåí ìåôáëáìâάíåé[í, ὁ]ôὲ äὲ ôïύ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-ôïõϲ, ὥϲôå êáὶ ôὰϲ ἐî áὐôῶí ἑíόôçôáϲ åὐόäùϲ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7. íïåῖϲèáé êéíïõìέíá[ϲ .] ïὐäὲ ãὰñ ôὸ ìὴ ðύ[êí]ùì' á[ύ]</w:t>
      </w:r>
    </w:p>
    <w:p w:rsidR="00927779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@paragraphos@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8. -ôïῖϲ ϲôåñέìíéïí ἢ ἄëëá ὑ[ðï]êåῖϲèáé äõϲê[ίíçô'] ἐí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9. [-ðïä]ώ[í ἐϲôé ô]ïῦ ìå[ộáâ]ạ́&lt;ί&gt;íå[éí ðïé, ï]ὐäὲ [ìὴ ïἰç]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-ôέïí áὐôïὺϲ ïὐä' ὅëùϲ ìέíåéí· ἀëë' ἡìåῖϲ ìὲí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ὄíôåϲ ϲ̣ôåñέìíéïé ìὴ ϲôåñåìíίïõ ôéíὸϲ ἡìῖí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12. ὑðό[í]ôïϲ ïὔô' ἂí ìέíåéí ï[ὔ]ôå êéíåῖϲèáé äõíáίìå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-ẹ̀ạ́, ôῶ̣ị́ äὲ ëåð[ôïì]åñέùí ïὐ[äὲí] íïçôέ[ïí][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5]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22]ộá[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22]÷[ .13]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ϲôåñåìíé[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16]ôå[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11]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ïἷïí[ .3]ïϲ[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4]ìáãì[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2][ï]ὐ êáôáϲì[éêñύ]íåéí[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ϲåôáé ê(áὶ) ôὰϲ êá[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4][ï]ὐ äõϲ÷å[ñῶϲ] ἂí ἡ öάϲéϲ öέ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ñïé ϲύãêñéìá í[ïç]ôὸí ἔ÷ïí ðõêíόôçôá ị́ïç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ôήí . åἰ äὲ ôïὺ[ϲ èåïὺϲ ö]èáñôï[ύϲ], ὥϲ[ðå]ñ êáὶ áὐ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ôόϲ ἐϲôé, íïή[ϲåé ê][(áὶ)] ἐì ðõêíόôçôé [ðñ][(ïϲ)] äéάíïéáí,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ïὐ ä[ῆëïí, åἰ ϲõí]åϲôήêáϲéí ἐê ä[õϲêéíή]ôùí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23. [ê][(áὶ)] ộ[á÷õôά]ộùí, [ðῶϲ ï]ὐ̣ êùëύïíôáé ôὴí [ðá]ñάëï</w:t>
      </w:r>
    </w:p>
    <w:p w:rsidR="00927779" w:rsidRPr="00565AC5" w:rsidRDefault="00927779" w:rsidP="003757C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[-ãïí êéíåῖϲâáé ἕëé]ê[á] ê(áὶ) ðñ(ὸϲ) [ôὴí] ὁñ[áϲé]í ἐê ôïéïύôùí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25. ὁị̀[ïéόìïñöá ϲõíå÷ῶϲ ἐêðέìðåéí åἴäùëá]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>lost.7lin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êå[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12]ϲê[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3]íåé ê(áὶ)[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34.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33]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ëå[é]í áð[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1]áéô[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1]õí[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2]ϲçϲå ê(áὶ) ïὐϲ[é]ῶí ὁð̣[ïίùí äήðï]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36. [-ôå] ÷άñéí [æήôçϲéϲ ð]ïëëή </w:t>
      </w:r>
      <w:r w:rsidRPr="00797E48">
        <w:rPr>
          <w:rFonts w:ascii="KadmosU" w:eastAsia="Times New Roman" w:hAnsi="KadmosU"/>
          <w:szCs w:val="24"/>
        </w:rPr>
        <w:t>ôéϲ ð[ñ(ïϲ)ά]ðôå[ôáé</w:t>
      </w:r>
      <w:r w:rsidRPr="00565AC5">
        <w:rPr>
          <w:rFonts w:ascii="KadmosU" w:eastAsia="Times New Roman" w:hAnsi="KadmosU"/>
          <w:szCs w:val="24"/>
        </w:rPr>
        <w:t xml:space="preserve"> ôῶí ἀðï]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37. -öáίíåéí íïì[éæό]íôùí, åἰ äίöñï[õϲ] èåὸϲ ἐ÷åé êáὶ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38. êëίíáϲ êáὶ ôὰ ëïéðὰ ôῶí ἡìῖí ðáñå÷όíôùí ôὰϲ ÷ñåί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39. -áϲ, ὡϲ ἡìῖí ìὲí åὐð[ïñ]ïõìέíùí, ôïῖϲ äὲ ôὴí ἀðåé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40. -ñίáí ἀíåéìέíç[í] ἐðὶ ϲùôçñίᾳ êåêôçìέíïéϲ̣ ệ[áὶ ὄí]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41. -ôùí ἐí äõíáôῶé äé' áἰῶíïϲ ὑðάñ÷åéí . ἀëëὰ ãὰñ ὑ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eastAsia="Times New Roman" w:hAnsi="KadmosU"/>
          <w:szCs w:val="24"/>
        </w:rPr>
        <w:t>42. -ðὲñ ôïύ[ôù]í ἤäç ôé êáὶ ðñόôåñïí åἴñ[ç]ôáé . íῦí ä' åἰ íï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@coronis@</w:t>
      </w:r>
    </w:p>
    <w:p w:rsidR="00927779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662E0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12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eastAsia="Times New Roman" w:hAnsi="KadmosU"/>
          <w:szCs w:val="24"/>
        </w:rPr>
        <w:t xml:space="preserve">1. </w:t>
      </w:r>
      <w:r w:rsidRPr="00797E48">
        <w:rPr>
          <w:rFonts w:ascii="KadmosU" w:hAnsi="KadmosU"/>
          <w:szCs w:val="24"/>
        </w:rPr>
        <w:t>-</w:t>
      </w:r>
      <w:r w:rsidRPr="00797E48">
        <w:rPr>
          <w:rFonts w:ascii="KadmosU" w:eastAsia="Times New Roman" w:hAnsi="KadmosU"/>
          <w:szCs w:val="24"/>
        </w:rPr>
        <w:t>ìéϲô[έï]í ἐãêõñåῖí ὕð</w:t>
      </w:r>
      <w:r w:rsidRPr="00797E48">
        <w:rPr>
          <w:rFonts w:ascii="Mongolian Baiti" w:hAnsi="Mongolian Baiti" w:cs="Mongolian Baiti" w:hint="eastAsia"/>
          <w:szCs w:val="24"/>
        </w:rPr>
        <w:t>〚</w:t>
      </w:r>
      <w:r w:rsidRPr="00797E48">
        <w:rPr>
          <w:rFonts w:ascii="KadmosU" w:eastAsia="Times New Roman" w:hAnsi="KadmosU"/>
          <w:szCs w:val="24"/>
        </w:rPr>
        <w:t>å</w:t>
      </w:r>
      <w:r w:rsidRPr="00797E48">
        <w:rPr>
          <w:rFonts w:ascii="Mongolian Baiti" w:hAnsi="Mongolian Baiti" w:cs="Mongolian Baiti" w:hint="eastAsia"/>
          <w:szCs w:val="24"/>
        </w:rPr>
        <w:t>〛</w:t>
      </w:r>
      <w:r w:rsidRPr="00797E48">
        <w:rPr>
          <w:rFonts w:ascii="KadmosU" w:eastAsia="Times New Roman" w:hAnsi="KadmosU"/>
          <w:szCs w:val="24"/>
        </w:rPr>
        <w:t>íù[é ôï]ὺϲ è[å]ïύϲ, äéáëά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2. -âùìåí. ἄôïðïí ìὲí ãὰñ åἶíáé äïêåῖ ðñï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-÷åίñùϲ äéὰ ôὸ ìåôáêόϲìçϲéí íåáíéêὴí ἐí ôáῖϲ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ôïéáύôáéϲ êáôáϲôάϲåϲé ãίíåϲèáé ðåñὶ ôὰ æῷ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5. -á ê(áὶ) ðïëëὴí ἔ÷ïõϲáí èáíάôùé ðñ(ïϲ)åìöέñåéáí .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äé' ἣí áἰôίáí ê(áὶ) ðåñὶ ôïῦ öèίñåϲèáé ôὴí øõ÷ὴí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ïὐê ἀðίèáíïϲ ϲõíôίèåôáé ëόãïϲ ὁ ìåôáâáίíùí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ἀðὸ ôïῦ [ἐì]ðίð̣ôå[éí åἰϲ äéά]ëõ[ϲéí] ạ̊ὕ̣ạ̈ị̈í[ôá] [ἐðὶ ôï]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[ôὸ]í èåὸí [ὡϲ ἐíé] ðùññ[ùô]άôùé êạ́[èéϲ]ôάíåéí [ôῶí]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ἐðὶ äéάëõϲéí ἀãùãῶí . åἰ äὲ </w:t>
      </w:r>
      <w:r w:rsidRPr="00565AC5">
        <w:rPr>
          <w:rFonts w:ascii="Arial" w:hAnsi="Arial" w:cs="Arial"/>
          <w:szCs w:val="24"/>
        </w:rPr>
        <w:t>⟦</w:t>
      </w:r>
      <w:r w:rsidRPr="00565AC5">
        <w:rPr>
          <w:rFonts w:ascii="KadmosU" w:eastAsia="Times New Roman" w:hAnsi="KadmosU"/>
          <w:szCs w:val="24"/>
        </w:rPr>
        <w:t>äç</w:t>
      </w:r>
      <w:r w:rsidRPr="00565AC5">
        <w:rPr>
          <w:rFonts w:ascii="Arial" w:hAnsi="Arial" w:cs="Arial"/>
          <w:szCs w:val="24"/>
        </w:rPr>
        <w:t>⟧</w:t>
      </w:r>
      <w:r w:rsidRPr="00565AC5">
        <w:rPr>
          <w:rFonts w:ascii="KadmosU" w:eastAsia="Times New Roman" w:hAnsi="KadmosU"/>
          <w:szCs w:val="24"/>
        </w:rPr>
        <w:t xml:space="preserve"> ê(áὶ) ê[á]èåύäïíôé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ð̣ṇ̣̃(ị̈ϲ̣)èåôέïí ὀíåίñïõϲ, ὡϲ </w:t>
      </w:r>
      <w:r w:rsidRPr="00565AC5">
        <w:rPr>
          <w:rFonts w:ascii="Arial" w:hAnsi="Arial" w:cs="Arial"/>
          <w:szCs w:val="24"/>
        </w:rPr>
        <w:t>⟦</w:t>
      </w:r>
      <w:r w:rsidRPr="00565AC5">
        <w:rPr>
          <w:rFonts w:ascii="KadmosU" w:eastAsia="Times New Roman" w:hAnsi="KadmosU"/>
          <w:szCs w:val="24"/>
        </w:rPr>
        <w:t>äç</w:t>
      </w:r>
      <w:r w:rsidRPr="00565AC5">
        <w:rPr>
          <w:rFonts w:ascii="Arial" w:hAnsi="Arial" w:cs="Arial"/>
          <w:szCs w:val="24"/>
        </w:rPr>
        <w:t>⟧</w:t>
      </w:r>
      <w:r w:rsidRPr="00565AC5">
        <w:rPr>
          <w:rFonts w:ascii="KadmosU" w:eastAsia="Times New Roman" w:hAnsi="KadmosU"/>
          <w:szCs w:val="24"/>
        </w:rPr>
        <w:t xml:space="preserve"> êáὶ äὴ öáίíïéô' ἂí åὔëï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[-ã]ïí, öόâïϲ, ìὴ êáὶ ôῆϲ äéáíïίáϲ ἀí[á]ëόãụ̀ϲ ôῆé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ôïῦ ϲïöïῦ [âëáðôï]ìέíçϲ ôáñá÷á[ί ôéíåϲ] ðáñá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êïëïõèῶ[ϲéí ἀññ]ụ̀ϲô[ί]áé ôῆϲ [øõ÷ῆϲ][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5]ô[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PalatinoLinotype" w:eastAsia="Times New Roman" w:hAnsi="PalatinoLinotype" w:cs="PalatinoLinotype"/>
          <w:sz w:val="16"/>
          <w:szCs w:val="16"/>
          <w:lang w:val="de-DE" w:eastAsia="de-DE"/>
        </w:rPr>
        <w:t>lost.2lin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ἀϲè[έí]åéáí åἶíáé èåῶé öáãêåé[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1]ìé[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4]çϲ·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ï[ὐ] ãὰñ êïðéᾶí áὐôὸí ï[ὐ]ä&lt;ὲ&gt; êạ́ẹ̀åύ[ä]ạ̊ẹ́í [ðñέ]ð̣åé[í,]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ἀëëὰ ϲõíå÷ῶϲ ἐãñçãïñέíáé äé' áἰῶíï[ϲ] ï[ὐ] äéá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-ê[ëά]ϲ[åé ìåëῶ]í ÷ñώ[ìåí]ïí [ἢ ëύìáé]ϲ äåéíáῖϲ .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eastAsia="Times New Roman" w:hAnsi="KadmosU"/>
          <w:szCs w:val="24"/>
        </w:rPr>
        <w:t>21. ἀëë' [ï]ὐ÷ὶ ê(áὶ) [ä]éáãùãῆϲ ἑ[ô]έñáϲ [ôñ(όðïí) ἔϲôé]í å[ὑñ]ạ̊ῖ̣[í ὡϲ]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ê(áὶ) ἀöèάñôùí êáὶ äå÷ïì[έ]íùí [ἀåίäé]á æώéùí,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ἐðåὶ êáὶ ὕðíïϲ ïὐ äåίêíõôá[é], äé[ὰ] ôί èåïῖϲ ïὐ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-ê ἂí ðáñåìðίðôïé· ê(áὶ) ðñόð[áëáé] ðéϲôὸí åἶíáé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25. ôïéáῦ̣ộá [ìὴ] ἀ[ðñåðῆ ôïῖϲ èåïῖϲ . ôáῦôá] ìὲí ïὖí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26. [ê]ạ́ὶ [ôὰ] ôïé[áῦôá ðïëë]άêéϲ ạ̈å[î]ά[ìåíïϲ][ .3]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27.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33]  </w:t>
      </w:r>
    </w:p>
    <w:p w:rsidR="00927779" w:rsidRPr="00AA3878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AA3878">
        <w:rPr>
          <w:rFonts w:ascii="KadmosU" w:eastAsia="Times New Roman" w:hAnsi="KadmosU"/>
          <w:szCs w:val="24"/>
        </w:rPr>
        <w:t xml:space="preserve">28. ðá[ñ]ὰ ôὴ[í æήôçϲéí ô]áύôçí [ </w:t>
      </w:r>
      <w:r w:rsidRPr="00AA3878">
        <w:rPr>
          <w:rFonts w:ascii="KadmosU" w:hAnsi="KadmosU"/>
          <w:szCs w:val="24"/>
        </w:rPr>
        <w:t>.</w:t>
      </w:r>
      <w:r w:rsidRPr="00AA3878">
        <w:rPr>
          <w:rFonts w:ascii="KadmosU" w:eastAsia="Times New Roman" w:hAnsi="KadmosU"/>
          <w:szCs w:val="24"/>
        </w:rPr>
        <w:t xml:space="preserve">10][ðåñὶ ôὸ ìὴ]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0C4348">
        <w:rPr>
          <w:rFonts w:ascii="KadmosU" w:eastAsia="Times New Roman" w:hAnsi="KadmosU"/>
          <w:szCs w:val="24"/>
        </w:rPr>
        <w:t>29. ìέãá äéá[öέñ]åéí ẹ̀[å]ῶ̣[é ô]ὸ ìὴ äέ÷å[ϲèáé ðñ(ὸϲ) ôὸ äέ]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30.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÷åϲèáé ôὸ [ö]ẹ̀ạ́[ñ]ô&lt;ό&gt;í. ìὴ ðá[ñάëïã]ά ðù[ϲ̣ ἕ]ðåϲ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31. [-èáé äïêῆé]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 ïõ[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17]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8][öáίíåôáé] äὲ ê(áὶ) ôῶí äé[áöïñὰ]í ạ̈éá[ê]ñé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[-âùϲάíô]ụ̀í äέ÷åϲèáé ìὴ ôïῦè', ὅ̣[ôé] ôὸ ðåñé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34. -ά[ðôåéí ὕðíï]í ïὐ ìέãá äéáöέñåé ðñ(ὸϲ) [ôὸ] äέ÷åϲèáé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ọ̣̈ẹ̀ïñὰí ἢ̣̣ ị̣̀ὴ äέ÷åϲèá[é] ê(áὶ) ôὸ ìç ðåñéáðộåéí ïὐ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36. ị̀έãá äéáöέñåé ðñὸϲ ἑêάôåñïí, ἀëëὰ ôὸ äéáöέñåéí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37. ðñ(ὸϲ) ἀöèáñϲίáí ôὴí ἀöáίñåϲéí, ïὐ ìὴ[í ì]έãá, ðñ(ὸϲ) äὲ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38. ôὴí öèïñὰí ôὴí ϲõíáöήí, ïὐ ìέãá ä' ïὐäὲ ôáύôçí .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39. ôïῦôï ä' áὐôὸ äõϲðåéèὲϲ ἀíáöáίíåôáé ôὸ ì[ὴ]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40. ị̣̀έãá äéáöέñåéí ôὸ̣ [ìὲí ðñ][(ὸϲ)] [ἀ]öèáñϲίáí, ôὸ äὲ ðñὸϲ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4D20B8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13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äéάẹ̈õϲéí; åἰ ìὴ [ð]ïéὸí ὕðíïí ἐëάìậ̣áíå[í] ἢ ðáñá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ðëήϲéόí ôé ðάèïϲ ὧé ðïôå ðάϲ÷ïìåí ἡϲõ÷άæïí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ôåϲ ìέí, ïὔðù äὲ êáèåύäïíôåϲ ὁìïëïãïõìέíùϲ·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4. ὅðåñ ïὐäὲ êáôáëåίðåéí ἀðέêïðôåí . ἐîέϲôáé ä' ἐ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ðὶ ôὸí ôόðïí ἀêñéâέϲôåñïí ἐðéϲôῆϲáé . ÷άñéí ãὰñ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ôïῦ ôῆé ôῆϲ ôñïöῆϲ ἀíáäόϲåé ôὸí ὕðíïí ïἰêåῖ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ïí ὑðάñ÷åéí, öáϲὶí ïἱ ðåñὶ ôὸí Ἀíôéöάíçí, ïὐê ἂí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âéáϲèåίçìåí ἀðïëåίð̣åéí ὁñ[ῶ]íôåϲ ïὐä[έ]íá [ðñὸ]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ạ̈[åί]ëçϲ ä[åό]ìåíïí [ὕ]ðíïõ [ðñ][(ὸϲ)] [ô]ὰϲ ἀíáạ̈[ό]ϲåéϲ,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ὅôáí äὲ ðïéὰí ëάâùìåí ôñïöήí, ê(áὶ̣) ðáíôάðá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11.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ϲéí . ôïῖϲ äὲ èåïῖϲ ôὸ ðñ(ïϲ)ëáìâáíόìåíïí ê(áὶ) ëåðôïìå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ñὲϲ ἐðéíïïῦíôáϲ ê(áὶ) íόϲôéìïí ðᾶí ê(áὶ) ðñ(ïϲ)ôéèέìå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í[ïí ἀêùëύ]ôùϲ, êáôάð[ï]ị́[ï]ị́ ạ̈' [áῦ] âάñïϲ [äéá]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14. [-ëύåéí] ị̈ὐäὲ ðώñ[ñù]éẹ̀[åí ð]áñáêåëå[õïìέí]ị̈&lt;é&gt;ϲ [ὕ]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[-ðíùé, å]ἰ ìὴ 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16.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7] áô[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3]ïö[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1]ðïéϲ[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1]ïϲåð[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4]õ ð[áñ]á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êïëïõèïῦíôá äéὰ ôὴí ôῆϲ öύϲåùϲ ðáñáëëáãὴí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ôéϲ ἀíάãêç, ðáñὸí ôὴí ðïéïôçôá öõëάôôåϲèáé,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ìόíïí ä' ἡϲõ÷ίáí ἀíáëïãïῦϲáí, åἴðåñ ἄñá, êáôáëåί-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ðåéí; íïçôέïí äὲ êáôὰ ôὸí Ἕñìáñ÷ïí ê(áὶ) ἐðéϲðù-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ị̀[έíïõϲ ð]íạ̊ῦ[ì]á ê(áὶ) ðñïúåìέíïõϲ ôïὺϲ èåïύϲ·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ôïύ]ôïõ ãὰñ áὖ ÷ùñὶϲ ïὐä' ἔôé ôïéáῦôá æῶéá íïήϲï-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23. ì[åí], ïἷá ðñïåéëήöáìåí, ὡϲ ïὐä' ἰ÷èῦϲ ἀðñ(ïϲ)äåạ̊ῖ̣[ϲ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ôïῦ õäáôïϲ ïὐä' ïñíéẹ̀áϲ ðôåñῶí åἰϲ ôὴí äé' ἀέ-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25. ñïϲ ö]ïñάí· ï[ὐ ã]ὰñ ìᾶëëïí ôὰ ôïéáῦ[ô' ἐííïå]ῖôáé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26.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11]ôïéï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 ôá[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4]ϲ[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13]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27.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10]çëéð[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20]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28.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8]áðçñåϲô[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19]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29.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2][ἀöèá]ñϲίáí áëëï[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16]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30.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2]åéáí ἃ ðïëëὰ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1]éïéä[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31. ôïῦôï ìåíïçô[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2]ù[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20]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34]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ìήôå ä' åἶíáé ðåæ[ὰ ì]ήôå öè[όí]ãïí ἔị̀[ìå]ô[ñ]ïí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34. ïὐ ðñ(ïϲ)äåόìåíïí ἀíáðíïῆϲ ïὐ ῥçôέïí, ὡϲ ïὐäὲ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[÷]ẹ́ό̣ị́á ÷[ùñὶ]ϲ ëå[õêό]ôçôïϲ ἢ ðῦñ ἂí ἄíåõ èåñìό 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36. -ôçôïϲ . ê(áὶ) öùíῆé äὲ ÷ñῆϲèáé êáὶ ὁìåéëίáé ôῆé ðñὸϲ  </w:t>
      </w:r>
    </w:p>
    <w:p w:rsidR="00927779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@coronis@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37. ἀëëήëïõϲ ῥç̣ôέïí· ïὐ ãὰñ ìᾶëëïí åἰäáίìïíáϲ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38. ê(áὶ) ἀäéáëύôïõϲ íïήϲïìåí, öçϲί, ìὴ öùíïῦíôáϲ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39. ìçä' ἀëëήëïéϲ äéáëåãïìέíïõϲ, ἀëëὰ ôïῖϲ ἐíåïῖϲ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eastAsia="Times New Roman" w:hAnsi="KadmosU"/>
          <w:szCs w:val="24"/>
        </w:rPr>
        <w:t>40. ἀíèñώðïéϲ ὁìïίïõϲ· ôῶé ãὰñ ὄíôé öùíῇ ÷ñùìέ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3476BB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14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eastAsia="Times New Roman" w:hAnsi="KadmosU"/>
          <w:szCs w:val="24"/>
        </w:rPr>
        <w:t xml:space="preserve">1. </w:t>
      </w:r>
      <w:r w:rsidRPr="00797E48">
        <w:rPr>
          <w:rFonts w:ascii="KadmosU" w:hAnsi="KadmosU"/>
          <w:szCs w:val="24"/>
        </w:rPr>
        <w:t>-</w:t>
      </w:r>
      <w:r w:rsidRPr="00797E48">
        <w:rPr>
          <w:rFonts w:ascii="KadmosU" w:eastAsia="Times New Roman" w:hAnsi="KadmosU"/>
          <w:szCs w:val="24"/>
        </w:rPr>
        <w:t>íùí ἡìῶí, ὅ[ϲïé] ìή ôẹ́ ðåðçñώìạ̊èá, ôïὺϲ èåïὺϲ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ἢ ðåðçñῶϲèáé ἢ ìὴ êáôὰ ô[ï]ῦ̣è' ἡìῖí ὡ̣ìïé-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ῶϲèáé, ìçä' [ἑôέñ]ùϲ ìçäåôέñụ̀í ἐêêïðôόíôùí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</w:t>
      </w:r>
      <w:r w:rsidRPr="00797E48">
        <w:rPr>
          <w:rFonts w:ascii="KadmosU" w:eastAsia="Times New Roman" w:hAnsi="KadmosU"/>
          <w:szCs w:val="24"/>
        </w:rPr>
        <w:t>ἀíáöèέãìáôá, [ê(áὶ)] ὑðåñåύçèåϲ</w:t>
      </w:r>
      <w:r w:rsidRPr="00565AC5">
        <w:rPr>
          <w:rFonts w:ascii="KadmosU" w:eastAsia="Times New Roman" w:hAnsi="KadmosU"/>
          <w:szCs w:val="24"/>
        </w:rPr>
        <w:t xml:space="preserve">, ἄ[ëëùϲ ôå] êáὶ ôῆϲ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ðñὸϲ ôïὺϲ ὁìïίïõ[ϲ] ôïῖϲ ϲðïõäáίï[éϲ] êïéíïëïãίáϲ ἄ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-öáôïí ἡäïíὴí êáôá÷åïύϲçϲ· êáὶ íὴ Äίá ãå ôὴí Ἑë-  </w:t>
      </w:r>
    </w:p>
    <w:p w:rsidR="00927779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@paragraphos@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ëçíίäá íïìéϲôέïí ἔ÷åéí áὐôïὺϲ äéάëåêôïí,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8. ἢ ìὴ ðώññù, ôὰϲ ọ̣̈ụ̣̀[íὰ]ϲ äὲ ϲὺí [ëό]ãῳ ê(áὶ) ô[ñá]íåϲ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73E61">
        <w:rPr>
          <w:rFonts w:ascii="KadmosU" w:eastAsia="Times New Roman" w:hAnsi="KadmosU"/>
          <w:szCs w:val="24"/>
        </w:rPr>
        <w:t>9. [- ôάôáϲ ê(áὶ) ὀñèïôάôáϲ, ὥϲðåñ êáôὰ ôὴí Ἑëëάäá ïἱ]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ϲïöï[ὶ] ð̣άíôå[ϲ, êáèόϲïí ϲ]ïöï[ί, ë]έãïíôáé ìὴ ðïëὺ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11. äéáöåñïύϲáéϲ êáôὰ ôὰϲ ἀñèñώϲåéϲ ÷ñῆϲèáé öù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12. -íáῖϲ· êáὶ ìόíị̈ọ̃ϲ̣ ïἴäáìåí ãåãïíόôáϲ ϲ[ïö]ïὺϲ Ἑëëç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13. -íίäé ãëώộôç̣̣ ÷ñùìέ̣íïõϲ, ἐðåὶ ê(áὶ) ðñ(ïϲ)áëëήëùí  </w:t>
      </w:r>
    </w:p>
    <w:p w:rsidR="00927779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@paragraphos@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14. åἰ[ϲ êïéí]ïẹ̈ïạ̣̃ί̣áϲ [äéáë]έê[ôùí][ 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14]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15. ộ[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3]ùí 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29]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73E61">
        <w:rPr>
          <w:rFonts w:ascii="KadmosU" w:eastAsia="Times New Roman" w:hAnsi="KadmosU"/>
          <w:szCs w:val="24"/>
        </w:rPr>
        <w:t xml:space="preserve">16. [ </w:t>
      </w:r>
      <w:r w:rsidRPr="00773E61">
        <w:rPr>
          <w:rFonts w:ascii="KadmosU" w:hAnsi="KadmosU"/>
          <w:szCs w:val="24"/>
        </w:rPr>
        <w:t>.</w:t>
      </w:r>
      <w:r w:rsidRPr="00773E61">
        <w:rPr>
          <w:rFonts w:ascii="KadmosU" w:eastAsia="Times New Roman" w:hAnsi="KadmosU"/>
          <w:szCs w:val="24"/>
        </w:rPr>
        <w:t>2] [ðό]ëåéϲ Ἑë[ëçíίäáϲ</w:t>
      </w:r>
      <w:r w:rsidRPr="00773E61">
        <w:rPr>
          <w:rFonts w:ascii="KadmosU" w:hAnsi="KadmosU"/>
          <w:szCs w:val="24"/>
        </w:rPr>
        <w:t>]</w:t>
      </w:r>
      <w:r w:rsidRPr="00773E61">
        <w:rPr>
          <w:rFonts w:ascii="KadmosU" w:eastAsia="Times New Roman" w:hAnsi="KadmosU"/>
          <w:szCs w:val="24"/>
        </w:rPr>
        <w:t xml:space="preserve"> [ </w:t>
      </w:r>
      <w:r w:rsidRPr="00773E61">
        <w:rPr>
          <w:rFonts w:ascii="KadmosU" w:hAnsi="KadmosU"/>
          <w:szCs w:val="24"/>
        </w:rPr>
        <w:t>.</w:t>
      </w:r>
      <w:r w:rsidRPr="00773E61">
        <w:rPr>
          <w:rFonts w:ascii="KadmosU" w:eastAsia="Times New Roman" w:hAnsi="KadmosU"/>
          <w:szCs w:val="24"/>
        </w:rPr>
        <w:t>18]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17. [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21]á[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4]áí[ .6]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18. ëá[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2]ë[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1]ị́[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1]ϲïí äéὰ ôὴí ἀñ÷éêὴí [ὑ]ðῆñîå ãέíåϲéí .</w:t>
      </w:r>
    </w:p>
    <w:p w:rsidR="00927779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@coronis@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19. ἐðéôåôìçìέíùí ïὖí ê(áὶ) ôïύôùí ôί ἂí ἔôé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20. ìçêύíïéìåí, ἀëë' ïὐ÷ὶ ôὸí ðåñὶ ôῶí ðñï÷åéñéϲ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21.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èέ[í]ôùí ëόãïí ἀð̣[ïôåñ]ìáôίæïéìåí; ôὸ ôὰ ðïῖá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22. äåῖ æç[ôå]ῖí ê(áὶ) ἀ̣ð̣ị̈äéäόíáé ìέíôïé ðåñὶ èåῶí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23. êáὶ ôὰ ðïῖá ìὴ æçôåῖí ìçä' ἀðïäéäόíáé ÷áñáêôç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ñίϲị̈ị̣̀ạ̊í ἐðéϲõ[í]άø̣̣[á]íôåϲ, ἵíá ê(áὶ) ô[ῶí ðá]ñåëêόíôùí  </w:t>
      </w:r>
    </w:p>
    <w:p w:rsidR="00927779" w:rsidRPr="00773E61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73E61">
        <w:rPr>
          <w:rFonts w:ascii="KadmosU" w:eastAsia="Times New Roman" w:hAnsi="KadmosU"/>
          <w:szCs w:val="24"/>
        </w:rPr>
        <w:t xml:space="preserve">25. [ê(áὶ) ὧí (åἶíáé) ìὴ] ÷ñὴ ϲïöéϲ[ìάôùí] êáôá[öñ]ïíῶìåí ê(áὶ) ôῶí  </w:t>
      </w:r>
      <w:r w:rsidRPr="00773E61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73E61">
        <w:rPr>
          <w:rFonts w:ascii="KadmosU" w:eastAsia="Times New Roman" w:hAnsi="KadmosU"/>
          <w:szCs w:val="24"/>
        </w:rPr>
        <w:t xml:space="preserve">26. [ </w:t>
      </w:r>
      <w:r w:rsidRPr="00773E61">
        <w:rPr>
          <w:rFonts w:ascii="KadmosU" w:hAnsi="KadmosU"/>
          <w:szCs w:val="24"/>
        </w:rPr>
        <w:t>.</w:t>
      </w:r>
      <w:r w:rsidRPr="00773E61">
        <w:rPr>
          <w:rFonts w:ascii="KadmosU" w:eastAsia="Times New Roman" w:hAnsi="KadmosU"/>
          <w:szCs w:val="24"/>
        </w:rPr>
        <w:t xml:space="preserve">5]ộå[ </w:t>
      </w:r>
      <w:r w:rsidRPr="00773E61">
        <w:rPr>
          <w:rFonts w:ascii="KadmosU" w:hAnsi="KadmosU"/>
          <w:szCs w:val="24"/>
        </w:rPr>
        <w:t>.</w:t>
      </w:r>
      <w:r w:rsidRPr="00773E61">
        <w:rPr>
          <w:rFonts w:ascii="KadmosU" w:eastAsia="Times New Roman" w:hAnsi="KadmosU"/>
          <w:szCs w:val="24"/>
        </w:rPr>
        <w:t>27]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27.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33]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28. [ .6]ë[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24]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29.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6]</w:t>
      </w:r>
      <w:r>
        <w:rPr>
          <w:rFonts w:ascii="KadmosU" w:hAnsi="KadmosU"/>
          <w:szCs w:val="24"/>
        </w:rPr>
        <w:t xml:space="preserve"> .2 </w:t>
      </w:r>
      <w:r w:rsidRPr="00565AC5">
        <w:rPr>
          <w:rFonts w:ascii="KadmosU" w:eastAsia="Times New Roman" w:hAnsi="KadmosU"/>
          <w:szCs w:val="24"/>
        </w:rPr>
        <w:t xml:space="preserve">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25]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30. ðïë[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31]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31.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3]å[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>28]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32.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26]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33. 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4]ïíåöêáéôáù[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4]ùíåð[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8]ôé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34. êáè[ά]ðåñ ὅôáí ἀ[ðïäό]íôùí ἡìῶ[í ἕôïé]ìïí,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35. [ὅôé ôñï]öῇ ÷ñῶíô[áé ðñïϲåñù]ôῶ[ϲί ôé]íåϲ ê(áὶ) ðïίáé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36. ôéí[ὶ ôῶ]ị́ êáôὰ ìέñï]ϲ ê(ạ́ὶ̣) ð̣ῶϲ ϲêåọ̃[áæïìέ]íçé ê(áὶ) ἀ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íáäéäïìέíçé ê(áὶ) åἰϲ äéá÷ùñήϲåéϲ ἐñ÷ïìέíçé·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38. ê(áὶ) êïẹ́íῶϲ ἡìῶí ἐðéäåéîάíôùí, ὅôé ê(áὶ) ôὰϲ ἐê[ìå]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39.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ìïñöùìέíáϲ äéὰ ôῶí áἰϲ̣ẹ̀ήϲåùí êáèόë[ï]õ ôέñ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73E61">
        <w:rPr>
          <w:rFonts w:ascii="KadmosU" w:eastAsia="Times New Roman" w:hAnsi="KadmosU"/>
          <w:szCs w:val="24"/>
        </w:rPr>
        <w:t xml:space="preserve">40. </w:t>
      </w:r>
      <w:r w:rsidRPr="00773E61">
        <w:rPr>
          <w:rFonts w:ascii="KadmosU" w:hAnsi="KadmosU"/>
          <w:szCs w:val="24"/>
        </w:rPr>
        <w:t>-</w:t>
      </w:r>
      <w:r w:rsidRPr="00773E61">
        <w:rPr>
          <w:rFonts w:ascii="KadmosU" w:eastAsia="Times New Roman" w:hAnsi="KadmosU"/>
          <w:szCs w:val="24"/>
        </w:rPr>
        <w:t xml:space="preserve">øåéϲ ἀðïëáìâάíïõϲ[é]í, </w:t>
      </w:r>
      <w:r w:rsidRPr="00773E61">
        <w:rPr>
          <w:rFonts w:ascii="KadmosU" w:hAnsi="KadmosU"/>
          <w:szCs w:val="24"/>
        </w:rPr>
        <w:t>[</w:t>
      </w:r>
      <w:r w:rsidRPr="00773E61">
        <w:rPr>
          <w:rFonts w:ascii="KadmosU" w:eastAsia="Times New Roman" w:hAnsi="KadmosU"/>
          <w:szCs w:val="24"/>
        </w:rPr>
        <w:t>ἀ]ðáéôῶϲé</w:t>
      </w:r>
      <w:r w:rsidRPr="00565AC5">
        <w:rPr>
          <w:rFonts w:ascii="KadmosU" w:eastAsia="Times New Roman" w:hAnsi="KadmosU"/>
          <w:szCs w:val="24"/>
        </w:rPr>
        <w:t xml:space="preserve"> ê(áὶ) ôὰ </w:t>
      </w:r>
      <w:r w:rsidRPr="00797E48">
        <w:rPr>
          <w:rFonts w:ascii="KadmosU" w:eastAsia="Times New Roman" w:hAnsi="KadmosU"/>
          <w:szCs w:val="24"/>
        </w:rPr>
        <w:t>ἐðὶ ìέ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466569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>PHerc. 152, Kol. g, Kol. 15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eastAsia="Times New Roman" w:hAnsi="KadmosU"/>
          <w:szCs w:val="24"/>
        </w:rPr>
        <w:t xml:space="preserve">1. </w:t>
      </w:r>
      <w:r w:rsidRPr="00797E48">
        <w:rPr>
          <w:rFonts w:ascii="KadmosU" w:hAnsi="KadmosU"/>
          <w:szCs w:val="24"/>
        </w:rPr>
        <w:t>-</w:t>
      </w:r>
      <w:r w:rsidRPr="00797E48">
        <w:rPr>
          <w:rFonts w:ascii="KadmosU" w:eastAsia="Times New Roman" w:hAnsi="KadmosU"/>
          <w:szCs w:val="24"/>
        </w:rPr>
        <w:t>ñïõϲ</w:t>
      </w:r>
      <w:r w:rsidRPr="00565AC5">
        <w:rPr>
          <w:rFonts w:ascii="KadmosU" w:eastAsia="Times New Roman" w:hAnsi="KadmosU"/>
          <w:szCs w:val="24"/>
        </w:rPr>
        <w:t xml:space="preserve">, äéὰ̣ ộί áἱ ôέñøåéϲ . [ð]ά̣íôạ́ ïὖí ôἆëëá [êïé]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íῶϲ ὑðïãñáøάíôùí, ὡϲ ἡ öύϲéϲ, êáẹ̀' ἣí ὑðάñ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÷ïõϲίí ôå ê(áὶ) äéáôåôήñçíôáé ê(áὶ) äéáôçñçèήϲïí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ôáé ôὸí ἅðáíôá ÷ñόíïí, ðάíôùϲ ê(áὶ) ãåãέííç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êåí áὐôïῖϲ ôὰ ðñ(όϲ)öïñá ðάíôá ê(áὶ) ãåííήϲåé ðåñé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6.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ëçðôὰ ìὲí äéáíïίáé, ôïῖϲ ä' áἰϲèçôçñίïéϲ ïὐ÷ ὑ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ðïðίðôïíôá· ἅôéíá ôáὔô' ἐϲôὶí ἐðὶ æ[ώé]ùí, ê(áὶ)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A1A4D">
        <w:rPr>
          <w:rFonts w:ascii="KadmosU" w:eastAsia="Times New Roman" w:hAnsi="KadmosU"/>
          <w:szCs w:val="24"/>
        </w:rPr>
        <w:t>8. ì[άëéϲô' ἐñùôῶϲé, ê(áὶ) ôί äéáöέñåé ôὰ ôῶí] æώé[ùí,]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9. ἂ äὴ ðάíôá êáὶ ôὰ ðáñáðëήϲé' áὐôïῖϲ ïὐäåôέñïõ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10. äήðïõèåí ἔ÷åôáé ôῶí åἰñçìέíùí </w:t>
      </w:r>
      <w:r w:rsidRPr="00565AC5"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431B70" w:rsidRDefault="00927779" w:rsidP="00F03B53">
      <w:pPr>
        <w:tabs>
          <w:tab w:val="right" w:pos="9360"/>
        </w:tabs>
        <w:rPr>
          <w:rFonts w:ascii="KadmosU" w:hAnsi="KadmosU"/>
          <w:szCs w:val="24"/>
          <w:lang w:val="de-DE"/>
        </w:rPr>
      </w:pPr>
      <w:r>
        <w:rPr>
          <w:rFonts w:ascii="KadmosU" w:hAnsi="KadmosU"/>
          <w:szCs w:val="24"/>
        </w:rPr>
        <w:t>@coronis@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TITEL.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 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1.  öéëïäήìïõ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2. [ð]åñὶ ôῆ[ϲ] ạ̊ὐ̣ϲộạ́è[ïῦϲ ôῶí]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3. [è]åῶí äéáãùã[ῆϲ]  </w:t>
      </w:r>
    </w:p>
    <w:p w:rsidR="00927779" w:rsidRPr="00565AC5" w:rsidRDefault="00927779" w:rsidP="00F03B53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eastAsia="Times New Roman" w:hAnsi="KadmosU"/>
          <w:szCs w:val="24"/>
        </w:rPr>
        <w:t xml:space="preserve">4. </w:t>
      </w:r>
      <w:r>
        <w:rPr>
          <w:rFonts w:ascii="KadmosU" w:hAnsi="KadmosU"/>
          <w:szCs w:val="24"/>
        </w:rPr>
        <w:t>Γ</w:t>
      </w:r>
    </w:p>
    <w:p w:rsidR="00927779" w:rsidRPr="00565AC5" w:rsidRDefault="00927779">
      <w:pPr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0C4348" w:rsidRDefault="00927779" w:rsidP="009C0806">
      <w:pPr>
        <w:tabs>
          <w:tab w:val="right" w:pos="9360"/>
        </w:tabs>
        <w:rPr>
          <w:rFonts w:cs="Vusillus Old Face"/>
          <w:szCs w:val="24"/>
          <w:rtl/>
          <w:lang w:bidi="he-IL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0C4348">
      <w:r>
        <w:t>1. [ .6</w:t>
      </w:r>
      <w:r w:rsidRPr="00565AC5">
        <w:t>]δροτ</w:t>
      </w:r>
      <w:r w:rsidRPr="000C4348">
        <w:t>[.1]</w:t>
      </w:r>
      <w:r w:rsidRPr="00565AC5"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 .12</w:t>
      </w:r>
      <w:r w:rsidRPr="00565AC5">
        <w:rPr>
          <w:rFonts w:ascii="KadmosU" w:eastAsia="Times New Roman" w:hAnsi="KadmosU"/>
          <w:szCs w:val="24"/>
        </w:rPr>
        <w:t xml:space="preserve">]÷é[ </w:t>
      </w:r>
      <w:r>
        <w:rPr>
          <w:rFonts w:ascii="KadmosU" w:hAnsi="KadmosU"/>
          <w:szCs w:val="24"/>
        </w:rPr>
        <w:t>.8</w:t>
      </w:r>
      <w:r>
        <w:rPr>
          <w:rFonts w:ascii="KadmosU" w:eastAsia="Times New Roman" w:hAnsi="KadmosU"/>
          <w:szCs w:val="24"/>
        </w:rPr>
        <w:t xml:space="preserve">]ïíå[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 .13</w:t>
      </w:r>
      <w:r w:rsidRPr="00565AC5">
        <w:rPr>
          <w:rFonts w:ascii="KadmosU" w:eastAsia="Times New Roman" w:hAnsi="KadmosU"/>
          <w:szCs w:val="24"/>
        </w:rPr>
        <w:t xml:space="preserve">]ù[ </w:t>
      </w:r>
      <w:r>
        <w:rPr>
          <w:rFonts w:ascii="KadmosU" w:hAnsi="KadmosU"/>
          <w:szCs w:val="24"/>
        </w:rPr>
        <w:t>.4</w:t>
      </w:r>
      <w:r>
        <w:rPr>
          <w:rFonts w:ascii="KadmosU" w:eastAsia="Times New Roman" w:hAnsi="KadmosU"/>
          <w:szCs w:val="24"/>
        </w:rPr>
        <w:t xml:space="preserve">]íéìå[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3]á[ </w:t>
      </w:r>
      <w:r>
        <w:rPr>
          <w:rFonts w:ascii="KadmosU" w:hAnsi="KadmosU"/>
          <w:szCs w:val="24"/>
        </w:rPr>
        <w:t>.4]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 .13</w:t>
      </w:r>
      <w:r>
        <w:rPr>
          <w:rFonts w:ascii="KadmosU" w:eastAsia="Times New Roman" w:hAnsi="KadmosU"/>
          <w:szCs w:val="24"/>
        </w:rPr>
        <w:t xml:space="preserve">]á[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1]éá[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13]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.12</w:t>
      </w:r>
      <w:r w:rsidRPr="00565AC5">
        <w:rPr>
          <w:rFonts w:ascii="KadmosU" w:eastAsia="Times New Roman" w:hAnsi="KadmosU"/>
          <w:szCs w:val="24"/>
        </w:rPr>
        <w:t xml:space="preserve">]ð[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 xml:space="preserve">]ôïñáϲ[ </w:t>
      </w:r>
      <w:r>
        <w:rPr>
          <w:rFonts w:ascii="KadmosU" w:hAnsi="KadmosU"/>
          <w:szCs w:val="24"/>
        </w:rPr>
        <w:t>.4]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 .4</w:t>
      </w:r>
      <w:r>
        <w:rPr>
          <w:rFonts w:ascii="KadmosU" w:eastAsia="Times New Roman" w:hAnsi="KadmosU"/>
          <w:szCs w:val="24"/>
        </w:rPr>
        <w:t xml:space="preserve">]éì[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7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ì]ό̣íïí ôῶí ἀðïôάêôùϲ[ </w:t>
      </w:r>
      <w:r>
        <w:rPr>
          <w:rFonts w:ascii="KadmosU" w:hAnsi="KadmosU"/>
          <w:szCs w:val="24"/>
        </w:rPr>
        <w:t>.2]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 .13</w:t>
      </w:r>
      <w:r w:rsidRPr="00565AC5">
        <w:rPr>
          <w:rFonts w:ascii="KadmosU" w:eastAsia="Times New Roman" w:hAnsi="KadmosU"/>
          <w:szCs w:val="24"/>
        </w:rPr>
        <w:t>]ị̈ϲèáé ôὸ ðïéç[</w:t>
      </w:r>
      <w:r>
        <w:rPr>
          <w:rFonts w:ascii="KadmosU" w:hAnsi="KadmosU"/>
          <w:szCs w:val="24"/>
        </w:rPr>
        <w:t xml:space="preserve"> .</w:t>
      </w:r>
      <w:r>
        <w:rPr>
          <w:rFonts w:ascii="KadmosU" w:eastAsia="Times New Roman" w:hAnsi="KadmosU"/>
          <w:szCs w:val="24"/>
        </w:rPr>
        <w:t>5</w:t>
      </w:r>
      <w:r w:rsidRPr="00565AC5">
        <w:rPr>
          <w:rFonts w:ascii="KadmosU" w:eastAsia="Times New Roman" w:hAnsi="KadmosU"/>
          <w:szCs w:val="24"/>
        </w:rPr>
        <w:t xml:space="preserve">]éϲ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 .</w:t>
      </w:r>
      <w:r>
        <w:rPr>
          <w:rFonts w:ascii="KadmosU" w:eastAsia="Times New Roman" w:hAnsi="KadmosU"/>
          <w:szCs w:val="24"/>
        </w:rPr>
        <w:t>11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ἀ]íὰ ìέñïϲ, ἅìá äὲ ãïìïéϲ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 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]äé[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>]ðïéạ̊ῖ̣ộáé ðᾶϲé ôïῖϲ ἀíὰ 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[έñ]ị̈ϲ̣[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]ùϲ[ </w:t>
      </w:r>
      <w:r>
        <w:rPr>
          <w:rFonts w:ascii="KadmosU" w:hAnsi="KadmosU"/>
          <w:szCs w:val="24"/>
        </w:rPr>
        <w:t>.2]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10. .1 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>]ëëçϲ ê(ạ́ὶ̣)</w:t>
      </w:r>
      <w:r>
        <w:rPr>
          <w:rFonts w:ascii="KadmosU" w:eastAsia="Times New Roman" w:hAnsi="KadmosU"/>
          <w:szCs w:val="24"/>
        </w:rPr>
        <w:t xml:space="preserve"> ôῆϲ ìåãίϲôçϲ (åἶíáé) ä[å]êôéệ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]ðάíôá ãίíåϲèáé· öèï[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 äὲ ê(áὶ)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5</w:t>
      </w:r>
      <w:r w:rsidRPr="00565AC5">
        <w:rPr>
          <w:rFonts w:ascii="KadmosU" w:eastAsia="Times New Roman" w:hAnsi="KadmosU"/>
          <w:szCs w:val="24"/>
        </w:rPr>
        <w:t xml:space="preserve">]ϲåé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>êáè' ὃ[í] ä' ἂí ôñόð̣[ïí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.4][</w:t>
      </w:r>
      <w:r w:rsidRPr="00565AC5">
        <w:rPr>
          <w:rFonts w:ascii="KadmosU" w:eastAsia="Times New Roman" w:hAnsi="KadmosU"/>
          <w:szCs w:val="24"/>
        </w:rPr>
        <w:t xml:space="preserve">é]ϲôçϲ äåêôéêὸí ô[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7]</w:t>
      </w:r>
    </w:p>
    <w:p w:rsidR="00927779" w:rsidRPr="00E56BCC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14</w:t>
      </w:r>
      <w:r w:rsidRPr="00E56BCC">
        <w:rPr>
          <w:rFonts w:ascii="KadmosU" w:hAnsi="KadmosU"/>
          <w:szCs w:val="24"/>
        </w:rPr>
        <w:t>. [ .7</w:t>
      </w:r>
      <w:r w:rsidRPr="00E56BCC">
        <w:rPr>
          <w:rFonts w:ascii="KadmosU" w:eastAsia="Times New Roman" w:hAnsi="KadmosU"/>
          <w:szCs w:val="24"/>
        </w:rPr>
        <w:t>]</w:t>
      </w:r>
      <w:r w:rsidRPr="00E56BCC">
        <w:rPr>
          <w:rFonts w:ascii="KadmosU" w:hAnsi="KadmosU"/>
          <w:szCs w:val="24"/>
        </w:rPr>
        <w:t>[</w:t>
      </w:r>
      <w:r w:rsidRPr="00E56BCC">
        <w:rPr>
          <w:rFonts w:ascii="KadmosU" w:eastAsia="Times New Roman" w:hAnsi="KadmosU"/>
          <w:szCs w:val="24"/>
        </w:rPr>
        <w:t>ἀ]ëëïôñίùϲéí [ἐë]á÷ί[ϲôçí</w:t>
      </w:r>
      <w:r w:rsidRPr="00E56BCC">
        <w:rPr>
          <w:rFonts w:ascii="KadmosU" w:hAnsi="KadmosU"/>
          <w:szCs w:val="24"/>
        </w:rPr>
        <w:t>]</w:t>
      </w:r>
      <w:r w:rsidRPr="00E56BCC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E56BCC">
        <w:rPr>
          <w:rFonts w:ascii="KadmosU" w:hAnsi="KadmosU"/>
          <w:szCs w:val="24"/>
        </w:rPr>
        <w:t>15. [</w:t>
      </w:r>
      <w:r w:rsidRPr="00E56BCC">
        <w:rPr>
          <w:rFonts w:ascii="KadmosU" w:eastAsia="Times New Roman" w:hAnsi="KadmosU"/>
          <w:szCs w:val="24"/>
        </w:rPr>
        <w:t xml:space="preserve"> </w:t>
      </w:r>
      <w:r w:rsidRPr="00E56BCC">
        <w:rPr>
          <w:rFonts w:ascii="KadmosU" w:hAnsi="KadmosU"/>
          <w:szCs w:val="24"/>
        </w:rPr>
        <w:t>.7</w:t>
      </w:r>
      <w:r w:rsidRPr="00E56BCC">
        <w:rPr>
          <w:rFonts w:ascii="KadmosU" w:eastAsia="Times New Roman" w:hAnsi="KadmosU"/>
          <w:szCs w:val="24"/>
        </w:rPr>
        <w:t>]éϲ ὥϲôå äõåῖí</w:t>
      </w:r>
      <w:r w:rsidRPr="00565AC5">
        <w:rPr>
          <w:rFonts w:ascii="KadmosU" w:eastAsia="Times New Roman" w:hAnsi="KadmosU"/>
          <w:szCs w:val="24"/>
        </w:rPr>
        <w:t xml:space="preserve"> ðáèῶí (åἶíáé)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.21</w:t>
      </w:r>
      <w:r w:rsidRPr="00565AC5">
        <w:rPr>
          <w:rFonts w:ascii="KadmosU" w:eastAsia="Times New Roman" w:hAnsi="KadmosU"/>
          <w:szCs w:val="24"/>
        </w:rPr>
        <w:t xml:space="preserve">]ðá[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]í[ </w:t>
      </w:r>
      <w:r>
        <w:rPr>
          <w:rFonts w:ascii="KadmosU" w:hAnsi="KadmosU"/>
          <w:szCs w:val="24"/>
        </w:rPr>
        <w:t>.2]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17. [ .20</w:t>
      </w:r>
      <w:r w:rsidRPr="00565AC5">
        <w:rPr>
          <w:rFonts w:ascii="KadmosU" w:eastAsia="Times New Roman" w:hAnsi="KadmosU"/>
          <w:szCs w:val="24"/>
        </w:rPr>
        <w:t xml:space="preserve">]á ôñ(όðïí) éùí[ </w:t>
      </w:r>
      <w:r>
        <w:rPr>
          <w:rFonts w:ascii="KadmosU" w:hAnsi="KadmosU"/>
          <w:szCs w:val="24"/>
        </w:rPr>
        <w:t>.2]</w:t>
      </w:r>
      <w:r w:rsidRPr="00565AC5">
        <w:rPr>
          <w:rFonts w:ascii="KadmosU" w:eastAsia="Times New Roman" w:hAnsi="KadmosU"/>
          <w:szCs w:val="24"/>
        </w:rPr>
        <w:t xml:space="preserve"> 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>] ôὴí ἐëá÷ίϲ[ôçí] ἀëạ̃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äόíá[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 ä' ὅëùϲ ðåñί [ôé] ì</w:t>
      </w:r>
      <w:r w:rsidRPr="00565AC5">
        <w:rPr>
          <w:rFonts w:ascii="KadmosU" w:eastAsia="Times New Roman" w:hAnsi="KadmosU"/>
          <w:szCs w:val="24"/>
        </w:rPr>
        <w:t xml:space="preserve">όñéïí ἀë[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6]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20.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2]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>ô]ὴí ἡäïíὴí ἄíåϲéí ἐëá÷ίϲôçí [ëáì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21. [ -</w:t>
      </w:r>
      <w:r w:rsidRPr="00565AC5">
        <w:rPr>
          <w:rFonts w:ascii="KadmosU" w:eastAsia="Times New Roman" w:hAnsi="KadmosU"/>
          <w:szCs w:val="24"/>
        </w:rPr>
        <w:t>âά]íåéí, ὥϲðåñ ÷ñόá ôῆϲ ἀêṇ̃ïô[άôçϲ ἐ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22.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ëά÷é]ϲôïí ἀíåéìέíç ëåõ[êόôç]ộị̈</w:t>
      </w:r>
      <w:r w:rsidRPr="00E56BCC">
        <w:rPr>
          <w:rFonts w:ascii="KadmosU" w:eastAsia="Times New Roman" w:hAnsi="KadmosU"/>
          <w:szCs w:val="24"/>
        </w:rPr>
        <w:t>ϲ̣ å[ἰ ê(áὶ)ἐëά</w:t>
      </w:r>
      <w:r w:rsidRPr="00E56BCC"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23.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÷]éϲôïí ìόñéïí ἔ÷åé ìέëáí, ôὰ ä' ἄëëá ðάí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24.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ô]á ëåõêόôáôá, ἀëë' ἡ ϲõíόëç ôῆϲ ἀêñά[ôïõ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25. </w:t>
      </w:r>
      <w:r>
        <w:rPr>
          <w:rFonts w:ascii="KadmosU" w:eastAsia="Times New Roman" w:hAnsi="KadmosU"/>
          <w:szCs w:val="24"/>
        </w:rPr>
        <w:t>[ëåõêόôçôïϲ ϲύϲôáϲéϲ áὐô</w:t>
      </w:r>
      <w:r w:rsidRPr="00565AC5">
        <w:rPr>
          <w:rFonts w:ascii="KadmosU" w:eastAsia="Times New Roman" w:hAnsi="KadmosU"/>
          <w:szCs w:val="24"/>
        </w:rPr>
        <w:t xml:space="preserve">ῆé ìïëύíåôáé]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9200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.18]</w:t>
      </w:r>
      <w:r w:rsidRPr="00565AC5">
        <w:rPr>
          <w:rFonts w:ascii="KadmosU" w:eastAsia="Times New Roman" w:hAnsi="KadmosU"/>
          <w:szCs w:val="24"/>
        </w:rPr>
        <w:t xml:space="preserve">ïíï[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.18</w:t>
      </w:r>
      <w:r w:rsidRPr="00565AC5">
        <w:rPr>
          <w:rFonts w:ascii="KadmosU" w:eastAsia="Times New Roman" w:hAnsi="KadmosU"/>
          <w:szCs w:val="24"/>
        </w:rPr>
        <w:t xml:space="preserve">]ôùíá[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 ê(áὶ)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>ἀẹ̈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ạ̃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ä[ό]íïϲ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10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>lost.4lin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.15</w:t>
      </w:r>
      <w:r w:rsidRPr="00565AC5">
        <w:rPr>
          <w:rFonts w:ascii="KadmosU" w:eastAsia="Times New Roman" w:hAnsi="KadmosU"/>
          <w:szCs w:val="24"/>
        </w:rPr>
        <w:t xml:space="preserve">]ϲ ê(áὶ) ç </w:t>
      </w:r>
      <w:r>
        <w:rPr>
          <w:rFonts w:ascii="KadmosU" w:hAnsi="KadmosU"/>
          <w:szCs w:val="24"/>
        </w:rPr>
        <w:t xml:space="preserve">.2 </w:t>
      </w:r>
      <w:r w:rsidRPr="00565AC5">
        <w:rPr>
          <w:rFonts w:ascii="KadmosU" w:eastAsia="Times New Roman" w:hAnsi="KadmosU"/>
          <w:szCs w:val="24"/>
        </w:rPr>
        <w:t>ϲ ἀëãçä[όí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.8]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]íáë[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]ùíáôïí ìόñéị̈í áäéï÷ïϲïϲ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10. [</w:t>
      </w:r>
      <w:r w:rsidRPr="00565AC5">
        <w:rPr>
          <w:rFonts w:ascii="KadmosU" w:eastAsia="Times New Roman" w:hAnsi="KadmosU"/>
          <w:szCs w:val="24"/>
        </w:rPr>
        <w:t>ôá]ῦôá 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ϲ[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]ϲåìù[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]ëëç ôéϲ ἢ ðåñὶ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]ϲïí[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]å[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]íáõêåô' ἐëá÷ίϲôç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]ô[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]áô[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]õôïϲ ἀð̣ïöáίíåé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13. </w:t>
      </w:r>
      <w:r w:rsidRPr="00797E48">
        <w:rPr>
          <w:rFonts w:ascii="KadmosU" w:hAnsi="KadmosU"/>
          <w:szCs w:val="24"/>
        </w:rPr>
        <w:t>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.5</w:t>
      </w:r>
      <w:r w:rsidRPr="00797E48">
        <w:rPr>
          <w:rFonts w:ascii="KadmosU" w:eastAsia="Times New Roman" w:hAnsi="KadmosU"/>
          <w:szCs w:val="24"/>
        </w:rPr>
        <w:t>]</w:t>
      </w:r>
      <w:r w:rsidRPr="00797E48">
        <w:rPr>
          <w:rFonts w:ascii="KadmosU" w:hAnsi="KadmosU"/>
          <w:szCs w:val="24"/>
        </w:rPr>
        <w:t xml:space="preserve"> .1 </w:t>
      </w:r>
      <w:r w:rsidRPr="00797E48">
        <w:rPr>
          <w:rFonts w:ascii="KadmosU" w:eastAsia="Times New Roman" w:hAnsi="KadmosU"/>
          <w:szCs w:val="24"/>
        </w:rPr>
        <w:t xml:space="preserve">åé[ </w:t>
      </w:r>
      <w:r w:rsidRPr="00797E48">
        <w:rPr>
          <w:rFonts w:ascii="KadmosU" w:hAnsi="KadmosU"/>
          <w:szCs w:val="24"/>
        </w:rPr>
        <w:t>.4</w:t>
      </w:r>
      <w:r w:rsidRPr="00797E48">
        <w:rPr>
          <w:rFonts w:ascii="KadmosU" w:eastAsia="Times New Roman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ù[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]ἀëãçäόíïϲ ὡϲ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14.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]åô[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]ì[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]áϲäéïä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 ê(áὶ) ôῆϲ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]öá[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]ôç[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]åôå[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]ô[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 ἕðåôáé äáôáϲ̣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16. 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</w:t>
      </w:r>
      <w:r w:rsidRPr="00565AC5">
        <w:rPr>
          <w:rFonts w:ascii="KadmosU" w:eastAsia="Times New Roman" w:hAnsi="KadmosU"/>
          <w:szCs w:val="24"/>
        </w:rPr>
        <w:t xml:space="preserve"> ϲñ[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]éõêá[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18</w:t>
      </w:r>
      <w:r w:rsidRPr="00565AC5">
        <w:rPr>
          <w:rFonts w:ascii="KadmosU" w:eastAsia="Times New Roman" w:hAnsi="KadmosU"/>
          <w:szCs w:val="24"/>
        </w:rPr>
        <w:t xml:space="preserve">]åñéåí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]ëé[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]õíï[ </w:t>
      </w:r>
      <w:r>
        <w:rPr>
          <w:rFonts w:ascii="KadmosU" w:hAnsi="KadmosU"/>
          <w:szCs w:val="24"/>
        </w:rPr>
        <w:t>.18]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]ẹ̀[ </w:t>
      </w:r>
      <w:r>
        <w:rPr>
          <w:rFonts w:ascii="KadmosU" w:hAnsi="KadmosU"/>
          <w:szCs w:val="24"/>
        </w:rPr>
        <w:t>.8</w:t>
      </w:r>
      <w:r w:rsidRPr="00565AC5">
        <w:rPr>
          <w:rFonts w:ascii="KadmosU" w:eastAsia="Times New Roman" w:hAnsi="KadmosU"/>
          <w:szCs w:val="24"/>
        </w:rPr>
        <w:t xml:space="preserve">]éϲá[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9]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20.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.13][</w:t>
      </w:r>
      <w:r>
        <w:rPr>
          <w:rFonts w:ascii="KadmosU" w:eastAsia="Times New Roman" w:hAnsi="KadmosU"/>
          <w:szCs w:val="24"/>
        </w:rPr>
        <w:t xml:space="preserve">ἐëá]÷ίϲôçí </w:t>
      </w:r>
      <w:r w:rsidRPr="00797E48">
        <w:rPr>
          <w:rFonts w:ascii="KadmosU" w:eastAsia="Times New Roman" w:hAnsi="KadmosU"/>
          <w:szCs w:val="24"/>
        </w:rPr>
        <w:t>ἀðï</w:t>
      </w:r>
      <w:r>
        <w:rPr>
          <w:rFonts w:ascii="KadmosU" w:hAnsi="KadmosU"/>
          <w:szCs w:val="24"/>
        </w:rPr>
        <w:t xml:space="preserve"> .1</w:t>
      </w:r>
      <w:r w:rsidRPr="00797E48">
        <w:rPr>
          <w:rFonts w:ascii="KadmosU" w:eastAsia="Times New Roman" w:hAnsi="KadmosU"/>
          <w:szCs w:val="24"/>
        </w:rPr>
        <w:t xml:space="preserve">[ </w:t>
      </w:r>
      <w:r w:rsidRPr="00797E48">
        <w:rPr>
          <w:rFonts w:ascii="KadmosU" w:hAnsi="KadmosU"/>
          <w:szCs w:val="24"/>
        </w:rPr>
        <w:t>.6]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21. </w:t>
      </w:r>
      <w:r w:rsidRPr="00565AC5">
        <w:rPr>
          <w:rFonts w:ascii="KadmosU" w:eastAsia="Times New Roman" w:hAnsi="KadmosU"/>
          <w:szCs w:val="24"/>
        </w:rPr>
        <w:t>áä[</w:t>
      </w:r>
      <w:r>
        <w:rPr>
          <w:rFonts w:ascii="KadmosU" w:hAnsi="KadmosU"/>
          <w:szCs w:val="24"/>
        </w:rPr>
        <w:t xml:space="preserve"> .10]</w:t>
      </w:r>
      <w:r w:rsidRPr="00565AC5">
        <w:rPr>
          <w:rFonts w:ascii="KadmosU" w:eastAsia="Times New Roman" w:hAnsi="KadmosU"/>
          <w:szCs w:val="24"/>
        </w:rPr>
        <w:t xml:space="preserve">éϲ ὅðåñ ïὐ ä[õ]íήϲåôáé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]éá[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>]áõ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ị́[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]ϲ ἐάị́ [ô]éϲ ἀíộéϲôñέ[ö]ùí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]ù[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>]êôáéϲ áὐôïὺϲ öῆé ộ[ῆ]ϲ ἐëá÷[ί]ϲ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24.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ộ]ç̣ϲ̣[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]ð[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]ù[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 ἐðéäåêôéêïὺϲ äὲ ôῆϲ ìί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25.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æ]ïíï[ϲ</w:t>
      </w:r>
      <w:r>
        <w:rPr>
          <w:rFonts w:ascii="KadmosU" w:hAnsi="KadmosU"/>
          <w:szCs w:val="24"/>
        </w:rPr>
        <w:t>] [</w:t>
      </w:r>
      <w:r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 êạ̊[ </w:t>
      </w:r>
      <w:r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1]</w:t>
      </w:r>
      <w:r w:rsidRPr="00797E48">
        <w:rPr>
          <w:rFonts w:ascii="KadmosU" w:hAnsi="KadmosU"/>
          <w:szCs w:val="24"/>
        </w:rPr>
        <w:t xml:space="preserve"> .1 </w:t>
      </w:r>
      <w:r w:rsidRPr="00797E48">
        <w:rPr>
          <w:rFonts w:ascii="KadmosU" w:eastAsia="Times New Roman" w:hAnsi="KadmosU"/>
          <w:szCs w:val="24"/>
        </w:rPr>
        <w:t>ϲåí</w:t>
      </w:r>
      <w:r w:rsidRPr="00565AC5">
        <w:rPr>
          <w:rFonts w:ascii="KadmosU" w:eastAsia="Times New Roman" w:hAnsi="KadmosU"/>
          <w:szCs w:val="24"/>
        </w:rPr>
        <w:t xml:space="preserve"> ðῶϲ ἀíåêôῶϲ ἀðï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26.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â]άë[ë]ï[õ]ϲéí ôὸ ìõñéá÷ïῦ êåίìåíïí ôῆϲ ðñáãìá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27. </w:t>
      </w:r>
      <w:r w:rsidRPr="00565AC5">
        <w:rPr>
          <w:rFonts w:ascii="KadmosU" w:eastAsia="Times New Roman" w:hAnsi="KadmosU"/>
          <w:szCs w:val="24"/>
        </w:rPr>
        <w:t>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ôåίáϲ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.28</w:t>
      </w:r>
      <w:r w:rsidRPr="00565AC5">
        <w:rPr>
          <w:rFonts w:ascii="KadmosU" w:eastAsia="Times New Roman" w:hAnsi="KadmosU"/>
          <w:szCs w:val="24"/>
        </w:rPr>
        <w:t xml:space="preserve">]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A59FB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3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ìå[ </w:t>
      </w:r>
      <w:r>
        <w:rPr>
          <w:rFonts w:ascii="KadmosU" w:hAnsi="KadmosU"/>
          <w:szCs w:val="24"/>
        </w:rPr>
        <w:t>.27]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ðïí[ </w:t>
      </w:r>
      <w:r>
        <w:rPr>
          <w:rFonts w:ascii="KadmosU" w:hAnsi="KadmosU"/>
          <w:szCs w:val="24"/>
        </w:rPr>
        <w:t>.8</w:t>
      </w:r>
      <w:r w:rsidRPr="00565AC5">
        <w:rPr>
          <w:rFonts w:ascii="KadmosU" w:eastAsia="Times New Roman" w:hAnsi="KadmosU"/>
          <w:szCs w:val="24"/>
        </w:rPr>
        <w:t xml:space="preserve">]ẹ̈õíå[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16]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ôá[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 xml:space="preserve">]ìåí[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18]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äåéϲ[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27]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>ôὴí ἀëãçä[όíá] áἰôç[ϲ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ôáôù[í</w:t>
      </w:r>
      <w:r>
        <w:rPr>
          <w:rFonts w:ascii="KadmosU" w:hAnsi="KadmosU"/>
          <w:szCs w:val="24"/>
        </w:rPr>
        <w:t>][</w:t>
      </w:r>
      <w:r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.25][</w:t>
      </w:r>
      <w:r w:rsidRPr="00565AC5">
        <w:rPr>
          <w:rFonts w:ascii="KadmosU" w:eastAsia="Times New Roman" w:hAnsi="KadmosU"/>
          <w:szCs w:val="24"/>
        </w:rPr>
        <w:t xml:space="preserve">ὁ]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ìị̈åéäῶ̣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[ϲ] 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22]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eastAsia="Times New Roman" w:hAnsi="KadmosU"/>
          <w:szCs w:val="24"/>
        </w:rPr>
        <w:t>ἀëëὰ ô[ñé]ọ̈áϲίáϲ [ὁäïὺϲ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9. </w:t>
      </w:r>
      <w:r w:rsidRPr="00565AC5">
        <w:rPr>
          <w:rFonts w:ascii="KadmosU" w:eastAsia="Times New Roman" w:hAnsi="KadmosU"/>
          <w:szCs w:val="24"/>
        </w:rPr>
        <w:t xml:space="preserve">ìίáí ï[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]ôïϲ ϲé[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17]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10. </w:t>
      </w:r>
      <w:r w:rsidRPr="00565AC5">
        <w:rPr>
          <w:rFonts w:ascii="KadmosU" w:eastAsia="Times New Roman" w:hAnsi="KadmosU"/>
          <w:szCs w:val="24"/>
        </w:rPr>
        <w:t xml:space="preserve">öύϲåùϲ é[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]åð[ </w:t>
      </w:r>
      <w:r>
        <w:rPr>
          <w:rFonts w:ascii="KadmosU" w:hAnsi="KadmosU"/>
          <w:szCs w:val="24"/>
        </w:rPr>
        <w:t>.17]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11. </w:t>
      </w:r>
      <w:r w:rsidRPr="00565AC5">
        <w:rPr>
          <w:rFonts w:ascii="KadmosU" w:eastAsia="Times New Roman" w:hAnsi="KadmosU"/>
          <w:szCs w:val="24"/>
        </w:rPr>
        <w:t xml:space="preserve">áöåñå[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]áôå[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18]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]êùϲ[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25]</w:t>
      </w:r>
    </w:p>
    <w:p w:rsidR="00927779" w:rsidRPr="00797E48" w:rsidRDefault="00927779" w:rsidP="00FE7585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13. </w:t>
      </w:r>
      <w:r w:rsidRPr="00565AC5">
        <w:rPr>
          <w:rFonts w:ascii="KadmosU" w:eastAsia="Times New Roman" w:hAnsi="KadmosU"/>
          <w:szCs w:val="24"/>
        </w:rPr>
        <w:t xml:space="preserve">íåí[ </w:t>
      </w:r>
      <w:r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28]</w:t>
      </w:r>
    </w:p>
    <w:p w:rsidR="00927779" w:rsidRPr="00565AC5" w:rsidRDefault="00927779" w:rsidP="00FE7585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 xml:space="preserve">14. </w:t>
      </w:r>
      <w:r w:rsidRPr="00797E48">
        <w:rPr>
          <w:rFonts w:ascii="KadmosU" w:eastAsia="Times New Roman" w:hAnsi="KadmosU"/>
          <w:szCs w:val="24"/>
        </w:rPr>
        <w:t>ôïῦô[ï</w:t>
      </w:r>
      <w:r w:rsidRPr="00797E48">
        <w:rPr>
          <w:rFonts w:ascii="KadmosU" w:hAnsi="KadmosU"/>
          <w:szCs w:val="24"/>
        </w:rPr>
        <w:t>][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.2</w:t>
      </w:r>
      <w:r w:rsidRPr="00797E48">
        <w:rPr>
          <w:rFonts w:ascii="KadmosU" w:eastAsia="Times New Roman" w:hAnsi="KadmosU"/>
          <w:szCs w:val="24"/>
        </w:rPr>
        <w:t>]</w:t>
      </w:r>
      <w:r w:rsidRPr="00797E48">
        <w:rPr>
          <w:rFonts w:ascii="KadmosU" w:hAnsi="KadmosU"/>
          <w:szCs w:val="24"/>
        </w:rPr>
        <w:t xml:space="preserve"> .1 </w:t>
      </w:r>
      <w:r w:rsidRPr="00797E48">
        <w:rPr>
          <w:rFonts w:ascii="KadmosU" w:eastAsia="Times New Roman" w:hAnsi="KadmosU"/>
          <w:szCs w:val="24"/>
        </w:rPr>
        <w:t xml:space="preserve">é[ </w:t>
      </w:r>
      <w:r w:rsidRPr="00797E48">
        <w:rPr>
          <w:rFonts w:ascii="KadmosU" w:hAnsi="KadmosU"/>
          <w:szCs w:val="24"/>
        </w:rPr>
        <w:t>.17</w:t>
      </w:r>
      <w:r w:rsidRPr="00797E48">
        <w:rPr>
          <w:rFonts w:ascii="KadmosU" w:eastAsia="Times New Roman" w:hAnsi="KadmosU"/>
          <w:szCs w:val="24"/>
        </w:rPr>
        <w:t>]</w:t>
      </w:r>
      <w:r w:rsidRPr="00797E48">
        <w:rPr>
          <w:rFonts w:ascii="KadmosU" w:hAnsi="KadmosU"/>
          <w:szCs w:val="24"/>
        </w:rPr>
        <w:t xml:space="preserve">[ .1 </w:t>
      </w:r>
      <w:r w:rsidRPr="00797E48">
        <w:rPr>
          <w:rFonts w:ascii="KadmosU" w:eastAsia="Times New Roman" w:hAnsi="KadmosU"/>
          <w:szCs w:val="24"/>
        </w:rPr>
        <w:t>ùíïí</w:t>
      </w:r>
      <w:r w:rsidRPr="00797E48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FE7585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position w:val="6"/>
          <w:szCs w:val="24"/>
        </w:rPr>
        <w:t xml:space="preserve">15. </w:t>
      </w:r>
      <w:r w:rsidRPr="00565AC5">
        <w:rPr>
          <w:rFonts w:ascii="KadmosU" w:eastAsia="Times New Roman" w:hAnsi="KadmosU"/>
          <w:szCs w:val="24"/>
        </w:rPr>
        <w:t xml:space="preserve">áé[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]êáôáíï[ </w:t>
      </w:r>
      <w:r>
        <w:rPr>
          <w:rFonts w:ascii="KadmosU" w:hAnsi="KadmosU"/>
          <w:szCs w:val="24"/>
        </w:rPr>
        <w:t>.15</w:t>
      </w:r>
      <w:r>
        <w:rPr>
          <w:rFonts w:ascii="KadmosU" w:eastAsia="Times New Roman" w:hAnsi="KadmosU"/>
          <w:szCs w:val="24"/>
        </w:rPr>
        <w:t>]êá</w:t>
      </w:r>
      <w:r w:rsidRPr="00565AC5">
        <w:rPr>
          <w:rFonts w:ascii="KadmosU" w:eastAsia="Times New Roman" w:hAnsi="KadmosU"/>
          <w:szCs w:val="24"/>
        </w:rPr>
        <w:t xml:space="preserve">ôå[ </w:t>
      </w:r>
      <w:r>
        <w:rPr>
          <w:rFonts w:ascii="KadmosU" w:hAnsi="KadmosU"/>
          <w:szCs w:val="24"/>
        </w:rPr>
        <w:t>.3]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FE7585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.15</w:t>
      </w:r>
      <w:r w:rsidRPr="00565AC5">
        <w:rPr>
          <w:rFonts w:ascii="KadmosU" w:eastAsia="Times New Roman" w:hAnsi="KadmosU"/>
          <w:szCs w:val="24"/>
        </w:rPr>
        <w:t xml:space="preserve">]äá ὁ̣ Æήíùí ἕêáϲôïí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17. 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 xml:space="preserve">.21 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]äῆôá åὐå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18.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.15</w:t>
      </w:r>
      <w:r w:rsidRPr="00565AC5">
        <w:rPr>
          <w:rFonts w:ascii="KadmosU" w:eastAsia="Times New Roman" w:hAnsi="KadmosU"/>
          <w:szCs w:val="24"/>
        </w:rPr>
        <w:t xml:space="preserve">]ôå[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]ôáῖϲ ä' ἀí[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19. </w:t>
      </w:r>
      <w:r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.8</w:t>
      </w:r>
      <w:r w:rsidRPr="00565AC5">
        <w:rPr>
          <w:rFonts w:ascii="KadmosU" w:eastAsia="Times New Roman" w:hAnsi="KadmosU"/>
          <w:szCs w:val="24"/>
        </w:rPr>
        <w:t xml:space="preserve">]ìá[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]í[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]í ϲõíáêï[ëïõ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20. </w:t>
      </w:r>
      <w:r w:rsidRPr="00565AC5">
        <w:rPr>
          <w:rFonts w:ascii="KadmosU" w:eastAsia="Times New Roman" w:hAnsi="KadmosU"/>
          <w:szCs w:val="24"/>
        </w:rPr>
        <w:t>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è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>] ôῶí áἰώí[ùí] ê(áὶ) ἀị̂[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é]ïῦôáé äéá[ö]èé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FE7585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4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ἐðé]èõìίáí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ìéêñόí ἐϲôé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ôõã]÷άíåé êëήϲåùϲ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ïὐä' ἡ ìéêñὰ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FE7585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5</w:t>
      </w:r>
      <w:r>
        <w:rPr>
          <w:rFonts w:ascii="KadmosU" w:hAnsi="KadmosU"/>
          <w:szCs w:val="24"/>
        </w:rPr>
        <w:t>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ϲ]áñêίíçϲ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FE7585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5b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ἕôåñïí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èåïὺϲ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FE7585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6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 .5</w:t>
      </w:r>
      <w:r w:rsidRPr="00565AC5">
        <w:rPr>
          <w:rFonts w:ascii="KadmosU" w:eastAsia="Times New Roman" w:hAnsi="KadmosU"/>
          <w:szCs w:val="24"/>
        </w:rPr>
        <w:t xml:space="preserve">]ì[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]çíôçϲ [ </w:t>
      </w:r>
      <w:r>
        <w:rPr>
          <w:rFonts w:ascii="KadmosU" w:hAnsi="KadmosU"/>
          <w:szCs w:val="24"/>
        </w:rPr>
        <w:t>.16]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]éáé[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]ëåíù[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14]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]ïìέíïéϲ åἶíá[é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]áé[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]áí[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>] ἑϲô[é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>
        <w:rPr>
          <w:rFonts w:ascii="KadmosU" w:eastAsia="Times New Roman" w:hAnsi="KadmosU"/>
          <w:szCs w:val="24"/>
        </w:rPr>
        <w:t>]ìá÷όìåíïí ïὐäέí, &lt;</w:t>
      </w:r>
      <w:r w:rsidRPr="00565AC5">
        <w:rPr>
          <w:rFonts w:ascii="KadmosU" w:eastAsia="Times New Roman" w:hAnsi="KadmosU"/>
          <w:szCs w:val="24"/>
        </w:rPr>
        <w:t>ô&gt;ïῦ ä' ἐí ôῶé Ðåñὶ [ὁ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ϲéï]ôçôïϲ ἀðïöáéíïìέíïõ ôὸ èåῖ[ï]í ìήôå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ϲάñêé]íïí åἶíá[é êá]ô' ἀíáëïãίáí [ἔ÷]ïí ôé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7. [</w:t>
      </w:r>
      <w:r w:rsidRPr="00797E48">
        <w:rPr>
          <w:rFonts w:ascii="KadmosU" w:eastAsia="Times New Roman" w:hAnsi="KadmosU"/>
          <w:szCs w:val="24"/>
        </w:rPr>
        <w:t>ϲῶì' ὅðåñ] ἡạ̃</w:t>
      </w:r>
      <w:r w:rsidRPr="00797E48">
        <w:rPr>
          <w:rFonts w:ascii="KadmosU" w:hAnsi="KadmosU"/>
          <w:szCs w:val="24"/>
        </w:rPr>
        <w:t>̣</w:t>
      </w:r>
      <w:r w:rsidRPr="00797E48">
        <w:rPr>
          <w:rFonts w:ascii="KadmosU" w:eastAsia="Times New Roman" w:hAnsi="KadmosU"/>
          <w:szCs w:val="24"/>
        </w:rPr>
        <w:t>ạ̊ῖ̣ô</w:t>
      </w:r>
      <w:r w:rsidRPr="00797E48">
        <w:rPr>
          <w:rFonts w:ascii="KadmosU" w:hAnsi="KadmosU"/>
          <w:szCs w:val="24"/>
        </w:rPr>
        <w:t>̣</w:t>
      </w:r>
      <w:r w:rsidRPr="00797E48">
        <w:rPr>
          <w:rFonts w:ascii="KadmosU" w:eastAsia="Times New Roman" w:hAnsi="KadmosU"/>
          <w:szCs w:val="24"/>
        </w:rPr>
        <w:t xml:space="preserve">áé [ἀ]íáëïã[ </w:t>
      </w:r>
      <w:r w:rsidRPr="00797E48">
        <w:rPr>
          <w:rFonts w:ascii="KadmosU" w:hAnsi="KadmosU"/>
          <w:szCs w:val="24"/>
        </w:rPr>
        <w:t>.4</w:t>
      </w:r>
      <w:r w:rsidRPr="00797E48">
        <w:rPr>
          <w:rFonts w:ascii="KadmosU" w:eastAsia="Times New Roman" w:hAnsi="KadmosU"/>
          <w:szCs w:val="24"/>
        </w:rPr>
        <w:t>]í</w:t>
      </w:r>
      <w:r w:rsidRPr="00797E48">
        <w:rPr>
          <w:rFonts w:ascii="KadmosU" w:hAnsi="KadmosU"/>
          <w:szCs w:val="24"/>
        </w:rPr>
        <w:t xml:space="preserve"> .1</w:t>
      </w:r>
      <w:r w:rsidRPr="00797E48">
        <w:rPr>
          <w:rFonts w:ascii="KadmosU" w:eastAsia="Times New Roman" w:hAnsi="KadmosU"/>
          <w:szCs w:val="24"/>
        </w:rPr>
        <w:t xml:space="preserve"> õ[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 xml:space="preserve">1]ã[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1]ñé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8. 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.6</w:t>
      </w:r>
      <w:r w:rsidRPr="00797E48">
        <w:rPr>
          <w:rFonts w:ascii="KadmosU" w:eastAsia="Times New Roman" w:hAnsi="KadmosU"/>
          <w:szCs w:val="24"/>
        </w:rPr>
        <w:t xml:space="preserve">]ã[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1]í ðñ(ὸϲ) ôὸ ϲάñêéí[ïí</w:t>
      </w:r>
      <w:r w:rsidRPr="00797E48">
        <w:rPr>
          <w:rFonts w:ascii="KadmosU" w:hAnsi="KadmosU"/>
          <w:szCs w:val="24"/>
        </w:rPr>
        <w:t>]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.4</w:t>
      </w:r>
      <w:r w:rsidRPr="00797E48">
        <w:rPr>
          <w:rFonts w:ascii="KadmosU" w:eastAsia="Times New Roman" w:hAnsi="KadmosU"/>
          <w:szCs w:val="24"/>
        </w:rPr>
        <w:t xml:space="preserve">]á[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1]</w:t>
      </w:r>
      <w:r w:rsidRPr="00797E48">
        <w:rPr>
          <w:rFonts w:ascii="KadmosU" w:hAnsi="KadmosU"/>
          <w:szCs w:val="24"/>
        </w:rPr>
        <w:t xml:space="preserve"> </w:t>
      </w:r>
      <w:r>
        <w:rPr>
          <w:rFonts w:ascii="KadmosU" w:hAnsi="KadmosU"/>
          <w:szCs w:val="24"/>
        </w:rPr>
        <w:t xml:space="preserve">.1 </w:t>
      </w:r>
      <w:r w:rsidRPr="00797E48">
        <w:rPr>
          <w:rFonts w:ascii="KadmosU" w:eastAsia="Times New Roman" w:hAnsi="KadmosU"/>
          <w:szCs w:val="24"/>
        </w:rPr>
        <w:t>ç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]äé ἐϲôὶ æå[õ]êôὰ ôὴí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10]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D82AE5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7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 xml:space="preserve">1. </w:t>
      </w:r>
      <w:r w:rsidRPr="00797E48">
        <w:rPr>
          <w:rFonts w:ascii="KadmosU" w:eastAsia="Times New Roman" w:hAnsi="KadmosU"/>
          <w:szCs w:val="24"/>
        </w:rPr>
        <w:t>êïéíῶϲ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 xml:space="preserve">5. </w:t>
      </w:r>
      <w:r w:rsidRPr="00797E48">
        <w:rPr>
          <w:rFonts w:ascii="KadmosU" w:eastAsia="Times New Roman" w:hAnsi="KadmosU"/>
          <w:szCs w:val="24"/>
        </w:rPr>
        <w:t xml:space="preserve"> öèáñ[ô</w:t>
      </w:r>
      <w:r w:rsidRPr="00797E48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 xml:space="preserve">7. </w:t>
      </w:r>
      <w:r w:rsidRPr="00797E48">
        <w:rPr>
          <w:rFonts w:ascii="KadmosU" w:eastAsia="Times New Roman" w:hAnsi="KadmosU"/>
          <w:szCs w:val="24"/>
        </w:rPr>
        <w:t xml:space="preserve"> êáéáϲ êόðô[å]é ϲáñ[ê]ὶ ê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797E48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9. 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.5</w:t>
      </w:r>
      <w:r w:rsidRPr="00797E48">
        <w:rPr>
          <w:rFonts w:ascii="KadmosU" w:eastAsia="Times New Roman" w:hAnsi="KadmosU"/>
          <w:szCs w:val="24"/>
        </w:rPr>
        <w:t xml:space="preserve">]åíáéë[ </w:t>
      </w:r>
      <w:r w:rsidRPr="00797E48">
        <w:rPr>
          <w:rFonts w:ascii="KadmosU" w:hAnsi="KadmosU"/>
          <w:szCs w:val="24"/>
        </w:rPr>
        <w:t>.1] [</w:t>
      </w:r>
      <w:r w:rsidRPr="00797E48">
        <w:rPr>
          <w:rFonts w:ascii="KadmosU" w:eastAsia="Times New Roman" w:hAnsi="KadmosU"/>
          <w:szCs w:val="24"/>
        </w:rPr>
        <w:t xml:space="preserve">ð]áñ' ἡìῖí </w:t>
      </w:r>
      <w:r w:rsidRPr="00797E48">
        <w:rPr>
          <w:rFonts w:ascii="KadmosU" w:hAnsi="KadmosU"/>
          <w:szCs w:val="24"/>
        </w:rPr>
        <w:t>ὅ</w:t>
      </w:r>
      <w:r w:rsidRPr="00797E48">
        <w:rPr>
          <w:rFonts w:ascii="KadmosU" w:eastAsia="Times New Roman" w:hAnsi="KadmosU"/>
          <w:szCs w:val="24"/>
        </w:rPr>
        <w:t xml:space="preserve">ϲá ôῶí 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7]</w:t>
      </w:r>
      <w:r w:rsidRPr="00797E48">
        <w:rPr>
          <w:rFonts w:ascii="KadmosU" w:hAnsi="KadmosU"/>
          <w:szCs w:val="24"/>
        </w:rPr>
        <w:tab/>
      </w:r>
    </w:p>
    <w:p w:rsidR="00927779" w:rsidRPr="00797E48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10. 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.4</w:t>
      </w:r>
      <w:r w:rsidRPr="00797E48">
        <w:rPr>
          <w:rFonts w:ascii="KadmosU" w:eastAsia="Times New Roman" w:hAnsi="KadmosU"/>
          <w:szCs w:val="24"/>
        </w:rPr>
        <w:t xml:space="preserve">]ïéϲíïõ[ </w:t>
      </w:r>
      <w:r w:rsidRPr="00797E48">
        <w:rPr>
          <w:rFonts w:ascii="KadmosU" w:hAnsi="KadmosU"/>
          <w:szCs w:val="24"/>
        </w:rPr>
        <w:t>.2</w:t>
      </w:r>
      <w:r w:rsidRPr="00797E48">
        <w:rPr>
          <w:rFonts w:ascii="KadmosU" w:eastAsia="Times New Roman" w:hAnsi="KadmosU"/>
          <w:szCs w:val="24"/>
        </w:rPr>
        <w:t xml:space="preserve">]å[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 xml:space="preserve">1]åôáé ðάϲáϲ ἐ[ë]ëåίðïíôá </w:t>
      </w:r>
      <w:r w:rsidRPr="00797E48">
        <w:rPr>
          <w:rFonts w:ascii="KadmosU" w:eastAsia="Times New Roman" w:hAnsi="KadmosU"/>
          <w:szCs w:val="24"/>
        </w:rPr>
        <w:tab/>
      </w:r>
    </w:p>
    <w:p w:rsidR="00927779" w:rsidRPr="00797E48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11. 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.6</w:t>
      </w:r>
      <w:r w:rsidRPr="00797E48">
        <w:rPr>
          <w:rFonts w:ascii="KadmosU" w:eastAsia="Times New Roman" w:hAnsi="KadmosU"/>
          <w:szCs w:val="24"/>
        </w:rPr>
        <w:t xml:space="preserve">]ôï ôïῦôï öáίíåôáé 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 xml:space="preserve">1]íùí ἀãáèῶí </w:t>
      </w:r>
    </w:p>
    <w:p w:rsidR="00927779" w:rsidRPr="00797E48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12. 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 xml:space="preserve">4] [ϲõì]ðåðëçñùìέí[ï]í [ð]ᾶϲé ô[ïῖϲ] ἀãáèïῖϲ  </w:t>
      </w:r>
    </w:p>
    <w:p w:rsidR="00927779" w:rsidRPr="00797E48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13. 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.3</w:t>
      </w:r>
      <w:r w:rsidRPr="00797E48">
        <w:rPr>
          <w:rFonts w:ascii="KadmosU" w:eastAsia="Times New Roman" w:hAnsi="KadmosU"/>
          <w:szCs w:val="24"/>
        </w:rPr>
        <w:t xml:space="preserve">] êáô[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1] ðáíôὸϲ ἀäåê[ô</w:t>
      </w:r>
      <w:r w:rsidRPr="00797E48">
        <w:rPr>
          <w:rFonts w:ascii="KadmosU" w:hAnsi="KadmosU"/>
          <w:szCs w:val="24"/>
        </w:rPr>
        <w:t>][ .</w:t>
      </w:r>
      <w:r w:rsidRPr="00797E48">
        <w:rPr>
          <w:rFonts w:ascii="KadmosU" w:eastAsia="Times New Roman" w:hAnsi="KadmosU"/>
          <w:szCs w:val="24"/>
        </w:rPr>
        <w:t>12]</w:t>
      </w:r>
    </w:p>
    <w:p w:rsidR="00927779" w:rsidRPr="00797E48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15. 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.6</w:t>
      </w:r>
      <w:r w:rsidRPr="00797E48">
        <w:rPr>
          <w:rFonts w:ascii="KadmosU" w:eastAsia="Times New Roman" w:hAnsi="KadmosU"/>
          <w:szCs w:val="24"/>
        </w:rPr>
        <w:t xml:space="preserve">]ϲäå[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 xml:space="preserve">1]åé ἀíèñùð[ </w:t>
      </w:r>
      <w:r w:rsidRPr="00797E48">
        <w:rPr>
          <w:rFonts w:ascii="KadmosU" w:hAnsi="KadmosU"/>
          <w:szCs w:val="24"/>
        </w:rPr>
        <w:t>.2</w:t>
      </w:r>
      <w:r w:rsidRPr="00797E48">
        <w:rPr>
          <w:rFonts w:ascii="KadmosU" w:eastAsia="Times New Roman" w:hAnsi="KadmosU"/>
          <w:szCs w:val="24"/>
        </w:rPr>
        <w:t xml:space="preserve">]ìå[ </w:t>
      </w:r>
      <w:r w:rsidRPr="00797E48">
        <w:rPr>
          <w:rFonts w:ascii="KadmosU" w:hAnsi="KadmosU"/>
          <w:szCs w:val="24"/>
        </w:rPr>
        <w:t>.8]</w:t>
      </w:r>
      <w:r w:rsidRPr="00797E48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16. [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.9</w:t>
      </w:r>
      <w:r w:rsidRPr="00797E48">
        <w:rPr>
          <w:rFonts w:ascii="KadmosU" w:eastAsia="Times New Roman" w:hAnsi="KadmosU"/>
          <w:szCs w:val="24"/>
        </w:rPr>
        <w:t xml:space="preserve">]áἰϲèçϲ[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13]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452C1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8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>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.20</w:t>
      </w:r>
      <w:r w:rsidRPr="00565AC5">
        <w:rPr>
          <w:rFonts w:ascii="KadmosU" w:eastAsia="Times New Roman" w:hAnsi="KadmosU"/>
          <w:szCs w:val="24"/>
        </w:rPr>
        <w:t>]ôá</w:t>
      </w:r>
      <w:r>
        <w:rPr>
          <w:rFonts w:ascii="KadmosU" w:hAnsi="KadmosU"/>
          <w:szCs w:val="24"/>
        </w:rPr>
        <w:t>[ .6]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.20</w:t>
      </w:r>
      <w:r w:rsidRPr="00565AC5">
        <w:rPr>
          <w:rFonts w:ascii="KadmosU" w:eastAsia="Times New Roman" w:hAnsi="KadmosU"/>
          <w:szCs w:val="24"/>
        </w:rPr>
        <w:t xml:space="preserve">]ị̈ð[ </w:t>
      </w:r>
      <w:r>
        <w:rPr>
          <w:rFonts w:ascii="KadmosU" w:hAnsi="KadmosU"/>
          <w:szCs w:val="24"/>
        </w:rPr>
        <w:t>.6]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 xml:space="preserve">3.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ôïῦô]ï ìὲí ἐêåῖí[ï]ϲ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>
        <w:rPr>
          <w:rFonts w:ascii="KadmosU" w:eastAsia="Times New Roman" w:hAnsi="KadmosU"/>
          <w:szCs w:val="24"/>
        </w:rPr>
        <w:t>ïὐ÷ ἡãåῖôáé ðïϲ]</w:t>
      </w:r>
      <w:r w:rsidRPr="00565AC5">
        <w:rPr>
          <w:rFonts w:ascii="KadmosU" w:eastAsia="Times New Roman" w:hAnsi="KadmosU"/>
          <w:szCs w:val="24"/>
        </w:rPr>
        <w:t>ό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ộ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[çôïϲ] äåêôéêὸí ôï[é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áύ]ôçϲ ïὐäáìῶ[ϲ</w:t>
      </w:r>
      <w:r>
        <w:rPr>
          <w:rFonts w:ascii="KadmosU" w:hAnsi="KadmosU"/>
          <w:szCs w:val="24"/>
        </w:rPr>
        <w:t xml:space="preserve"> . </w:t>
      </w:r>
      <w:r w:rsidRPr="00565AC5">
        <w:rPr>
          <w:rFonts w:ascii="KadmosU" w:eastAsia="Times New Roman" w:hAnsi="KadmosU"/>
          <w:szCs w:val="24"/>
        </w:rPr>
        <w:t xml:space="preserve">] äéáϲôέëëåôáé äὲ ê(áὶ)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>ðå]ñὶ ôïύôùí ὁ Ἐðίêïõñïϲ ἐí ôῶé Ðåñὶ èå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ῶí· äéόðåñ êáὶ ἐí ïἶϲ ôὸ ϲάñêéíïí öèïñᾶϲ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eastAsia="Times New Roman" w:hAnsi="KadmosU"/>
          <w:szCs w:val="24"/>
        </w:rPr>
        <w:t xml:space="preserve">åἶíáé äåêôéêὸí ëέãåé ôὸ ëáìâáíόìåíïí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452C1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9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>ϲáñêὶ ôῆé êõñίùϲ ëáãïìέí[çé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.8]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êáôὰ ôáύôçí 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]ïãáêáëå[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 ðåñὶ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ìέíôïé [ã]å ôá[ </w:t>
      </w:r>
      <w:r>
        <w:rPr>
          <w:rFonts w:ascii="KadmosU" w:hAnsi="KadmosU"/>
          <w:szCs w:val="24"/>
        </w:rPr>
        <w:t>.1]</w:t>
      </w:r>
      <w:r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ö]èáñôïῦ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12]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19395C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10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.11</w:t>
      </w:r>
      <w:r w:rsidRPr="00565AC5">
        <w:rPr>
          <w:rFonts w:ascii="KadmosU" w:eastAsia="Times New Roman" w:hAnsi="KadmosU"/>
          <w:szCs w:val="24"/>
        </w:rPr>
        <w:t xml:space="preserve">]äéάϲôçìá[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1a.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8</w:t>
      </w:r>
      <w:r>
        <w:rPr>
          <w:rFonts w:ascii="KadmosU" w:hAnsi="KadmosU"/>
          <w:szCs w:val="24"/>
        </w:rPr>
        <w:t>]</w:t>
      </w:r>
      <w:r>
        <w:rPr>
          <w:rFonts w:ascii="KadmosU" w:eastAsia="Times New Roman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ἑ]êάôåñïí [ </w:t>
      </w:r>
      <w:r>
        <w:rPr>
          <w:rFonts w:ascii="KadmosU" w:hAnsi="KadmosU"/>
          <w:szCs w:val="24"/>
        </w:rPr>
        <w:t>.14]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 xml:space="preserve">]ϲéí êáὶ êáôὰ ϲðïñὰí êáὶ 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6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ὁìï[å]éäå[ῖ]ϲ ðñïϲöέñåϲèáé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9]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 ἀëëὰ ðåñὶ ìὲí ôïύôùí ἐñï[ῦìåí äéὰ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ðëåίïíùí] ὕϲôåñïí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F82349">
        <w:rPr>
          <w:rFonts w:ascii="KadmosU" w:hAnsi="KadmosU"/>
          <w:szCs w:val="24"/>
        </w:rPr>
        <w:t>6. [</w:t>
      </w:r>
      <w:r w:rsidRPr="00F82349">
        <w:rPr>
          <w:rFonts w:ascii="KadmosU" w:eastAsia="Times New Roman" w:hAnsi="KadmosU"/>
          <w:szCs w:val="24"/>
        </w:rPr>
        <w:t xml:space="preserve"> </w:t>
      </w:r>
      <w:r w:rsidRPr="00F82349">
        <w:rPr>
          <w:rFonts w:ascii="KadmosU" w:hAnsi="KadmosU"/>
          <w:szCs w:val="24"/>
        </w:rPr>
        <w:t>.</w:t>
      </w:r>
      <w:r w:rsidRPr="00F82349">
        <w:rPr>
          <w:rFonts w:ascii="KadmosU" w:eastAsia="Times New Roman" w:hAnsi="KadmosU"/>
          <w:szCs w:val="24"/>
        </w:rPr>
        <w:t xml:space="preserve">4]í ἐϲôé äéå[ </w:t>
      </w:r>
      <w:r w:rsidRPr="00F82349">
        <w:rPr>
          <w:rFonts w:ascii="KadmosU" w:hAnsi="KadmosU"/>
          <w:szCs w:val="24"/>
        </w:rPr>
        <w:t>.13</w:t>
      </w:r>
      <w:r w:rsidRPr="00F82349">
        <w:rPr>
          <w:rFonts w:ascii="KadmosU" w:eastAsia="Times New Roman" w:hAnsi="KadmosU"/>
          <w:szCs w:val="24"/>
        </w:rPr>
        <w:t>] ὅìïéïϲ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176F74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11</w:t>
      </w:r>
    </w:p>
    <w:p w:rsidR="00927779" w:rsidRDefault="00927779" w:rsidP="00176F74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>ï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í áἰôίùí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>ôῶ]í ëόãùé èåù[ñçôῶí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èçϲå ôïῦôï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 w:rsidRPr="00565AC5">
        <w:rPr>
          <w:rFonts w:ascii="KadmosU" w:eastAsia="Times New Roman" w:hAnsi="KadmosU"/>
          <w:szCs w:val="24"/>
        </w:rPr>
        <w:t xml:space="preserve"> êõêëï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6 </w:t>
      </w:r>
      <w:r w:rsidRPr="00565AC5">
        <w:rPr>
          <w:rFonts w:ascii="KadmosU" w:eastAsia="Times New Roman" w:hAnsi="KadmosU"/>
          <w:szCs w:val="24"/>
        </w:rPr>
        <w:t xml:space="preserve">ὑðåñάíù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176F74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12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åἶðåí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 ἀέñïϲ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>
        <w:rPr>
          <w:rFonts w:ascii="KadmosU" w:eastAsia="Times New Roman" w:hAnsi="KadmosU"/>
          <w:szCs w:val="24"/>
        </w:rPr>
        <w:t xml:space="preserve"> ἑîῆϲ ôç</w:t>
      </w:r>
      <w:r w:rsidRPr="00565AC5">
        <w:rPr>
          <w:rFonts w:ascii="KadmosU" w:eastAsia="Times New Roman" w:hAnsi="KadmosU"/>
          <w:szCs w:val="24"/>
        </w:rPr>
        <w:t>ë</w:t>
      </w:r>
      <w:r>
        <w:rPr>
          <w:rFonts w:ascii="KadmosU" w:eastAsia="Times New Roman" w:hAnsi="KadmosU"/>
          <w:szCs w:val="24"/>
        </w:rPr>
        <w:t>éêïύ[ôï]</w:t>
      </w:r>
      <w:r w:rsidRPr="00565AC5">
        <w:rPr>
          <w:rFonts w:ascii="KadmosU" w:eastAsia="Times New Roman" w:hAnsi="KadmosU"/>
          <w:szCs w:val="24"/>
        </w:rPr>
        <w:t xml:space="preserve">õ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ôéí[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>]ðáñáëåé[ð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 ðåöõ[ê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176F74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13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êáὶ ãὰñ ἡ øõ÷ὴ ôῶí </w:t>
      </w:r>
      <w:r>
        <w:rPr>
          <w:rFonts w:ascii="KadmosU" w:eastAsia="Times New Roman" w:hAnsi="KadmosU"/>
          <w:szCs w:val="24"/>
        </w:rPr>
        <w:t>ðάí[ô]ùí æώéùí åὑñ[ί]ϲêå</w:t>
      </w:r>
      <w:r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-</w:t>
      </w:r>
      <w:r w:rsidRPr="00565AC5">
        <w:rPr>
          <w:rFonts w:ascii="KadmosU" w:eastAsia="Times New Roman" w:hAnsi="KadmosU"/>
          <w:szCs w:val="24"/>
        </w:rPr>
        <w:t>ôáé öèáñôή</w:t>
      </w:r>
      <w:r w:rsidRPr="00565AC5">
        <w:rPr>
          <w:rFonts w:ascii="Arial" w:hAnsi="Arial" w:cs="Arial"/>
          <w:szCs w:val="24"/>
        </w:rPr>
        <w:t>⟦</w:t>
      </w:r>
      <w:r w:rsidRPr="00565AC5">
        <w:rPr>
          <w:rFonts w:ascii="KadmosU" w:eastAsia="Times New Roman" w:hAnsi="KadmosU"/>
          <w:szCs w:val="24"/>
        </w:rPr>
        <w:t>é</w:t>
      </w:r>
      <w:r w:rsidRPr="00565AC5">
        <w:rPr>
          <w:rFonts w:ascii="Arial" w:hAnsi="Arial" w:cs="Arial"/>
          <w:szCs w:val="24"/>
        </w:rPr>
        <w:t>⟧</w:t>
      </w:r>
      <w:r>
        <w:rPr>
          <w:rFonts w:ascii="KadmosU" w:eastAsia="Times New Roman" w:hAnsi="KadmosU"/>
          <w:szCs w:val="24"/>
        </w:rPr>
        <w:t>· ôά÷á ä</w:t>
      </w:r>
      <w:r>
        <w:rPr>
          <w:rFonts w:ascii="KadmosU" w:hAnsi="KadmosU"/>
          <w:szCs w:val="24"/>
        </w:rPr>
        <w:t>ὲ</w:t>
      </w:r>
      <w:r w:rsidRPr="00565AC5">
        <w:rPr>
          <w:rFonts w:ascii="KadmosU" w:eastAsia="Times New Roman" w:hAnsi="KadmosU"/>
          <w:szCs w:val="24"/>
        </w:rPr>
        <w:t xml:space="preserve"> ê(áὶ) äéὰ ðïéᾶϲ ἐíáñãåί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áϲ ạ̈ç̣[ë]όôáôïí ὅô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é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 ôῆϲ ἀöèáñϲίáϲ ϲôï÷á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ϲáìέíị̈ọ̃ϲ ϲ[ô]åñῆϲáé ôῆϲ åὐáéìïíίáϲ áὐ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ôïὺϲ] ϲôåñçôέïí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176F74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14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÷åéí ëέãïõϲéí ïὐ[÷] ὁìïé[ </w:t>
      </w:r>
      <w:r>
        <w:rPr>
          <w:rFonts w:ascii="KadmosU" w:hAnsi="KadmosU"/>
          <w:szCs w:val="24"/>
        </w:rPr>
        <w:t>.11]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íόôçôá äὲ ðïéάí ôéíá[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14]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797E48">
        <w:rPr>
          <w:rFonts w:ascii="KadmosU" w:eastAsia="Times New Roman" w:hAnsi="KadmosU"/>
          <w:szCs w:val="24"/>
        </w:rPr>
        <w:t>ϲ</w:t>
      </w:r>
      <w:r w:rsidRPr="00797E48">
        <w:rPr>
          <w:rFonts w:ascii="KadmosU" w:hAnsi="KadmosU"/>
          <w:szCs w:val="24"/>
        </w:rPr>
        <w:t xml:space="preserve"> .1 </w:t>
      </w:r>
      <w:r w:rsidRPr="00797E48">
        <w:rPr>
          <w:rFonts w:ascii="KadmosU" w:eastAsia="Times New Roman" w:hAnsi="KadmosU"/>
          <w:szCs w:val="24"/>
        </w:rPr>
        <w:t>íáí</w:t>
      </w:r>
      <w:r w:rsidRPr="00565AC5">
        <w:rPr>
          <w:rFonts w:ascii="KadmosU" w:eastAsia="Times New Roman" w:hAnsi="KadmosU"/>
          <w:szCs w:val="24"/>
        </w:rPr>
        <w:t xml:space="preserve"> êåêôῆ[ϲè]áé ôá[ </w:t>
      </w:r>
      <w:r>
        <w:rPr>
          <w:rFonts w:ascii="KadmosU" w:hAnsi="KadmosU"/>
          <w:szCs w:val="24"/>
        </w:rPr>
        <w:t>.15]</w:t>
      </w:r>
      <w:r w:rsidRPr="00565AC5">
        <w:rPr>
          <w:rFonts w:ascii="KadmosU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B14647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15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ôὴí ðñïϲçãïñίáí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 ðñά]ạ̃ìáϲéí ὑðáñ÷[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B14647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16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>ôé ôῆϲ ἰϲ÷ύïϲ ôáύ[ôçϲ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5]</w:t>
      </w:r>
      <w:r>
        <w:rPr>
          <w:rFonts w:ascii="KadmosU" w:hAnsi="KadmosU"/>
          <w:szCs w:val="24"/>
        </w:rPr>
        <w:t xml:space="preserve"> </w:t>
      </w:r>
      <w:r>
        <w:rPr>
          <w:rFonts w:ascii="KadmosU" w:eastAsia="Times New Roman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ä]ύíáôáé. êáὶ äὴ ãὰñ ðåéñá[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5]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>]ôὰ ôῶ[í] ἄëëùí, ïὕôù</w:t>
      </w:r>
      <w:r w:rsidRPr="00565AC5">
        <w:rPr>
          <w:rFonts w:ascii="Arial" w:hAnsi="Arial" w:cs="Arial"/>
          <w:szCs w:val="24"/>
        </w:rPr>
        <w:t>⟦</w:t>
      </w:r>
      <w:r w:rsidRPr="00565AC5">
        <w:rPr>
          <w:rFonts w:ascii="KadmosU" w:eastAsia="Times New Roman" w:hAnsi="KadmosU"/>
          <w:szCs w:val="24"/>
        </w:rPr>
        <w:t>é</w:t>
      </w:r>
      <w:r w:rsidRPr="00565AC5">
        <w:rPr>
          <w:rFonts w:ascii="Arial" w:hAnsi="Arial" w:cs="Arial"/>
          <w:szCs w:val="24"/>
        </w:rPr>
        <w:t>⟧</w:t>
      </w:r>
      <w:r w:rsidRPr="00565AC5">
        <w:rPr>
          <w:rFonts w:ascii="KadmosU" w:eastAsia="Times New Roman" w:hAnsi="KadmosU"/>
          <w:szCs w:val="24"/>
        </w:rPr>
        <w:t xml:space="preserve"> êáὶ ôὰ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8]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]ôῶé èåῶé ðáñá[ϲêå]õáæïí[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10]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]â[ï]ύëåôáί ôå äõ[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15]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5769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17a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èåόí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ἐð' ἄëëï öå[ñ]ï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öõå[ϲ]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5769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5769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17b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ïὐê ἐðéëåéðï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5769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18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6][</w:t>
      </w:r>
      <w:r w:rsidRPr="00565AC5">
        <w:rPr>
          <w:rFonts w:ascii="KadmosU" w:eastAsia="Times New Roman" w:hAnsi="KadmosU"/>
          <w:szCs w:val="24"/>
        </w:rPr>
        <w:t>ϲõ]íå÷ῶϲ ἡäïìå[í</w:t>
      </w:r>
      <w:r>
        <w:rPr>
          <w:rFonts w:ascii="KadmosU" w:hAnsi="KadmosU"/>
          <w:szCs w:val="24"/>
        </w:rPr>
        <w:t>][</w:t>
      </w:r>
      <w:r>
        <w:rPr>
          <w:rFonts w:ascii="KadmosU" w:eastAsia="Times New Roman" w:hAnsi="KadmosU"/>
          <w:szCs w:val="24"/>
        </w:rPr>
        <w:t xml:space="preserve"> .11]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>]ïõí ἐὰí ä' ἕëùϲ[é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]ϲ ἔîùèåí ἡäïíç[ </w:t>
      </w:r>
      <w:r>
        <w:rPr>
          <w:rFonts w:ascii="KadmosU" w:hAnsi="KadmosU"/>
          <w:szCs w:val="24"/>
        </w:rPr>
        <w:t>.12] [</w:t>
      </w:r>
      <w:r w:rsidRPr="00565AC5">
        <w:rPr>
          <w:rFonts w:ascii="KadmosU" w:eastAsia="Times New Roman" w:hAnsi="KadmosU"/>
          <w:szCs w:val="24"/>
        </w:rPr>
        <w:t>ôὴí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äύíáìéí ðåñéôéèέíôå[ϲ ô]ïῦ ìçäὲ̣í [ </w:t>
      </w:r>
      <w:r>
        <w:rPr>
          <w:rFonts w:ascii="KadmosU" w:hAnsi="KadmosU"/>
          <w:szCs w:val="24"/>
        </w:rPr>
        <w:t>.6]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>ἀëëόöõëïí äέ÷åϲèáé, ôὰ ä' ïἰêåῖạ́ ð̣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[ά]íộạ́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[ä' ὑ]ọ̈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' ἑíὸϲ êñáôåῖϲèáé [ìç]ä' ὅë[ùϲ</w:t>
      </w:r>
      <w:r>
        <w:rPr>
          <w:rFonts w:ascii="KadmosU" w:hAnsi="KadmosU"/>
          <w:szCs w:val="24"/>
        </w:rPr>
        <w:t>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5769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19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ôὸ ä' ὁ̣ëόøõ÷ïí [ </w:t>
      </w:r>
      <w:r>
        <w:rPr>
          <w:rFonts w:ascii="KadmosU" w:hAnsi="KadmosU"/>
          <w:szCs w:val="24"/>
        </w:rPr>
        <w:t>.19]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]ðïëëïῖϲ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18]</w:t>
      </w:r>
      <w:r>
        <w:rPr>
          <w:rFonts w:ascii="KadmosU" w:hAnsi="KadmosU"/>
          <w:szCs w:val="24"/>
        </w:rPr>
        <w:t xml:space="preserve"> </w:t>
      </w:r>
      <w:r>
        <w:rPr>
          <w:rFonts w:ascii="KadmosU" w:eastAsia="Times New Roman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>ìá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ê]ά̣ñéïí ἀëëï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20]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>ἀë]ë' ἢ ἐðé[è]õìïὓí· ἡäïíὴ ãὰ[ñ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.9]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.7</w:t>
      </w:r>
      <w:r>
        <w:rPr>
          <w:rFonts w:ascii="KadmosU" w:eastAsia="Times New Roman" w:hAnsi="KadmosU"/>
          <w:szCs w:val="24"/>
        </w:rPr>
        <w:t>] ἐð[å]éä</w:t>
      </w:r>
      <w:r w:rsidRPr="00565AC5">
        <w:rPr>
          <w:rFonts w:ascii="KadmosU" w:eastAsia="Times New Roman" w:hAnsi="KadmosU"/>
          <w:szCs w:val="24"/>
        </w:rPr>
        <w:t xml:space="preserve">ὴ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17]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</w:t>
      </w:r>
      <w:r w:rsidRPr="00565AC5">
        <w:rPr>
          <w:rFonts w:ascii="KadmosU" w:eastAsia="Times New Roman" w:hAnsi="KadmosU"/>
          <w:szCs w:val="24"/>
        </w:rPr>
        <w:t xml:space="preserve">] ïἰêåίùϲ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19]</w:t>
      </w:r>
      <w:r>
        <w:rPr>
          <w:rFonts w:ascii="KadmosU" w:hAnsi="KadmosU"/>
          <w:szCs w:val="24"/>
        </w:rPr>
        <w:t xml:space="preserve"> </w:t>
      </w:r>
      <w:r>
        <w:rPr>
          <w:rFonts w:ascii="KadmosU" w:eastAsia="Times New Roman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ἡ]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äïíῆϲ ä' ἔìðñïϲè[åí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15]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 êáὶ äéáãụ̀[ã]ὴí [ </w:t>
      </w:r>
      <w:r>
        <w:rPr>
          <w:rFonts w:ascii="KadmosU" w:hAnsi="KadmosU"/>
          <w:szCs w:val="24"/>
        </w:rPr>
        <w:t>.17]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10.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]ôὸ æῶéïí [ </w:t>
      </w:r>
      <w:r>
        <w:rPr>
          <w:rFonts w:ascii="KadmosU" w:hAnsi="KadmosU"/>
          <w:szCs w:val="24"/>
        </w:rPr>
        <w:t>.21]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>] ἡ ä' ὁñì[ὴ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17]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>lost.8lin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19. </w:t>
      </w:r>
      <w:r w:rsidRPr="00565AC5">
        <w:rPr>
          <w:rFonts w:ascii="KadmosU" w:eastAsia="Times New Roman" w:hAnsi="KadmosU"/>
          <w:szCs w:val="24"/>
        </w:rPr>
        <w:t xml:space="preserve">äé[éϲ]ôáìåíï[ </w:t>
      </w:r>
      <w:r>
        <w:rPr>
          <w:rFonts w:ascii="KadmosU" w:hAnsi="KadmosU"/>
          <w:szCs w:val="24"/>
        </w:rPr>
        <w:t>.21]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20. </w:t>
      </w:r>
      <w:r w:rsidRPr="00565AC5">
        <w:rPr>
          <w:rFonts w:ascii="KadmosU" w:eastAsia="Times New Roman" w:hAnsi="KadmosU"/>
          <w:szCs w:val="24"/>
        </w:rPr>
        <w:t xml:space="preserve">ôὰ ä' ἄëë[' ἀίä]éá ðåñéί[ϲô]áíôáé, äé[á]ôç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21.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ñῆϲáé äõíáίìåẹ̀[á ô]ὴí ἀöèáñϲίá[í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D6276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20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 ὅèåí äåῖ ôὰ ôñίá [ </w:t>
      </w:r>
      <w:r>
        <w:rPr>
          <w:rFonts w:ascii="KadmosU" w:hAnsi="KadmosU"/>
          <w:szCs w:val="24"/>
        </w:rPr>
        <w:t>.13]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6][</w:t>
      </w:r>
      <w:r w:rsidRPr="00565AC5">
        <w:rPr>
          <w:rFonts w:ascii="KadmosU" w:eastAsia="Times New Roman" w:hAnsi="KadmosU"/>
          <w:szCs w:val="24"/>
        </w:rPr>
        <w:t xml:space="preserve">ἀ]öèáñϲίáϲ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15]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 êáὶ ðάëéí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16]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>lost.2lin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.6][</w:t>
      </w:r>
      <w:r w:rsidRPr="00565AC5">
        <w:rPr>
          <w:rFonts w:ascii="KadmosU" w:eastAsia="Times New Roman" w:hAnsi="KadmosU"/>
          <w:szCs w:val="24"/>
        </w:rPr>
        <w:t xml:space="preserve">áὐ]ôάñêç [ </w:t>
      </w:r>
      <w:r>
        <w:rPr>
          <w:rFonts w:ascii="KadmosU" w:hAnsi="KadmosU"/>
          <w:szCs w:val="24"/>
        </w:rPr>
        <w:t>.17]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.6][</w:t>
      </w:r>
      <w:r w:rsidRPr="00565AC5">
        <w:rPr>
          <w:rFonts w:ascii="KadmosU" w:eastAsia="Times New Roman" w:hAnsi="KadmosU"/>
          <w:szCs w:val="24"/>
        </w:rPr>
        <w:t xml:space="preserve">äéá]ìïíὴí ïὐä[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.12</w:t>
      </w:r>
      <w:r w:rsidRPr="00565AC5">
        <w:rPr>
          <w:rFonts w:ascii="KadmosU" w:eastAsia="Times New Roman" w:hAnsi="KadmosU"/>
          <w:szCs w:val="24"/>
        </w:rPr>
        <w:t xml:space="preserve">] ëέãïíôáé [ </w:t>
      </w:r>
      <w:r>
        <w:rPr>
          <w:rFonts w:ascii="KadmosU" w:hAnsi="KadmosU"/>
          <w:szCs w:val="24"/>
        </w:rPr>
        <w:t>.10]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.13][</w:t>
      </w:r>
      <w:r w:rsidRPr="00565AC5">
        <w:rPr>
          <w:rFonts w:ascii="KadmosU" w:eastAsia="Times New Roman" w:hAnsi="KadmosU"/>
          <w:szCs w:val="24"/>
        </w:rPr>
        <w:t>ö]ύϲåé ðñïϲëá[ìâάíåéí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5D6729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21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>êáèåϲô[çê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ἀëã]çäόíáϲ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ἀëãç[äïí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 ἀëãç[äïí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5D6729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22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äéáöï[ñ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17. </w:t>
      </w:r>
      <w:r w:rsidRPr="00565AC5">
        <w:rPr>
          <w:rFonts w:ascii="KadmosU" w:eastAsia="Times New Roman" w:hAnsi="KadmosU"/>
          <w:szCs w:val="24"/>
        </w:rPr>
        <w:t xml:space="preserve"> ἀð[ὸ] ôῆϲ äήîå[ù]ϲ ôáύô[çϲ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19. [</w:t>
      </w:r>
      <w:r w:rsidRPr="00565AC5">
        <w:rPr>
          <w:rFonts w:ascii="KadmosU" w:eastAsia="Times New Roman" w:hAnsi="KadmosU"/>
          <w:szCs w:val="24"/>
        </w:rPr>
        <w:t xml:space="preserve">ϲôï÷]áæόìåíïϲ ð̣άíôùị́ öéëόôçôïϲ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73649D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23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 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 ê(áὶ) ἀίäéïí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10][</w:t>
      </w:r>
      <w:r w:rsidRPr="00565AC5">
        <w:rPr>
          <w:rFonts w:ascii="KadmosU" w:eastAsia="Times New Roman" w:hAnsi="KadmosU"/>
          <w:szCs w:val="24"/>
        </w:rPr>
        <w:t xml:space="preserve">í ἀëëὰ [ </w:t>
      </w:r>
      <w:r>
        <w:rPr>
          <w:rFonts w:ascii="KadmosU" w:hAnsi="KadmosU"/>
          <w:szCs w:val="24"/>
        </w:rPr>
        <w:t>.7]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>ἐ]î ἀíάãê[çϲ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.10</w:t>
      </w:r>
      <w:r w:rsidRPr="00565AC5">
        <w:rPr>
          <w:rFonts w:ascii="KadmosU" w:eastAsia="Times New Roman" w:hAnsi="KadmosU"/>
          <w:szCs w:val="24"/>
        </w:rPr>
        <w:t xml:space="preserve">]ðåñ áἴϲèçϲéí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6]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797E48">
        <w:rPr>
          <w:rFonts w:ascii="KadmosU" w:hAnsi="KadmosU"/>
          <w:szCs w:val="24"/>
        </w:rPr>
        <w:t xml:space="preserve">.1 </w:t>
      </w:r>
      <w:r w:rsidRPr="00797E48">
        <w:rPr>
          <w:rFonts w:ascii="KadmosU" w:eastAsia="Times New Roman" w:hAnsi="KadmosU"/>
          <w:szCs w:val="24"/>
        </w:rPr>
        <w:t xml:space="preserve">åééåéϲïäå[ </w:t>
      </w:r>
      <w:r w:rsidRPr="00797E48">
        <w:rPr>
          <w:rFonts w:ascii="KadmosU" w:hAnsi="KadmosU"/>
          <w:szCs w:val="24"/>
        </w:rPr>
        <w:t>.6</w:t>
      </w:r>
      <w:r w:rsidRPr="00797E48">
        <w:rPr>
          <w:rFonts w:ascii="KadmosU" w:eastAsia="Times New Roman" w:hAnsi="KadmosU"/>
          <w:szCs w:val="24"/>
        </w:rPr>
        <w:t>] ô[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]í 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]íé[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7]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>ôï]ύôùí, êáὶ ðάëéí ἔíéá ôῶí [ἔîù ôὴí ἐêåί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ị́ụ̀í åὐäáéìïíίáí êáôáϲôέ̣ë[ëåé· ἡ ãὰñ ἀëãçäό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íïϲ ὑð[ï]ìïíὴ ìά÷åôáé </w:t>
      </w:r>
      <w:r w:rsidRPr="00E56BCC">
        <w:rPr>
          <w:rFonts w:ascii="KadmosU" w:eastAsia="Times New Roman" w:hAnsi="KadmosU"/>
          <w:szCs w:val="24"/>
        </w:rPr>
        <w:t>êáèάð[áî ðñ(ὸϲ)</w:t>
      </w:r>
      <w:r w:rsidRPr="00E56BCC">
        <w:rPr>
          <w:rFonts w:ascii="KadmosU" w:hAnsi="KadmosU"/>
          <w:szCs w:val="24"/>
        </w:rPr>
        <w:t xml:space="preserve"> </w:t>
      </w:r>
      <w:r w:rsidRPr="00E56BCC">
        <w:rPr>
          <w:rFonts w:ascii="KadmosU" w:eastAsia="Times New Roman" w:hAnsi="KadmosU"/>
          <w:szCs w:val="24"/>
        </w:rPr>
        <w:t>ôὴí èåῶí</w:t>
      </w:r>
      <w:r w:rsidRPr="00E56BCC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eastAsia="Times New Roman" w:hAnsi="KadmosU"/>
          <w:szCs w:val="24"/>
        </w:rPr>
        <w:t>öύϲéị́· ἀëëὰ ôὸ äύϲêïë[ï]í ïὐ ã[ίíåôáé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3518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24a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 .11</w:t>
      </w:r>
      <w:r w:rsidRPr="00565AC5">
        <w:rPr>
          <w:rFonts w:ascii="KadmosU" w:eastAsia="Times New Roman" w:hAnsi="KadmosU"/>
          <w:szCs w:val="24"/>
        </w:rPr>
        <w:t xml:space="preserve">]íçêå[ </w:t>
      </w:r>
      <w:r>
        <w:rPr>
          <w:rFonts w:ascii="KadmosU" w:hAnsi="KadmosU"/>
          <w:szCs w:val="24"/>
        </w:rPr>
        <w:t>.14]</w:t>
      </w:r>
      <w:r w:rsidRPr="00565AC5">
        <w:rPr>
          <w:rFonts w:ascii="KadmosU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ọ̃[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]ïìåí[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>]å[</w:t>
      </w:r>
      <w:r>
        <w:rPr>
          <w:rFonts w:ascii="KadmosU" w:hAnsi="KadmosU"/>
          <w:szCs w:val="24"/>
        </w:rPr>
        <w:t xml:space="preserve"> .3</w:t>
      </w:r>
      <w:r w:rsidRPr="00565AC5">
        <w:rPr>
          <w:rFonts w:ascii="KadmosU" w:eastAsia="Times New Roman" w:hAnsi="KadmosU"/>
          <w:szCs w:val="24"/>
        </w:rPr>
        <w:t xml:space="preserve">]ù[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</w:t>
      </w:r>
      <w:r w:rsidRPr="00565AC5">
        <w:rPr>
          <w:rFonts w:ascii="KadmosU" w:eastAsia="Times New Roman" w:hAnsi="KadmosU"/>
          <w:szCs w:val="24"/>
        </w:rPr>
        <w:t xml:space="preserve">]ï[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6]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>ἐðὶ äὲ äὴ ôὴ[í ôῶí] ðåñéå÷όíôùí [ëõìáí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ôçñίùí ἀðåéñίáí ïὐä' ὅëùϲ 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[å]ëëόíộùí÷[ñόíùí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>
        <w:rPr>
          <w:rFonts w:ascii="KadmosU" w:eastAsia="Times New Roman" w:hAnsi="KadmosU"/>
          <w:szCs w:val="24"/>
        </w:rPr>
        <w:t>ïὔôå äéáìïíὴí (</w:t>
      </w:r>
      <w:r w:rsidRPr="00565AC5">
        <w:rPr>
          <w:rFonts w:ascii="KadmosU" w:eastAsia="Times New Roman" w:hAnsi="KadmosU"/>
          <w:szCs w:val="24"/>
        </w:rPr>
        <w:t xml:space="preserve">ἔϲôé) ðïéåῖí ἀðåéñï÷ñόíéïí ὡϲ[ </w:t>
      </w:r>
      <w:r>
        <w:rPr>
          <w:rFonts w:ascii="KadmosU" w:hAnsi="KadmosU"/>
          <w:szCs w:val="24"/>
        </w:rPr>
        <w:t>.1]</w:t>
      </w:r>
      <w:r w:rsidRPr="00565AC5">
        <w:rPr>
          <w:rFonts w:ascii="KadmosU" w:eastAsia="Times New Roman" w:hAnsi="KadmosU"/>
          <w:szCs w:val="24"/>
        </w:rPr>
        <w:t xml:space="preserve">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E772A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24b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ὁñᾶôáé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</w:t>
      </w:r>
      <w:r w:rsidRPr="00565AC5">
        <w:rPr>
          <w:rFonts w:ascii="KadmosU" w:eastAsia="Times New Roman" w:hAnsi="KadmosU"/>
          <w:szCs w:val="24"/>
        </w:rPr>
        <w:t xml:space="preserve"> äéåîáãùãὴí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E772A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>5a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>ϲõìâå[âçê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ἀêïὴí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áἴ]ϲèçϲéϲ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ðñὸϲ îåí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ìïñö[ </w:t>
      </w:r>
      <w:r>
        <w:rPr>
          <w:rFonts w:ascii="KadmosU" w:hAnsi="KadmosU"/>
          <w:szCs w:val="24"/>
        </w:rPr>
        <w:t>.7][</w:t>
      </w:r>
      <w:r w:rsidRPr="00797E48">
        <w:rPr>
          <w:rFonts w:ascii="KadmosU" w:eastAsia="Times New Roman" w:hAnsi="KadmosU"/>
          <w:szCs w:val="24"/>
        </w:rPr>
        <w:t>êá</w:t>
      </w:r>
      <w:r w:rsidRPr="00797E48">
        <w:rPr>
          <w:rFonts w:ascii="KadmosU" w:hAnsi="KadmosU"/>
          <w:szCs w:val="24"/>
        </w:rPr>
        <w:t xml:space="preserve"> .1</w:t>
      </w:r>
      <w:r w:rsidRPr="00797E48">
        <w:rPr>
          <w:rFonts w:ascii="KadmosU" w:eastAsia="Times New Roman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 w:rsidRPr="00565AC5">
        <w:rPr>
          <w:rFonts w:ascii="KadmosU" w:eastAsia="Times New Roman" w:hAnsi="KadmosU"/>
          <w:szCs w:val="24"/>
        </w:rPr>
        <w:t xml:space="preserve"> èáñῶé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E772A0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>5b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>
        <w:rPr>
          <w:rFonts w:ascii="KadmosU" w:eastAsia="Times New Roman" w:hAnsi="KadmosU"/>
          <w:szCs w:val="24"/>
        </w:rPr>
        <w:t>äὲ ö</w:t>
      </w:r>
      <w:r w:rsidRPr="00565AC5">
        <w:rPr>
          <w:rFonts w:ascii="KadmosU" w:eastAsia="Times New Roman" w:hAnsi="KadmosU"/>
          <w:szCs w:val="24"/>
        </w:rPr>
        <w:t xml:space="preserve">ύϲé[ </w:t>
      </w:r>
      <w:r>
        <w:rPr>
          <w:rFonts w:ascii="KadmosU" w:hAnsi="KadmosU"/>
          <w:szCs w:val="24"/>
        </w:rPr>
        <w:t>.20][</w:t>
      </w:r>
      <w:r w:rsidRPr="00565AC5">
        <w:rPr>
          <w:rFonts w:ascii="KadmosU" w:eastAsia="Times New Roman" w:hAnsi="KadmosU"/>
          <w:szCs w:val="24"/>
        </w:rPr>
        <w:t xml:space="preserve">êáè' ἡ]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hAnsi="KadmosU"/>
          <w:szCs w:val="24"/>
        </w:rPr>
        <w:t>-</w:t>
      </w:r>
      <w:r>
        <w:rPr>
          <w:rFonts w:ascii="KadmosU" w:eastAsia="Times New Roman" w:hAnsi="KadmosU"/>
          <w:szCs w:val="24"/>
        </w:rPr>
        <w:t>ϲõ÷ίáí ë[å]ãïìέíáϲ ἡ</w:t>
      </w:r>
      <w:r w:rsidRPr="00565AC5">
        <w:rPr>
          <w:rFonts w:ascii="KadmosU" w:eastAsia="Times New Roman" w:hAnsi="KadmosU"/>
          <w:szCs w:val="24"/>
        </w:rPr>
        <w:t>äïíὰϲ êáὶ áἰ[ϲèçôὰϲ ïὐ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ê ἄëëùϲ ãίíåϲèáé ϲõìâέâçêåí 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7E49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>6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[.13][</w:t>
      </w:r>
      <w:r w:rsidRPr="00565AC5">
        <w:rPr>
          <w:rFonts w:ascii="KadmosU" w:eastAsia="Times New Roman" w:hAnsi="KadmosU"/>
          <w:szCs w:val="24"/>
        </w:rPr>
        <w:t xml:space="preserve">ôὰ öáí]ôáϲôéêῶϲ íïïύ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ìåí[á] æῶéïí ïõäå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4 </w:t>
      </w:r>
      <w:r w:rsidRPr="00565AC5">
        <w:rPr>
          <w:rFonts w:ascii="KadmosU" w:eastAsia="Times New Roman" w:hAnsi="KadmosU"/>
          <w:szCs w:val="24"/>
        </w:rPr>
        <w:t xml:space="preserve">õíáëãïë[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2][</w:t>
      </w:r>
      <w:r w:rsidRPr="00565AC5">
        <w:rPr>
          <w:rFonts w:ascii="KadmosU" w:eastAsia="Times New Roman" w:hAnsi="KadmosU"/>
          <w:szCs w:val="24"/>
        </w:rPr>
        <w:t>ë]áâåῖí [ἐ</w:t>
      </w:r>
      <w:r>
        <w:rPr>
          <w:rFonts w:ascii="KadmosU" w:hAnsi="KadmosU"/>
          <w:szCs w:val="24"/>
        </w:rPr>
        <w:t>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ϲôåñçìέíïí ὅëùϲ áὐôῶí, ἀëëὰ êáὶ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7E49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>7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.18</w:t>
      </w:r>
      <w:r w:rsidRPr="00565AC5">
        <w:rPr>
          <w:rFonts w:ascii="KadmosU" w:eastAsia="Times New Roman" w:hAnsi="KadmosU"/>
          <w:szCs w:val="24"/>
        </w:rPr>
        <w:t xml:space="preserve">] ἀêïὴí 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]ëἰϲèéé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31</w:t>
      </w:r>
      <w:r w:rsidRPr="00565AC5">
        <w:rPr>
          <w:rFonts w:ascii="KadmosU" w:eastAsia="Times New Roman" w:hAnsi="KadmosU"/>
          <w:szCs w:val="24"/>
        </w:rPr>
        <w:t xml:space="preserve">]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.10</w:t>
      </w:r>
      <w:r w:rsidRPr="00565AC5">
        <w:rPr>
          <w:rFonts w:ascii="KadmosU" w:eastAsia="Times New Roman" w:hAnsi="KadmosU"/>
          <w:szCs w:val="24"/>
        </w:rPr>
        <w:t xml:space="preserve">]ϲåéí ôïὺϲ [ὅ]ëùϲ äéáéñïῦí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ôáϲ áὐôῶí ôὰϲ [ϲ]ùìáôéêὰϲ áἰϲèήϲåéϲ çôé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>8a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ãí]ώϲåùϲ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ãíù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ô]áõôὸ ðάèïϲ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ϲõíåìöáί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>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.17</w:t>
      </w:r>
      <w:r w:rsidRPr="00565AC5">
        <w:rPr>
          <w:rFonts w:ascii="KadmosU" w:eastAsia="Times New Roman" w:hAnsi="KadmosU"/>
          <w:szCs w:val="24"/>
        </w:rPr>
        <w:t>] ὄ÷ëçϲéí ðåñéϲôç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-</w:t>
      </w:r>
      <w:r w:rsidRPr="00565AC5">
        <w:rPr>
          <w:rFonts w:ascii="KadmosU" w:eastAsia="Times New Roman" w:hAnsi="KadmosU"/>
          <w:szCs w:val="24"/>
        </w:rPr>
        <w:t xml:space="preserve">ϲ[ </w:t>
      </w:r>
      <w:r>
        <w:rPr>
          <w:rFonts w:ascii="KadmosU" w:hAnsi="KadmosU"/>
          <w:szCs w:val="24"/>
        </w:rPr>
        <w:t>.24][</w:t>
      </w:r>
      <w:r w:rsidRPr="00565AC5">
        <w:rPr>
          <w:rFonts w:ascii="KadmosU" w:eastAsia="Times New Roman" w:hAnsi="KadmosU"/>
          <w:szCs w:val="24"/>
        </w:rPr>
        <w:t xml:space="preserve">ê]ùëύåéí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7E49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 xml:space="preserve">8a, </w:t>
      </w:r>
      <w:r w:rsidRPr="00337E49">
        <w:rPr>
          <w:rFonts w:ascii="KadmosU" w:hAnsi="KadmosU"/>
          <w:szCs w:val="24"/>
          <w:highlight w:val="yellow"/>
        </w:rPr>
        <w:t>Unterer Text in kleinerer Schrift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>
        <w:rPr>
          <w:rFonts w:ascii="KadmosU" w:eastAsia="Times New Roman" w:hAnsi="KadmosU"/>
          <w:szCs w:val="24"/>
        </w:rPr>
        <w:t>]ïí [ø]åêô</w:t>
      </w:r>
      <w:r w:rsidRPr="00565AC5">
        <w:rPr>
          <w:rFonts w:ascii="KadmosU" w:eastAsia="Times New Roman" w:hAnsi="KadmosU"/>
          <w:szCs w:val="24"/>
        </w:rPr>
        <w:t>ὸ</w:t>
      </w:r>
      <w:r>
        <w:rPr>
          <w:rFonts w:ascii="KadmosU" w:eastAsia="Times New Roman" w:hAnsi="KadmosU"/>
          <w:szCs w:val="24"/>
        </w:rPr>
        <w:t>í öạ́</w:t>
      </w:r>
      <w:r w:rsidRPr="00565AC5">
        <w:rPr>
          <w:rFonts w:ascii="KadmosU" w:eastAsia="Times New Roman" w:hAnsi="KadmosU"/>
          <w:szCs w:val="24"/>
        </w:rPr>
        <w:t>ί</w:t>
      </w:r>
      <w:r>
        <w:rPr>
          <w:rFonts w:ascii="KadmosU" w:eastAsia="Times New Roman" w:hAnsi="KadmosU"/>
          <w:szCs w:val="24"/>
        </w:rPr>
        <w:t>íåϲè(áé</w:t>
      </w:r>
      <w:r w:rsidRPr="00565AC5">
        <w:rPr>
          <w:rFonts w:ascii="KadmosU" w:eastAsia="Times New Roman" w:hAnsi="KadmosU"/>
          <w:szCs w:val="24"/>
        </w:rPr>
        <w:t>)</w:t>
      </w:r>
      <w:r>
        <w:rPr>
          <w:rFonts w:ascii="KadmosU" w:eastAsia="Times New Roman" w:hAnsi="KadmosU"/>
          <w:szCs w:val="24"/>
        </w:rPr>
        <w:t>, ô</w:t>
      </w:r>
      <w:r w:rsidRPr="00565AC5">
        <w:rPr>
          <w:rFonts w:ascii="KadmosU" w:eastAsia="Times New Roman" w:hAnsi="KadmosU"/>
          <w:szCs w:val="24"/>
        </w:rPr>
        <w:t>ὴ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[í ä]ὲ ìåôέ÷ïõ[ϲá]í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>ôῆϲ] ἐ̣ñçì[ώ]ϲ[åùϲ] ôῆϲ ô</w:t>
      </w:r>
      <w:r>
        <w:rPr>
          <w:rFonts w:ascii="KadmosU" w:hAnsi="KadmosU"/>
          <w:szCs w:val="24"/>
        </w:rPr>
        <w:t>'</w:t>
      </w:r>
      <w:r>
        <w:rPr>
          <w:rFonts w:ascii="KadmosU" w:eastAsia="Times New Roman" w:hAnsi="KadmosU"/>
          <w:position w:val="6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 xml:space="preserve">ὀ÷ëήϲåùϲ ἀëë[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>]êå÷ù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.31</w:t>
      </w:r>
      <w:r w:rsidRPr="00565AC5">
        <w:rPr>
          <w:rFonts w:ascii="KadmosU" w:eastAsia="Times New Roman" w:hAnsi="KadmosU"/>
          <w:szCs w:val="24"/>
        </w:rPr>
        <w:t xml:space="preserve">]ôìç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28]</w:t>
      </w:r>
      <w:r w:rsidRPr="00565AC5">
        <w:rPr>
          <w:rFonts w:ascii="KadmosU" w:eastAsia="Times New Roman" w:hAnsi="KadmosU"/>
          <w:szCs w:val="24"/>
        </w:rPr>
        <w:t xml:space="preserve">ôïύôùí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έ]ìáõôὸí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]äåí[ </w:t>
      </w:r>
      <w:r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]ôç[ </w:t>
      </w:r>
      <w:r>
        <w:rPr>
          <w:rFonts w:ascii="KadmosU" w:hAnsi="KadmosU"/>
          <w:szCs w:val="24"/>
        </w:rPr>
        <w:t>.12</w:t>
      </w:r>
      <w:r w:rsidRPr="00565AC5">
        <w:rPr>
          <w:rFonts w:ascii="KadmosU" w:eastAsia="Times New Roman" w:hAnsi="KadmosU"/>
          <w:szCs w:val="24"/>
        </w:rPr>
        <w:t xml:space="preserve">]íåêôïϲ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 .21</w:t>
      </w:r>
      <w:r w:rsidRPr="00565AC5">
        <w:rPr>
          <w:rFonts w:ascii="KadmosU" w:eastAsia="Times New Roman" w:hAnsi="KadmosU"/>
          <w:szCs w:val="24"/>
        </w:rPr>
        <w:t xml:space="preserve">] ôὴí öύϲéí ἐêåῖ </w:t>
      </w:r>
    </w:p>
    <w:p w:rsidR="00927779" w:rsidRPr="00565AC5" w:rsidRDefault="00927779" w:rsidP="00891C99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íï]ϲ </w:t>
      </w:r>
      <w:r>
        <w:rPr>
          <w:rFonts w:ascii="KadmosU" w:hAnsi="KadmosU"/>
          <w:szCs w:val="24"/>
        </w:rPr>
        <w:t>ὁ</w:t>
      </w:r>
      <w:r w:rsidRPr="00565AC5">
        <w:rPr>
          <w:rFonts w:ascii="KadmosU" w:eastAsia="Times New Roman" w:hAnsi="KadmosU"/>
          <w:szCs w:val="24"/>
        </w:rPr>
        <w:t xml:space="preserve"> ìάíô[éϲ] êáὶ ôῆϲ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>8b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æῶéá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91C99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>8c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ãí]ώϲåùϲ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ôὸí ἀãáèόí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91C99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2</w:t>
      </w:r>
      <w:r>
        <w:rPr>
          <w:rFonts w:ascii="KadmosU" w:hAnsi="KadmosU"/>
          <w:szCs w:val="24"/>
        </w:rPr>
        <w:t>9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 .12</w:t>
      </w:r>
      <w:r w:rsidRPr="00565AC5">
        <w:rPr>
          <w:rFonts w:ascii="KadmosU" w:eastAsia="Times New Roman" w:hAnsi="KadmosU"/>
          <w:szCs w:val="24"/>
        </w:rPr>
        <w:t>] áὐôῶ[í] ἀðïôåôå[ë]åϲìέí[ùí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 xml:space="preserve"> .</w:t>
      </w:r>
      <w:r>
        <w:rPr>
          <w:rFonts w:ascii="KadmosU" w:eastAsia="Times New Roman" w:hAnsi="KadmosU"/>
          <w:szCs w:val="24"/>
        </w:rPr>
        <w:t xml:space="preserve">8 </w:t>
      </w:r>
      <w:r w:rsidRPr="00565AC5">
        <w:rPr>
          <w:rFonts w:ascii="KadmosU" w:eastAsia="Times New Roman" w:hAnsi="KadmosU"/>
          <w:szCs w:val="24"/>
        </w:rPr>
        <w:t xml:space="preserve">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]ãëïéị̈ϲ </w:t>
      </w:r>
      <w:r>
        <w:rPr>
          <w:rFonts w:ascii="KadmosU" w:eastAsia="Times New Roman" w:hAnsi="KadmosU"/>
          <w:szCs w:val="24"/>
        </w:rPr>
        <w:t>ἔϲôáé ðñï</w:t>
      </w:r>
      <w:r w:rsidRPr="00565AC5">
        <w:rPr>
          <w:rFonts w:ascii="KadmosU" w:eastAsia="Times New Roman" w:hAnsi="KadmosU"/>
          <w:szCs w:val="24"/>
        </w:rPr>
        <w:t>é</w:t>
      </w:r>
      <w:r>
        <w:rPr>
          <w:rFonts w:ascii="KadmosU" w:hAnsi="KadmosU"/>
          <w:szCs w:val="24"/>
        </w:rPr>
        <w:t>̈</w:t>
      </w:r>
      <w:r w:rsidRPr="00565AC5">
        <w:rPr>
          <w:rFonts w:ascii="KadmosU" w:eastAsia="Times New Roman" w:hAnsi="KadmosU"/>
          <w:szCs w:val="24"/>
        </w:rPr>
        <w:t>έì[å]íïϲ èάôå[ñïí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 .8][</w:t>
      </w:r>
      <w:r w:rsidRPr="00565AC5">
        <w:rPr>
          <w:rFonts w:ascii="KadmosU" w:eastAsia="Times New Roman" w:hAnsi="KadmosU"/>
          <w:szCs w:val="24"/>
        </w:rPr>
        <w:t xml:space="preserve">ôá]ῦôá äéáìέíåé ἐíêáôέë[é]ðåí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712148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30a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.19</w:t>
      </w:r>
      <w:r>
        <w:rPr>
          <w:rFonts w:ascii="KadmosU" w:eastAsia="Times New Roman" w:hAnsi="KadmosU"/>
          <w:szCs w:val="24"/>
        </w:rPr>
        <w:t>]íïìåí ï</w:t>
      </w:r>
      <w:r>
        <w:rPr>
          <w:rFonts w:ascii="KadmosU" w:hAnsi="KadmosU"/>
          <w:szCs w:val="24"/>
        </w:rPr>
        <w:t>ὕ</w:t>
      </w:r>
      <w:r w:rsidRPr="00565AC5">
        <w:rPr>
          <w:rFonts w:ascii="KadmosU" w:eastAsia="Times New Roman" w:hAnsi="KadmosU"/>
          <w:szCs w:val="24"/>
        </w:rPr>
        <w:t xml:space="preserve">ôù ê(áὶ) ôὴí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.20</w:t>
      </w:r>
      <w:r w:rsidRPr="00565AC5">
        <w:rPr>
          <w:rFonts w:ascii="KadmosU" w:eastAsia="Times New Roman" w:hAnsi="KadmosU"/>
          <w:szCs w:val="24"/>
        </w:rPr>
        <w:t>] 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åίæị̈íïϲ ê(áὶ) åðὶ ìåé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.16][</w:t>
      </w:r>
      <w:r w:rsidRPr="00565AC5">
        <w:rPr>
          <w:rFonts w:ascii="KadmosU" w:eastAsia="Times New Roman" w:hAnsi="KadmosU"/>
          <w:szCs w:val="24"/>
        </w:rPr>
        <w:t xml:space="preserve">ëïã]éϲìïῦ ê(áὶ) ðçìá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 .19</w:t>
      </w:r>
      <w:r w:rsidRPr="00565AC5">
        <w:rPr>
          <w:rFonts w:ascii="KadmosU" w:eastAsia="Times New Roman" w:hAnsi="KadmosU"/>
          <w:szCs w:val="24"/>
        </w:rPr>
        <w:t xml:space="preserve">] ëïãéϲìïῦ ê(áὶ)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.14</w:t>
      </w:r>
      <w:r w:rsidRPr="00565AC5">
        <w:rPr>
          <w:rFonts w:ascii="KadmosU" w:eastAsia="Times New Roman" w:hAnsi="KadmosU"/>
          <w:szCs w:val="24"/>
        </w:rPr>
        <w:t xml:space="preserve">] ôέëïõ[ϲ] ὁ̣ñéæïìέíïõ êá-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2CFB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30b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å÷åéí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2CFB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2CFB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30c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>ϲôåñ]åìíί[ùí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>á]ðåίñù[í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2CFB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30d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÷ñïíï[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 ê(áὶ)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ê]éíçôéêὸí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[ἔ</w:t>
      </w:r>
      <w:r w:rsidRPr="00565AC5">
        <w:rPr>
          <w:rFonts w:ascii="KadmosU" w:eastAsia="Times New Roman" w:hAnsi="KadmosU"/>
          <w:szCs w:val="24"/>
        </w:rPr>
        <w:t xml:space="preserve">ìå]ëëå ôñïðï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2CFB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31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ἀðïíέìåé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ôὴí èåùñï[õìέíçí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ἐãëïãὴí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</w:t>
      </w:r>
      <w:r w:rsidRPr="00565AC5">
        <w:rPr>
          <w:rFonts w:ascii="KadmosU" w:eastAsia="Times New Roman" w:hAnsi="KadmosU"/>
          <w:szCs w:val="24"/>
        </w:rPr>
        <w:t xml:space="preserve"> è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åïῦ ìçêéϲô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 xml:space="preserve">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eastAsia="Times New Roman" w:hAnsi="KadmosU"/>
          <w:szCs w:val="24"/>
        </w:rPr>
        <w:t xml:space="preserve">ἀöèá]ñϲίáí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9. </w:t>
      </w:r>
      <w:r w:rsidRPr="00565AC5">
        <w:rPr>
          <w:rFonts w:ascii="KadmosU" w:eastAsia="Times New Roman" w:hAnsi="KadmosU"/>
          <w:szCs w:val="24"/>
        </w:rPr>
        <w:t>ϲõíåñãï[õ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10.</w:t>
      </w:r>
      <w:r w:rsidRPr="00565AC5">
        <w:rPr>
          <w:rFonts w:ascii="KadmosU" w:eastAsia="Times New Roman" w:hAnsi="KadmosU"/>
          <w:szCs w:val="24"/>
        </w:rPr>
        <w:t xml:space="preserve"> êáèάðåñ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11.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>ἐ]ðὶ ðáñáëëá[ãὴí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32CFB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30a</w:t>
      </w:r>
      <w:r>
        <w:rPr>
          <w:rFonts w:ascii="KadmosU" w:hAnsi="KadmosU"/>
          <w:szCs w:val="24"/>
        </w:rPr>
        <w:t xml:space="preserve">, </w:t>
      </w:r>
      <w:r w:rsidRPr="00332CFB">
        <w:rPr>
          <w:rFonts w:ascii="KadmosU" w:hAnsi="KadmosU"/>
          <w:szCs w:val="24"/>
          <w:highlight w:val="yellow"/>
        </w:rPr>
        <w:t>Unterer Text</w:t>
      </w:r>
      <w:r>
        <w:rPr>
          <w:rFonts w:ascii="KadmosU" w:hAnsi="KadmosU"/>
          <w:szCs w:val="24"/>
          <w:highlight w:val="yellow"/>
        </w:rPr>
        <w:t>. 2 Zeilen</w:t>
      </w:r>
      <w:r w:rsidRPr="00332CFB">
        <w:rPr>
          <w:rFonts w:ascii="KadmosU" w:hAnsi="KadmosU"/>
          <w:szCs w:val="24"/>
          <w:highlight w:val="yellow"/>
        </w:rPr>
        <w:t xml:space="preserve"> kleinerer Schrift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éêçϲôïéä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BA7E25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PHerc. 152, </w:t>
      </w:r>
      <w:r>
        <w:rPr>
          <w:rFonts w:ascii="KadmosU" w:eastAsia="Times New Roman" w:hAnsi="KadmosU"/>
          <w:szCs w:val="24"/>
        </w:rPr>
        <w:t>Frag. 32a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>ṇ̃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]íáé ê(áὶ) êáôáϲêåõὴí ìåôὰ ôïῦ ëï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ãéϲìïῦ ê(áὶ) ôῆϲ ôῶí ðåñéå÷όíôùí ạ̊ὐëá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ậ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ạ̊ί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áϲ ἰϲ÷ύåé </w:t>
      </w:r>
      <w:r w:rsidRPr="00E56BCC">
        <w:rPr>
          <w:rFonts w:ascii="KadmosU" w:eastAsia="Times New Roman" w:hAnsi="KadmosU"/>
          <w:szCs w:val="24"/>
        </w:rPr>
        <w:t>äéåñåίäåϲèá&lt;é ð(ñὸϲ)&gt; ôὸ ἀëëόöõëïí</w:t>
      </w:r>
      <w:r w:rsidRPr="00565AC5">
        <w:rPr>
          <w:rFonts w:ascii="KadmosU" w:eastAsia="Times New Roman" w:hAnsi="KadmosU"/>
          <w:szCs w:val="24"/>
        </w:rPr>
        <w:t xml:space="preserve"> ἀðὸ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>
        <w:rPr>
          <w:rFonts w:ascii="KadmosU" w:eastAsia="Times New Roman" w:hAnsi="KadmosU"/>
          <w:szCs w:val="24"/>
        </w:rPr>
        <w:t>ðάϲçϲ ὀ÷ë</w:t>
      </w:r>
      <w:r w:rsidRPr="00565AC5">
        <w:rPr>
          <w:rFonts w:ascii="KadmosU" w:eastAsia="Times New Roman" w:hAnsi="KadmosU"/>
          <w:szCs w:val="24"/>
        </w:rPr>
        <w:t>ήϲåùϲ ê(áὶ) ðᾶí ôὸ ðïéçô[éê]ὸí ộῆϲ ἀ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éäéόôçôïϲ ἀðïäέ÷åϲèáé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.13]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0C4348" w:rsidRDefault="00927779" w:rsidP="00BA7E25">
      <w:pPr>
        <w:tabs>
          <w:tab w:val="right" w:pos="9360"/>
        </w:tabs>
        <w:rPr>
          <w:rFonts w:ascii="KadmosU" w:hAnsi="KadmosU"/>
          <w:szCs w:val="24"/>
        </w:rPr>
      </w:pPr>
      <w:r w:rsidRPr="000C4348">
        <w:rPr>
          <w:rFonts w:ascii="KadmosU" w:eastAsia="Times New Roman" w:hAnsi="KadmosU"/>
          <w:szCs w:val="24"/>
        </w:rPr>
        <w:t>PHerc. 152, Frag. 32b</w:t>
      </w:r>
    </w:p>
    <w:p w:rsidR="00927779" w:rsidRPr="000C4348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0C4348">
        <w:rPr>
          <w:rFonts w:ascii="KadmosU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0C4348">
        <w:rPr>
          <w:rFonts w:ascii="KadmosU" w:eastAsia="Times New Roman" w:hAnsi="KadmosU"/>
          <w:szCs w:val="24"/>
        </w:rPr>
        <w:t>åὐåðéâë[åðô</w:t>
      </w:r>
      <w:r w:rsidRPr="000C4348">
        <w:rPr>
          <w:rFonts w:ascii="KadmosU" w:hAnsi="KadmosU"/>
          <w:szCs w:val="24"/>
        </w:rPr>
        <w:t>]</w:t>
      </w:r>
      <w:r>
        <w:rPr>
          <w:rFonts w:ascii="KadmosU" w:eastAsia="Times New Roman" w:hAnsi="KadmosU"/>
          <w:szCs w:val="24"/>
        </w:rPr>
        <w:t xml:space="preserve">     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 xml:space="preserve">- </w:t>
      </w:r>
      <w:r w:rsidRPr="00565AC5">
        <w:rPr>
          <w:rFonts w:ascii="KadmosU" w:eastAsia="Times New Roman" w:hAnsi="KadmosU"/>
          <w:szCs w:val="24"/>
        </w:rPr>
        <w:t xml:space="preserve">ὡñéϲị̀έíïí ἀðέ÷åé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íïåῖϲèáé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90B72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152, Frag. 33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 .</w:t>
      </w:r>
      <w:r>
        <w:rPr>
          <w:rFonts w:ascii="KadmosU" w:eastAsia="Times New Roman" w:hAnsi="KadmosU"/>
          <w:szCs w:val="24"/>
        </w:rPr>
        <w:t>4</w:t>
      </w:r>
      <w:r w:rsidRPr="00565AC5">
        <w:rPr>
          <w:rFonts w:ascii="KadmosU" w:eastAsia="Times New Roman" w:hAnsi="KadmosU"/>
          <w:szCs w:val="24"/>
        </w:rPr>
        <w:t xml:space="preserve">]ô[ï]ῦ ãέíïõϲ ôῆϲ [ </w:t>
      </w:r>
      <w:r>
        <w:rPr>
          <w:rFonts w:ascii="KadmosU" w:hAnsi="KadmosU"/>
          <w:szCs w:val="24"/>
        </w:rPr>
        <w:t>.14]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 åἰϲ ôὴí åὔïäïí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</w:t>
      </w:r>
      <w:r>
        <w:rPr>
          <w:rFonts w:ascii="KadmosU" w:hAnsi="KadmosU"/>
          <w:szCs w:val="24"/>
        </w:rPr>
        <w:t>][</w:t>
      </w:r>
      <w:r>
        <w:rPr>
          <w:rFonts w:ascii="KadmosU" w:eastAsia="Times New Roman" w:hAnsi="KadmosU"/>
          <w:szCs w:val="24"/>
        </w:rPr>
        <w:t>ï</w:t>
      </w:r>
      <w:r>
        <w:rPr>
          <w:rFonts w:ascii="KadmosU" w:hAnsi="KadmosU"/>
          <w:szCs w:val="24"/>
        </w:rPr>
        <w:t>ὕ</w:t>
      </w:r>
      <w:r w:rsidRPr="00565AC5">
        <w:rPr>
          <w:rFonts w:ascii="KadmosU" w:eastAsia="Times New Roman" w:hAnsi="KadmosU"/>
          <w:szCs w:val="24"/>
        </w:rPr>
        <w:t>]ộùϲ ïὐê ἀäύíá[ôïí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.10]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ô]ῶí ϲ õϲôάϲåùí áðåõ[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]õôçϲéí[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>]ạ̈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å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]á ôὴí &lt;ἰ&gt;äéόôçôá ôὴí ὑðåñάíù ôὰ 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ὲ̣ị́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90B72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152, Frag. 34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>] ὑðáñ[÷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.22]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 xml:space="preserve">]åéñùí ẹ̈[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21]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>
        <w:rPr>
          <w:rFonts w:ascii="KadmosU" w:eastAsia="Times New Roman" w:hAnsi="KadmosU"/>
          <w:szCs w:val="24"/>
        </w:rPr>
        <w:t>êáô]ὰ ìέñïϲ [ἕê]á</w:t>
      </w:r>
      <w:r w:rsidRPr="00565AC5">
        <w:rPr>
          <w:rFonts w:ascii="KadmosU" w:eastAsia="Times New Roman" w:hAnsi="KadmosU"/>
          <w:szCs w:val="24"/>
        </w:rPr>
        <w:t>ϲô[ïí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</w:t>
      </w:r>
      <w:r w:rsidRPr="00565AC5">
        <w:rPr>
          <w:rFonts w:ascii="KadmosU" w:eastAsia="Times New Roman" w:hAnsi="KadmosU"/>
          <w:szCs w:val="24"/>
        </w:rPr>
        <w:t xml:space="preserve">] ôñ(όðïí) ἡìåῖϲ åἰä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>]ϲöáίñáϲ ἐðéâá[éí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3]ôñόðïí êáὶ [ô]</w:t>
      </w:r>
      <w:r w:rsidRPr="00565AC5">
        <w:rPr>
          <w:rFonts w:ascii="KadmosU" w:eastAsia="Times New Roman" w:hAnsi="KadmosU"/>
          <w:szCs w:val="24"/>
        </w:rPr>
        <w:t>ὴí [</w:t>
      </w:r>
      <w:r>
        <w:rPr>
          <w:rFonts w:ascii="KadmosU" w:eastAsia="Times New Roman" w:hAnsi="KadmosU"/>
          <w:szCs w:val="24"/>
        </w:rPr>
        <w:t>ἐ]ð</w:t>
      </w:r>
      <w:r w:rsidRPr="00565AC5">
        <w:rPr>
          <w:rFonts w:ascii="KadmosU" w:eastAsia="Times New Roman" w:hAnsi="KadmosU"/>
          <w:szCs w:val="24"/>
        </w:rPr>
        <w:t xml:space="preserve">ίíïéáí ôïῦ[ </w:t>
      </w:r>
      <w:r>
        <w:rPr>
          <w:rFonts w:ascii="KadmosU" w:hAnsi="KadmosU"/>
          <w:szCs w:val="24"/>
        </w:rPr>
        <w:t>.4]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C56375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35a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÷ñïíï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</w:t>
      </w:r>
      <w:r w:rsidRPr="00565AC5">
        <w:rPr>
          <w:rFonts w:ascii="KadmosU" w:eastAsia="Times New Roman" w:hAnsi="KadmosU"/>
          <w:szCs w:val="24"/>
        </w:rPr>
        <w:t xml:space="preserve"> áðåéñ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>ô]åôåëåϲìέ[í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14. </w:t>
      </w:r>
      <w:r w:rsidRPr="00565AC5">
        <w:rPr>
          <w:rFonts w:ascii="KadmosU" w:eastAsia="Times New Roman" w:hAnsi="KadmosU"/>
          <w:szCs w:val="24"/>
        </w:rPr>
        <w:t xml:space="preserve">öέñåé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15.</w:t>
      </w:r>
      <w:r w:rsidRPr="00565AC5">
        <w:rPr>
          <w:rFonts w:ascii="KadmosU" w:eastAsia="Times New Roman" w:hAnsi="KadmosU"/>
          <w:szCs w:val="24"/>
        </w:rPr>
        <w:t xml:space="preserve"> êáὶ êáè' ἕêá[ϲ]ôïí ÷ñόíïí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18. [</w:t>
      </w:r>
      <w:r w:rsidRPr="00565AC5">
        <w:rPr>
          <w:rFonts w:ascii="KadmosU" w:eastAsia="Times New Roman" w:hAnsi="KadmosU"/>
          <w:szCs w:val="24"/>
        </w:rPr>
        <w:t xml:space="preserve">ðå]ñὶ áὐôὸí ἅðáî ἧí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19.</w:t>
      </w:r>
      <w:r w:rsidRPr="00565AC5">
        <w:rPr>
          <w:rFonts w:ascii="KadmosU" w:eastAsia="Times New Roman" w:hAnsi="KadmosU"/>
          <w:szCs w:val="24"/>
        </w:rPr>
        <w:t xml:space="preserve"> ἀëëὰ ðᾶí ἀðåéñάêéϲ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C56375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35b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18. </w:t>
      </w:r>
      <w:r w:rsidRPr="00565AC5">
        <w:rPr>
          <w:rFonts w:ascii="KadmosU" w:eastAsia="Times New Roman" w:hAnsi="KadmosU"/>
          <w:szCs w:val="24"/>
        </w:rPr>
        <w:t>ôῆϲ åὐäá[éìïíίáϲ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C56375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36a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>åὐåðéâëạ̊[ðô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ô]ὸí èåὸí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ö]öáñô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ôïῦôï [ë]έãåé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</w:t>
      </w:r>
      <w:r w:rsidRPr="00565AC5">
        <w:rPr>
          <w:rFonts w:ascii="KadmosU" w:eastAsia="Times New Roman" w:hAnsi="KadmosU"/>
          <w:szCs w:val="24"/>
        </w:rPr>
        <w:t xml:space="preserve"> ἀíάãêç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C56375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36b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ìïñ&lt;ί&gt;ùí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äåê[ôéêὸí] ἀëãçä[όíïϲ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C56375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36</w:t>
      </w:r>
      <w:r>
        <w:rPr>
          <w:rFonts w:ascii="KadmosU" w:hAnsi="KadmosU"/>
          <w:szCs w:val="24"/>
        </w:rPr>
        <w:t>b</w:t>
      </w:r>
      <w:r>
        <w:rPr>
          <w:rFonts w:ascii="KadmosU" w:eastAsia="Times New Roman" w:hAnsi="KadmosU"/>
          <w:szCs w:val="24"/>
        </w:rPr>
        <w:t xml:space="preserve">, Unterer Text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ëáìâáíï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C56375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36</w:t>
      </w:r>
      <w:r>
        <w:rPr>
          <w:rFonts w:ascii="KadmosU" w:hAnsi="KadmosU"/>
          <w:szCs w:val="24"/>
        </w:rPr>
        <w:t>c</w:t>
      </w:r>
      <w:r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eastAsia="Times New Roman" w:hAnsi="KadmosU"/>
          <w:szCs w:val="24"/>
        </w:rPr>
        <w:t xml:space="preserve">ὅðåñ ïἰêåῖïí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9. </w:t>
      </w:r>
      <w:r w:rsidRPr="00565AC5">
        <w:rPr>
          <w:rFonts w:ascii="KadmosU" w:eastAsia="Times New Roman" w:hAnsi="KadmosU"/>
          <w:szCs w:val="24"/>
        </w:rPr>
        <w:t xml:space="preserve">äõíáôὸí ἤ ôé êáὶ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10. </w:t>
      </w:r>
      <w:r w:rsidRPr="00565AC5">
        <w:rPr>
          <w:rFonts w:ascii="KadmosU" w:eastAsia="Times New Roman" w:hAnsi="KadmosU"/>
          <w:szCs w:val="24"/>
        </w:rPr>
        <w:t>ἅðáí öήϲïìå[í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12. </w:t>
      </w:r>
      <w:r w:rsidRPr="00565AC5">
        <w:rPr>
          <w:rFonts w:ascii="KadmosU" w:eastAsia="Times New Roman" w:hAnsi="KadmosU"/>
          <w:szCs w:val="24"/>
        </w:rPr>
        <w:t xml:space="preserve"> äῆëïí ὡϲ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22. [</w:t>
      </w:r>
      <w:r w:rsidRPr="00565AC5">
        <w:rPr>
          <w:rFonts w:ascii="KadmosU" w:eastAsia="Times New Roman" w:hAnsi="KadmosU"/>
          <w:szCs w:val="24"/>
        </w:rPr>
        <w:t xml:space="preserve">öè]áñôὸí áὐôὸí êáὶ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23. [</w:t>
      </w:r>
      <w:r w:rsidRPr="00565AC5">
        <w:rPr>
          <w:rFonts w:ascii="KadmosU" w:eastAsia="Times New Roman" w:hAnsi="KadmosU"/>
          <w:szCs w:val="24"/>
        </w:rPr>
        <w:t xml:space="preserve">ð]ïéåῖí ïὐ ìὴí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24. [</w:t>
      </w:r>
      <w:r w:rsidRPr="00565AC5">
        <w:rPr>
          <w:rFonts w:ascii="KadmosU" w:eastAsia="Times New Roman" w:hAnsi="KadmosU"/>
          <w:szCs w:val="24"/>
        </w:rPr>
        <w:t xml:space="preserve">ἀä]õíáôåῖ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25.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 xml:space="preserve">.3 </w:t>
      </w:r>
      <w:r w:rsidRPr="00565AC5">
        <w:rPr>
          <w:rFonts w:ascii="KadmosU" w:eastAsia="Times New Roman" w:hAnsi="KadmosU"/>
          <w:szCs w:val="24"/>
        </w:rPr>
        <w:t xml:space="preserve">ôùϲéϲ áὐôïõϲ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27B4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</w:t>
      </w:r>
      <w:r>
        <w:rPr>
          <w:rFonts w:ascii="KadmosU" w:hAnsi="KadmosU"/>
          <w:szCs w:val="24"/>
        </w:rPr>
        <w:t>7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>
        <w:rPr>
          <w:rFonts w:ascii="KadmosU" w:eastAsia="Times New Roman" w:hAnsi="KadmosU"/>
          <w:szCs w:val="24"/>
        </w:rPr>
        <w:t xml:space="preserve">åñïé íïåῖí </w:t>
      </w:r>
      <w:r w:rsidRPr="00565AC5">
        <w:rPr>
          <w:rFonts w:ascii="KadmosU" w:eastAsia="Times New Roman" w:hAnsi="KadmosU"/>
          <w:szCs w:val="24"/>
        </w:rPr>
        <w:t xml:space="preserve">ἀëë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>
        <w:rPr>
          <w:rFonts w:ascii="KadmosU" w:eastAsia="Times New Roman" w:hAnsi="KadmosU"/>
          <w:szCs w:val="24"/>
        </w:rPr>
        <w:t xml:space="preserve"> éïéùí ἀíáëï</w:t>
      </w:r>
      <w:r w:rsidRPr="00565AC5">
        <w:rPr>
          <w:rFonts w:ascii="KadmosU" w:eastAsia="Times New Roman" w:hAnsi="KadmosU"/>
          <w:szCs w:val="24"/>
        </w:rPr>
        <w:t>ã</w:t>
      </w:r>
      <w:r>
        <w:rPr>
          <w:rFonts w:ascii="KadmosU" w:eastAsia="Times New Roman" w:hAnsi="KadmosU"/>
          <w:szCs w:val="24"/>
        </w:rPr>
        <w:t>ίá</w:t>
      </w:r>
      <w:r w:rsidRPr="00565AC5">
        <w:rPr>
          <w:rFonts w:ascii="KadmosU" w:eastAsia="Times New Roman" w:hAnsi="KadmosU"/>
          <w:szCs w:val="24"/>
        </w:rPr>
        <w:t>é</w:t>
      </w:r>
      <w:r>
        <w:rPr>
          <w:rFonts w:ascii="KadmosU" w:eastAsia="Times New Roman" w:hAnsi="KadmosU"/>
          <w:szCs w:val="24"/>
        </w:rPr>
        <w:t xml:space="preserve"> ôéí</w:t>
      </w:r>
      <w:r>
        <w:rPr>
          <w:rFonts w:ascii="KadmosU" w:hAnsi="KadmosU"/>
          <w:szCs w:val="24"/>
        </w:rPr>
        <w:t>ὲ</w:t>
      </w:r>
      <w:r w:rsidRPr="00565AC5">
        <w:rPr>
          <w:rFonts w:ascii="KadmosU" w:eastAsia="Times New Roman" w:hAnsi="KadmosU"/>
          <w:szCs w:val="24"/>
        </w:rPr>
        <w:t>[ϲ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ôὰϲ êéíήϲåéϲ ἀ]íáëïã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ã[ </w:t>
      </w:r>
      <w:r>
        <w:rPr>
          <w:rFonts w:ascii="KadmosU" w:hAnsi="KadmosU"/>
          <w:szCs w:val="24"/>
        </w:rPr>
        <w:t>.8][</w:t>
      </w:r>
      <w:r w:rsidRPr="00565AC5">
        <w:rPr>
          <w:rFonts w:ascii="KadmosU" w:eastAsia="Times New Roman" w:hAnsi="KadmosU"/>
          <w:szCs w:val="24"/>
        </w:rPr>
        <w:t xml:space="preserve">ïὕ]ôùϲ êáὶ ôïῦô' ἀíάëïãόí ἐϲôé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>ôῆϲ ὁìïéïêéíήô[ïõ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ðáñï[ῦ]ϲé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27B4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</w:t>
      </w:r>
      <w:r>
        <w:rPr>
          <w:rFonts w:ascii="KadmosU" w:hAnsi="KadmosU"/>
          <w:szCs w:val="24"/>
        </w:rPr>
        <w:t>8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[Ϲ</w:t>
      </w:r>
      <w:r w:rsidRPr="00565AC5">
        <w:rPr>
          <w:rFonts w:ascii="KadmosU" w:eastAsia="Times New Roman" w:hAnsi="KadmosU"/>
          <w:szCs w:val="24"/>
        </w:rPr>
        <w:t>]ôùéê[ïὶ?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>ἀ]ìöïôå[ñ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>êἀìáõô[ὸí</w:t>
      </w:r>
      <w:r>
        <w:rPr>
          <w:rFonts w:ascii="KadmosU" w:hAnsi="KadmosU"/>
          <w:szCs w:val="24"/>
        </w:rPr>
        <w:t>][</w:t>
      </w:r>
      <w:r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.16</w:t>
      </w:r>
      <w:r w:rsidRPr="00565AC5">
        <w:rPr>
          <w:rFonts w:ascii="KadmosU" w:eastAsia="Times New Roman" w:hAnsi="KadmosU"/>
          <w:szCs w:val="24"/>
        </w:rPr>
        <w:t xml:space="preserve">] ïἱ ðåñὶ ôὸí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Ἀíôéöάíçí [ </w:t>
      </w:r>
      <w:r>
        <w:rPr>
          <w:rFonts w:ascii="KadmosU" w:hAnsi="KadmosU"/>
          <w:szCs w:val="24"/>
        </w:rPr>
        <w:t>.13</w:t>
      </w:r>
      <w:r w:rsidRPr="00565AC5">
        <w:rPr>
          <w:rFonts w:ascii="KadmosU" w:eastAsia="Times New Roman" w:hAnsi="KadmosU"/>
          <w:szCs w:val="24"/>
        </w:rPr>
        <w:t xml:space="preserve">] ëέãïíôåϲ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ἔ÷åéí êáê[ </w:t>
      </w:r>
      <w:r>
        <w:rPr>
          <w:rFonts w:ascii="KadmosU" w:hAnsi="KadmosU"/>
          <w:szCs w:val="24"/>
        </w:rPr>
        <w:t>.14</w:t>
      </w:r>
      <w:r w:rsidRPr="00565AC5">
        <w:rPr>
          <w:rFonts w:ascii="KadmosU" w:eastAsia="Times New Roman" w:hAnsi="KadmosU"/>
          <w:szCs w:val="24"/>
        </w:rPr>
        <w:t xml:space="preserve">]êåíὸí [ </w:t>
      </w:r>
      <w:r>
        <w:rPr>
          <w:rFonts w:ascii="KadmosU" w:hAnsi="KadmosU"/>
          <w:szCs w:val="24"/>
        </w:rPr>
        <w:t>.5]</w:t>
      </w:r>
      <w:r w:rsidRPr="00565AC5">
        <w:rPr>
          <w:rFonts w:ascii="KadmosU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27B4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</w:t>
      </w:r>
      <w:r>
        <w:rPr>
          <w:rFonts w:ascii="KadmosU" w:hAnsi="KadmosU"/>
          <w:szCs w:val="24"/>
        </w:rPr>
        <w:t>9a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ἀí]èñùðï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27B4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</w:t>
      </w:r>
      <w:r>
        <w:rPr>
          <w:rFonts w:ascii="KadmosU" w:hAnsi="KadmosU"/>
          <w:szCs w:val="24"/>
        </w:rPr>
        <w:t>9b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ἀêïëáϲίá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öéëï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27B4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</w:t>
      </w:r>
      <w:r>
        <w:rPr>
          <w:rFonts w:ascii="KadmosU" w:hAnsi="KadmosU"/>
          <w:szCs w:val="24"/>
        </w:rPr>
        <w:t>9c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ὁìïéόôçôá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Default="00927779" w:rsidP="00287EE5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>, Frag. 3</w:t>
      </w:r>
      <w:r>
        <w:rPr>
          <w:rFonts w:ascii="KadmosU" w:hAnsi="KadmosU"/>
          <w:szCs w:val="24"/>
        </w:rPr>
        <w:t>9d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>] ê(áὶ) ôῆé ìáêá[ñéόôçôé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.9]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]çí[ </w:t>
      </w:r>
      <w:r>
        <w:rPr>
          <w:rFonts w:ascii="KadmosU" w:hAnsi="KadmosU"/>
          <w:szCs w:val="24"/>
        </w:rPr>
        <w:t>.1][</w:t>
      </w:r>
      <w:r w:rsidRPr="00565AC5">
        <w:rPr>
          <w:rFonts w:ascii="KadmosU" w:eastAsia="Times New Roman" w:hAnsi="KadmosU"/>
          <w:szCs w:val="24"/>
        </w:rPr>
        <w:t xml:space="preserve">ä]åίîùìåí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>ὁì[ïéόôçôá] äὲ ì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ίáí ὕϲ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ôåñïí ð]ᾶϲ áἱñήϲåé [ἀíάëï]ãï[í ἰäὼí] ðñ(ïϲ)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ðïίçìá] ðåñὶ ôïὺϲ èå[ïύϲ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>ἐ]ð[åé]äὴ ôïίíõ[í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>
        <w:rPr>
          <w:rFonts w:ascii="KadmosU" w:eastAsia="Times New Roman" w:hAnsi="KadmosU"/>
          <w:szCs w:val="24"/>
        </w:rPr>
        <w:t>ïὔô' ἄöèáñôïí ï</w:t>
      </w:r>
      <w:r w:rsidRPr="00565AC5">
        <w:rPr>
          <w:rFonts w:ascii="KadmosU" w:eastAsia="Times New Roman" w:hAnsi="KadmosU"/>
          <w:szCs w:val="24"/>
        </w:rPr>
        <w:t>ὕ[ôùϲ] ôὸ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í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 èåὸị́ ἐðåâ[ëέ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øáị̀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åí ὡϲ ôὰϲ ἀô[ό]ì[ïõ]ϲ ïὔô' å[ὐä]áίìï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íáϲ ïὕôùϲ</w:t>
      </w:r>
      <w:r w:rsidRPr="000C7919">
        <w:rPr>
          <w:rFonts w:ascii="KadmosU" w:eastAsia="Times New Roman" w:hAnsi="KadmosU"/>
          <w:szCs w:val="24"/>
        </w:rPr>
        <w:t>, ὥ</w:t>
      </w:r>
      <w:r w:rsidRPr="000C7919">
        <w:rPr>
          <w:rFonts w:ascii="KadmosU" w:hAnsi="KadmosU"/>
          <w:szCs w:val="24"/>
        </w:rPr>
        <w:t>[</w:t>
      </w:r>
      <w:r w:rsidRPr="000C7919">
        <w:rPr>
          <w:rFonts w:ascii="KadmosU" w:eastAsia="Times New Roman" w:hAnsi="KadmosU"/>
          <w:szCs w:val="24"/>
        </w:rPr>
        <w:t>ϲ</w:t>
      </w:r>
      <w:r w:rsidRPr="000C7919">
        <w:rPr>
          <w:rFonts w:ascii="KadmosU" w:hAnsi="KadmosU"/>
          <w:szCs w:val="24"/>
        </w:rPr>
        <w:t>]</w:t>
      </w:r>
      <w:r w:rsidRPr="000C7919">
        <w:rPr>
          <w:rFonts w:ascii="KadmosU" w:eastAsia="Times New Roman" w:hAnsi="KadmosU"/>
          <w:szCs w:val="24"/>
        </w:rPr>
        <w:t xml:space="preserve">ôå </w:t>
      </w:r>
      <w:r w:rsidRPr="000C7919">
        <w:rPr>
          <w:rFonts w:ascii="KadmosU" w:hAnsi="KadmosU"/>
          <w:szCs w:val="24"/>
        </w:rPr>
        <w:t>[</w:t>
      </w:r>
      <w:r w:rsidRPr="000C7919">
        <w:rPr>
          <w:rFonts w:ascii="KadmosU" w:eastAsia="Times New Roman" w:hAnsi="KadmosU"/>
          <w:szCs w:val="24"/>
        </w:rPr>
        <w:t>ðάíôáϲ] ἅð[á]íô' ἔ÷åéí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eastAsia="Times New Roman" w:hAnsi="KadmosU"/>
          <w:szCs w:val="24"/>
        </w:rPr>
        <w:t>ôἀãá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èά, êáèάðåñ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]ãçô[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]ë[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]ðå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9. </w:t>
      </w:r>
      <w:r w:rsidRPr="00565AC5">
        <w:rPr>
          <w:rFonts w:ascii="KadmosU" w:hAnsi="KadmosU"/>
          <w:szCs w:val="24"/>
        </w:rPr>
        <w:t>-</w:t>
      </w:r>
      <w:r w:rsidRPr="00797E48">
        <w:rPr>
          <w:rFonts w:ascii="KadmosU" w:eastAsia="Times New Roman" w:hAnsi="KadmosU"/>
          <w:szCs w:val="24"/>
        </w:rPr>
        <w:t>ñéå</w:t>
      </w:r>
      <w:r w:rsidRPr="00797E48">
        <w:rPr>
          <w:rFonts w:ascii="KadmosU" w:hAnsi="KadmosU"/>
          <w:szCs w:val="24"/>
        </w:rPr>
        <w:t xml:space="preserve"> .1</w:t>
      </w:r>
      <w:r w:rsidRPr="00797E48">
        <w:rPr>
          <w:rFonts w:ascii="KadmosU" w:eastAsia="Times New Roman" w:hAnsi="KadmosU"/>
          <w:szCs w:val="24"/>
        </w:rPr>
        <w:t xml:space="preserve">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 xml:space="preserve">2]ð[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2]ϲåéô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13]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10.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5</w:t>
      </w:r>
      <w:r w:rsidRPr="00565AC5">
        <w:rPr>
          <w:rFonts w:ascii="KadmosU" w:eastAsia="Times New Roman" w:hAnsi="KadmosU"/>
          <w:szCs w:val="24"/>
        </w:rPr>
        <w:t xml:space="preserve">]á[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>]õèéïôç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.14]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]äéñïõ÷ï[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14]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]áìïíáðï[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14]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13. [ .8</w:t>
      </w:r>
      <w:r w:rsidRPr="00565AC5">
        <w:rPr>
          <w:rFonts w:ascii="KadmosU" w:eastAsia="Times New Roman" w:hAnsi="KadmosU"/>
          <w:szCs w:val="24"/>
        </w:rPr>
        <w:t xml:space="preserve">]ëïêç[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14]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14. 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.26</w:t>
      </w:r>
      <w:r w:rsidRPr="00565AC5">
        <w:rPr>
          <w:rFonts w:ascii="KadmosU" w:eastAsia="Times New Roman" w:hAnsi="KadmosU"/>
          <w:szCs w:val="24"/>
        </w:rPr>
        <w:t xml:space="preserve">]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15. </w:t>
      </w:r>
      <w:r w:rsidRPr="00565AC5">
        <w:rPr>
          <w:rFonts w:ascii="KadmosU" w:eastAsia="Times New Roman" w:hAnsi="KadmosU"/>
          <w:szCs w:val="24"/>
        </w:rPr>
        <w:t xml:space="preserve">öñáïõì[ </w:t>
      </w:r>
      <w:r>
        <w:rPr>
          <w:rFonts w:ascii="KadmosU" w:hAnsi="KadmosU"/>
          <w:szCs w:val="24"/>
        </w:rPr>
        <w:t>20]</w:t>
      </w:r>
      <w:r w:rsidRPr="00565AC5">
        <w:rPr>
          <w:rFonts w:ascii="KadmosU" w:eastAsia="Times New Roman" w:hAnsi="KadmosU"/>
          <w:szCs w:val="24"/>
        </w:rPr>
        <w:t xml:space="preserve">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16. </w:t>
      </w:r>
      <w:r w:rsidRPr="00565AC5">
        <w:rPr>
          <w:rFonts w:ascii="KadmosU" w:eastAsia="Times New Roman" w:hAnsi="KadmosU"/>
          <w:szCs w:val="24"/>
        </w:rPr>
        <w:t xml:space="preserve">ïôçôá[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20]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17. </w:t>
      </w:r>
      <w:r w:rsidRPr="00565AC5">
        <w:rPr>
          <w:rFonts w:ascii="KadmosU" w:eastAsia="Times New Roman" w:hAnsi="KadmosU"/>
          <w:szCs w:val="24"/>
        </w:rPr>
        <w:t xml:space="preserve">ìόíù[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20]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18. </w:t>
      </w:r>
      <w:r w:rsidRPr="00565AC5">
        <w:rPr>
          <w:rFonts w:ascii="KadmosU" w:eastAsia="Times New Roman" w:hAnsi="KadmosU"/>
          <w:szCs w:val="24"/>
        </w:rPr>
        <w:t xml:space="preserve">ôñ[ό]ðïí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19]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19. </w:t>
      </w:r>
      <w:r w:rsidRPr="00565AC5">
        <w:rPr>
          <w:rFonts w:ascii="KadmosU" w:eastAsia="Times New Roman" w:hAnsi="KadmosU"/>
          <w:szCs w:val="24"/>
        </w:rPr>
        <w:t xml:space="preserve">ἀíäñåé[ </w:t>
      </w:r>
      <w:r>
        <w:rPr>
          <w:rFonts w:ascii="KadmosU" w:hAnsi="KadmosU"/>
          <w:szCs w:val="24"/>
        </w:rPr>
        <w:t>.10</w:t>
      </w:r>
      <w:r w:rsidRPr="00565AC5">
        <w:rPr>
          <w:rFonts w:ascii="KadmosU" w:eastAsia="Times New Roman" w:hAnsi="KadmosU"/>
          <w:szCs w:val="24"/>
        </w:rPr>
        <w:t xml:space="preserve">]á[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]éëï ê(áὶ) ôï êé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20.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.16</w:t>
      </w:r>
      <w:r w:rsidRPr="00565AC5">
        <w:rPr>
          <w:rFonts w:ascii="KadmosU" w:eastAsia="Times New Roman" w:hAnsi="KadmosU"/>
          <w:szCs w:val="24"/>
        </w:rPr>
        <w:t xml:space="preserve">]ìïëïô[ </w:t>
      </w:r>
      <w:r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]åéäé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2145D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40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êåῖôáé á[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 xml:space="preserve">]íåéä[ </w:t>
      </w:r>
      <w:r>
        <w:rPr>
          <w:rFonts w:ascii="KadmosU" w:hAnsi="KadmosU"/>
          <w:szCs w:val="24"/>
        </w:rPr>
        <w:t>.13]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ëåϲèáé ôἀãáèὸí 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 åἶíáé äὲ [ </w:t>
      </w:r>
      <w:r>
        <w:rPr>
          <w:rFonts w:ascii="KadmosU" w:hAnsi="KadmosU"/>
          <w:szCs w:val="24"/>
        </w:rPr>
        <w:t>.6]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ôἀãáèὸí ìὲí [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>]ç, ôὸ äὲ êá[êὸí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5]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ëáôï ê(áὶ) äéὰ ôïῦ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</w:t>
      </w:r>
      <w:r w:rsidRPr="00565AC5">
        <w:rPr>
          <w:rFonts w:ascii="KadmosU" w:eastAsia="Times New Roman" w:hAnsi="KadmosU"/>
          <w:szCs w:val="24"/>
        </w:rPr>
        <w:t xml:space="preserve">]ïäáéạ́[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]õè[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]ô[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0C7919">
        <w:rPr>
          <w:rFonts w:ascii="KadmosU" w:eastAsia="Times New Roman" w:hAnsi="KadmosU"/>
          <w:szCs w:val="24"/>
        </w:rPr>
        <w:t xml:space="preserve">åὐäáίìị̈ị́á[ </w:t>
      </w:r>
      <w:r w:rsidRPr="000C7919">
        <w:rPr>
          <w:rFonts w:ascii="KadmosU" w:hAnsi="KadmosU"/>
          <w:szCs w:val="24"/>
        </w:rPr>
        <w:t>.5</w:t>
      </w:r>
      <w:r w:rsidRPr="000C7919">
        <w:rPr>
          <w:rFonts w:ascii="KadmosU" w:eastAsia="Times New Roman" w:hAnsi="KadmosU"/>
          <w:szCs w:val="24"/>
        </w:rPr>
        <w:t xml:space="preserve">]êá[ </w:t>
      </w:r>
      <w:r w:rsidRPr="000C7919">
        <w:rPr>
          <w:rFonts w:ascii="KadmosU" w:hAnsi="KadmosU"/>
          <w:szCs w:val="24"/>
        </w:rPr>
        <w:t>.</w:t>
      </w:r>
      <w:r w:rsidRPr="000C7919">
        <w:rPr>
          <w:rFonts w:ascii="KadmosU" w:eastAsia="Times New Roman" w:hAnsi="KadmosU"/>
          <w:szCs w:val="24"/>
        </w:rPr>
        <w:t>3</w:t>
      </w:r>
      <w:r w:rsidRPr="000C7919">
        <w:rPr>
          <w:rFonts w:ascii="KadmosU" w:hAnsi="KadmosU"/>
          <w:szCs w:val="24"/>
        </w:rPr>
        <w:t>]</w:t>
      </w:r>
      <w:r w:rsidRPr="000C7919">
        <w:rPr>
          <w:rFonts w:ascii="KadmosU" w:eastAsia="Times New Roman" w:hAnsi="KadmosU"/>
          <w:szCs w:val="24"/>
        </w:rPr>
        <w:t xml:space="preserve"> ïéá[ </w:t>
      </w:r>
      <w:r w:rsidRPr="000C7919">
        <w:rPr>
          <w:rFonts w:ascii="KadmosU" w:hAnsi="KadmosU"/>
          <w:szCs w:val="24"/>
        </w:rPr>
        <w:t>.</w:t>
      </w:r>
      <w:r w:rsidRPr="000C7919">
        <w:rPr>
          <w:rFonts w:ascii="KadmosU" w:eastAsia="Times New Roman" w:hAnsi="KadmosU"/>
          <w:szCs w:val="24"/>
        </w:rPr>
        <w:t xml:space="preserve">1]á[ </w:t>
      </w:r>
      <w:r w:rsidRPr="000C7919">
        <w:rPr>
          <w:rFonts w:ascii="KadmosU" w:hAnsi="KadmosU"/>
          <w:szCs w:val="24"/>
        </w:rPr>
        <w:t>.</w:t>
      </w:r>
      <w:r w:rsidRPr="000C7919">
        <w:rPr>
          <w:rFonts w:ascii="KadmosU" w:eastAsia="Times New Roman" w:hAnsi="KadmosU"/>
          <w:szCs w:val="24"/>
        </w:rPr>
        <w:t>4]</w:t>
      </w:r>
      <w:r w:rsidRPr="000C7919">
        <w:rPr>
          <w:rFonts w:ascii="KadmosU" w:hAnsi="KadmosU"/>
          <w:szCs w:val="24"/>
        </w:rPr>
        <w:t xml:space="preserve"> </w:t>
      </w:r>
      <w:r w:rsidRPr="000C7919">
        <w:rPr>
          <w:rFonts w:ascii="KadmosU" w:eastAsia="Times New Roman" w:hAnsi="KadmosU"/>
          <w:szCs w:val="24"/>
        </w:rPr>
        <w:t>[äύ</w:t>
      </w:r>
      <w:r w:rsidRPr="000C7919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0C7919">
        <w:rPr>
          <w:rFonts w:ascii="KadmosU" w:hAnsi="KadmosU"/>
          <w:szCs w:val="24"/>
        </w:rPr>
        <w:t>6. -</w:t>
      </w:r>
      <w:r w:rsidRPr="000C7919">
        <w:rPr>
          <w:rFonts w:ascii="KadmosU" w:eastAsia="Times New Roman" w:hAnsi="KadmosU"/>
          <w:szCs w:val="24"/>
        </w:rPr>
        <w:t>íáôáé</w:t>
      </w:r>
      <w:r w:rsidRPr="000C7919">
        <w:rPr>
          <w:rFonts w:ascii="KadmosU" w:hAnsi="KadmosU"/>
          <w:szCs w:val="24"/>
        </w:rPr>
        <w:t xml:space="preserve"> .1</w:t>
      </w:r>
      <w:r w:rsidRPr="000C7919">
        <w:rPr>
          <w:rFonts w:ascii="KadmosU" w:eastAsia="Times New Roman" w:hAnsi="KadmosU"/>
          <w:szCs w:val="24"/>
        </w:rPr>
        <w:t xml:space="preserve"> </w:t>
      </w:r>
      <w:r w:rsidRPr="000C7919">
        <w:rPr>
          <w:rFonts w:ascii="KadmosU" w:hAnsi="KadmosU"/>
          <w:szCs w:val="24"/>
        </w:rPr>
        <w:t>[.9</w:t>
      </w:r>
      <w:r w:rsidRPr="000C7919">
        <w:rPr>
          <w:rFonts w:ascii="KadmosU" w:eastAsia="Times New Roman" w:hAnsi="KadmosU"/>
          <w:szCs w:val="24"/>
        </w:rPr>
        <w:t xml:space="preserve">]ãáí[ </w:t>
      </w:r>
      <w:r w:rsidRPr="000C7919">
        <w:rPr>
          <w:rFonts w:ascii="KadmosU" w:hAnsi="KadmosU"/>
          <w:szCs w:val="24"/>
        </w:rPr>
        <w:t>.</w:t>
      </w:r>
      <w:r w:rsidRPr="000C7919"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>ð]άí[ô]á äéáêñ[ῖíáé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]ï÷[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11]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eastAsia="Times New Roman" w:hAnsi="KadmosU"/>
          <w:szCs w:val="24"/>
        </w:rPr>
        <w:t>êåé ê(áὶ) ä[ύ]íáôá[é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19]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 .</w:t>
      </w:r>
      <w:r>
        <w:rPr>
          <w:rFonts w:ascii="KadmosU" w:eastAsia="Times New Roman" w:hAnsi="KadmosU"/>
          <w:szCs w:val="24"/>
        </w:rPr>
        <w:t>5</w:t>
      </w:r>
      <w:r w:rsidRPr="00565AC5">
        <w:rPr>
          <w:rFonts w:ascii="KadmosU" w:eastAsia="Times New Roman" w:hAnsi="KadmosU"/>
          <w:szCs w:val="24"/>
        </w:rPr>
        <w:t xml:space="preserve">]éëåíô[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20]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10.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]áôçïá[ </w:t>
      </w:r>
      <w:r>
        <w:rPr>
          <w:rFonts w:ascii="KadmosU" w:hAnsi="KadmosU"/>
          <w:szCs w:val="24"/>
        </w:rPr>
        <w:t>.21]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]ạ́äéáðá[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]ôåã[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12. </w:t>
      </w:r>
      <w:r w:rsidRPr="00565AC5">
        <w:rPr>
          <w:rFonts w:ascii="KadmosU" w:eastAsia="Times New Roman" w:hAnsi="KadmosU"/>
          <w:szCs w:val="24"/>
        </w:rPr>
        <w:t xml:space="preserve">ãïõϲé[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29]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13. </w:t>
      </w:r>
      <w:r w:rsidRPr="00565AC5">
        <w:rPr>
          <w:rFonts w:ascii="KadmosU" w:eastAsia="Times New Roman" w:hAnsi="KadmosU"/>
          <w:szCs w:val="24"/>
        </w:rPr>
        <w:t xml:space="preserve">äéὰ ôὸ ä[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27]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14. </w:t>
      </w:r>
      <w:r w:rsidRPr="00565AC5">
        <w:rPr>
          <w:rFonts w:ascii="KadmosU" w:eastAsia="Times New Roman" w:hAnsi="KadmosU"/>
          <w:szCs w:val="24"/>
        </w:rPr>
        <w:t xml:space="preserve">å[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 ἄëëù[í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.11</w:t>
      </w:r>
      <w:r w:rsidRPr="00565AC5">
        <w:rPr>
          <w:rFonts w:ascii="KadmosU" w:eastAsia="Times New Roman" w:hAnsi="KadmosU"/>
          <w:szCs w:val="24"/>
        </w:rPr>
        <w:t xml:space="preserve">]íïïõ[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5]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15. </w:t>
      </w:r>
      <w:r w:rsidRPr="00565AC5">
        <w:rPr>
          <w:rFonts w:ascii="KadmosU" w:eastAsia="Times New Roman" w:hAnsi="KadmosU"/>
          <w:szCs w:val="24"/>
        </w:rPr>
        <w:t xml:space="preserve">ôὸ ôὰ ἄëïãá[ </w:t>
      </w:r>
      <w:r>
        <w:rPr>
          <w:rFonts w:ascii="KadmosU" w:hAnsi="KadmosU"/>
          <w:szCs w:val="24"/>
        </w:rPr>
        <w:t>.15</w:t>
      </w:r>
      <w:r w:rsidRPr="00565AC5">
        <w:rPr>
          <w:rFonts w:ascii="KadmosU" w:eastAsia="Times New Roman" w:hAnsi="KadmosU"/>
          <w:szCs w:val="24"/>
        </w:rPr>
        <w:t xml:space="preserve">]ï[ </w:t>
      </w:r>
      <w:r>
        <w:rPr>
          <w:rFonts w:ascii="KadmosU" w:hAnsi="KadmosU"/>
          <w:szCs w:val="24"/>
        </w:rPr>
        <w:t>.6]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16. </w:t>
      </w:r>
      <w:r w:rsidRPr="00565AC5">
        <w:rPr>
          <w:rFonts w:ascii="KadmosU" w:eastAsia="Times New Roman" w:hAnsi="KadmosU"/>
          <w:szCs w:val="24"/>
        </w:rPr>
        <w:t>ôáϲ ἔ÷åéí öáϲ[ὶí</w:t>
      </w:r>
      <w:r>
        <w:rPr>
          <w:rFonts w:ascii="KadmosU" w:hAnsi="KadmosU"/>
          <w:szCs w:val="24"/>
        </w:rPr>
        <w:t>]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.15</w:t>
      </w:r>
      <w:r w:rsidRPr="00565AC5">
        <w:rPr>
          <w:rFonts w:ascii="KadmosU" w:eastAsia="Times New Roman" w:hAnsi="KadmosU"/>
          <w:szCs w:val="24"/>
        </w:rPr>
        <w:t>] ê(áὶ) [ìό</w:t>
      </w:r>
      <w:r>
        <w:rPr>
          <w:rFonts w:ascii="KadmosU" w:hAnsi="KadmosU"/>
          <w:szCs w:val="24"/>
        </w:rPr>
        <w:t>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íïí [ô]ἀãáèὸí äίäï[ϲèáé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 .</w:t>
      </w:r>
      <w:r>
        <w:rPr>
          <w:rFonts w:ascii="KadmosU" w:eastAsia="Times New Roman" w:hAnsi="KadmosU"/>
          <w:szCs w:val="24"/>
        </w:rPr>
        <w:t>16]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58634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41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22</w:t>
      </w:r>
      <w:r w:rsidRPr="00565AC5">
        <w:rPr>
          <w:rFonts w:ascii="KadmosU" w:eastAsia="Times New Roman" w:hAnsi="KadmosU"/>
          <w:szCs w:val="24"/>
        </w:rPr>
        <w:t xml:space="preserve">]äéὰ ôὴí ἀ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19.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ðåéñί]áí ôὰ ìὲí ὑðåñâáίíῃ, ôïῖϲ ä' ἐãêõ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20.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ñῆ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 xml:space="preserve">ἐðåé]äὴ ãὰñ ἀðåéñίá êáὶ ôῶí ïἰêåίụ̀í ê(áὶ) ôῶí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21. [</w:t>
      </w:r>
      <w:r w:rsidRPr="00565AC5">
        <w:rPr>
          <w:rFonts w:ascii="KadmosU" w:eastAsia="Times New Roman" w:hAnsi="KadmosU"/>
          <w:szCs w:val="24"/>
        </w:rPr>
        <w:t>ἀ]ëẹ̈ị̈ọ̈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ύëùí ἔϲôéí áὐôῶé ðáë[ìῶí, ïὕôù]ϲ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22. </w:t>
      </w:r>
      <w:r w:rsidRPr="00565AC5">
        <w:rPr>
          <w:rFonts w:ascii="KadmosU" w:eastAsia="Times New Roman" w:hAnsi="KadmosU"/>
          <w:szCs w:val="24"/>
        </w:rPr>
        <w:t>ộὰ ìὲí ᾠêåéù[ìέíá] ἀäẹ́ạ́ẹ̈[åίðô]ùϲ [äέ÷å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23. </w:t>
      </w:r>
      <w:r w:rsidRPr="00565AC5">
        <w:rPr>
          <w:rFonts w:ascii="KadmosU" w:eastAsia="Times New Roman" w:hAnsi="KadmosU"/>
          <w:szCs w:val="24"/>
        </w:rPr>
        <w:t>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ôáé, ôὰ ä' ἀëëόöõëá äéùèåῖôáé]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E479B1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42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.8</w:t>
      </w:r>
      <w:r w:rsidRPr="00565AC5">
        <w:rPr>
          <w:rFonts w:ascii="KadmosU" w:eastAsia="Times New Roman" w:hAnsi="KadmosU"/>
          <w:szCs w:val="24"/>
        </w:rPr>
        <w:t xml:space="preserve">] ÷ñ(όíï)[ </w:t>
      </w:r>
      <w:r>
        <w:rPr>
          <w:rFonts w:ascii="KadmosU" w:hAnsi="KadmosU"/>
          <w:szCs w:val="24"/>
        </w:rPr>
        <w:t>.16]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25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25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èïõ ôῶí </w:t>
      </w:r>
      <w:r>
        <w:rPr>
          <w:rFonts w:ascii="KadmosU" w:hAnsi="KadmosU"/>
          <w:szCs w:val="24"/>
        </w:rPr>
        <w:t>.1</w:t>
      </w:r>
      <w:r w:rsidRPr="00565AC5">
        <w:rPr>
          <w:rFonts w:ascii="KadmosU" w:eastAsia="Times New Roman" w:hAnsi="KadmosU"/>
          <w:szCs w:val="24"/>
        </w:rPr>
        <w:t xml:space="preserve">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]ϲáõôë[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 êáêῶé ðå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ñéðέϲçé, êáὶ äéὰ ôïῦô' ἐϲôὶí ạ̊ὐ̣ạ̈[áίìùí ê]á[ὶ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ðñὸϲ ôὸí áἰῶíá äéáìέíụ̀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[í ἀåὶ] ôáῦôá ðïé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åῖ ê(áὶ) ïὐê ἐðὶ ôῶí êáêῶí ἐϲôéí ἀð̣[áñά]äåêôïϲ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eastAsia="Times New Roman" w:hAnsi="KadmosU"/>
          <w:szCs w:val="24"/>
        </w:rPr>
        <w:t>[ôῶí ἀãáèῶí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.20]</w:t>
      </w:r>
      <w:r w:rsidRPr="00565AC5">
        <w:rPr>
          <w:rFonts w:ascii="KadmosU" w:eastAsia="Times New Roman" w:hAnsi="KadmosU"/>
          <w:szCs w:val="24"/>
        </w:rPr>
        <w:t xml:space="preserve"> 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E479B1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43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.14</w:t>
      </w:r>
      <w:r w:rsidRPr="00565AC5">
        <w:rPr>
          <w:rFonts w:ascii="KadmosU" w:eastAsia="Times New Roman" w:hAnsi="KadmosU"/>
          <w:szCs w:val="24"/>
        </w:rPr>
        <w:t>]õìëí öύϲáϲ äé' áἰῶí[ïϲ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.13</w:t>
      </w:r>
      <w:r w:rsidRPr="00565AC5">
        <w:rPr>
          <w:rFonts w:ascii="KadmosU" w:eastAsia="Times New Roman" w:hAnsi="KadmosU"/>
          <w:szCs w:val="24"/>
        </w:rPr>
        <w:t>]ộáñá[÷ὴ] ϲïöίá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5]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.13</w:t>
      </w:r>
      <w:r w:rsidRPr="00565AC5">
        <w:rPr>
          <w:rFonts w:ascii="KadmosU" w:eastAsia="Times New Roman" w:hAnsi="KadmosU"/>
          <w:szCs w:val="24"/>
        </w:rPr>
        <w:t xml:space="preserve">] ἐîáíáöïñὰí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7]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>lost.9lin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.18</w:t>
      </w:r>
      <w:r w:rsidRPr="00565AC5">
        <w:rPr>
          <w:rFonts w:ascii="KadmosU" w:eastAsia="Times New Roman" w:hAnsi="KadmosU"/>
          <w:szCs w:val="24"/>
        </w:rPr>
        <w:t xml:space="preserve">] ôὰ ðáñόíôá ôῶí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.17</w:t>
      </w:r>
      <w:r w:rsidRPr="00565AC5">
        <w:rPr>
          <w:rFonts w:ascii="KadmosU" w:eastAsia="Times New Roman" w:hAnsi="KadmosU"/>
          <w:szCs w:val="24"/>
        </w:rPr>
        <w:t xml:space="preserve">]á ôáñá÷ῆϲ, </w:t>
      </w:r>
      <w:r w:rsidRPr="000C7919">
        <w:rPr>
          <w:rFonts w:ascii="KadmosU" w:eastAsia="Times New Roman" w:hAnsi="KadmosU"/>
          <w:szCs w:val="24"/>
        </w:rPr>
        <w:t>ὥϲô' á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0C7919">
        <w:rPr>
          <w:rFonts w:ascii="KadmosU" w:hAnsi="KadmosU"/>
          <w:szCs w:val="24"/>
        </w:rPr>
        <w:t>19. [</w:t>
      </w:r>
      <w:r w:rsidRPr="000C7919">
        <w:rPr>
          <w:rFonts w:ascii="KadmosU" w:eastAsia="Times New Roman" w:hAnsi="KadmosU"/>
          <w:szCs w:val="24"/>
        </w:rPr>
        <w:t xml:space="preserve">-  </w:t>
      </w:r>
      <w:r w:rsidRPr="000C7919">
        <w:rPr>
          <w:rFonts w:ascii="KadmosU" w:hAnsi="KadmosU"/>
          <w:szCs w:val="24"/>
        </w:rPr>
        <w:t>.22</w:t>
      </w:r>
      <w:r w:rsidRPr="000C7919">
        <w:rPr>
          <w:rFonts w:ascii="KadmosU" w:eastAsia="Times New Roman" w:hAnsi="KadmosU"/>
          <w:szCs w:val="24"/>
        </w:rPr>
        <w:t>] ἡìåῖϲ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20.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.22][</w:t>
      </w:r>
      <w:r w:rsidRPr="00565AC5">
        <w:rPr>
          <w:rFonts w:ascii="KadmosU" w:eastAsia="Times New Roman" w:hAnsi="KadmosU"/>
          <w:szCs w:val="24"/>
        </w:rPr>
        <w:t>ê]ạ́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ôáíïåῖí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1D0C62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44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.21</w:t>
      </w:r>
      <w:r w:rsidRPr="00565AC5">
        <w:rPr>
          <w:rFonts w:ascii="KadmosU" w:eastAsia="Times New Roman" w:hAnsi="KadmosU"/>
          <w:szCs w:val="24"/>
        </w:rPr>
        <w:t xml:space="preserve">]õôïíá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.25</w:t>
      </w:r>
      <w:r w:rsidRPr="00565AC5">
        <w:rPr>
          <w:rFonts w:ascii="KadmosU" w:eastAsia="Times New Roman" w:hAnsi="KadmosU"/>
          <w:szCs w:val="24"/>
        </w:rPr>
        <w:t xml:space="preserve">]íê[ </w:t>
      </w:r>
      <w:r>
        <w:rPr>
          <w:rFonts w:ascii="KadmosU" w:hAnsi="KadmosU"/>
          <w:szCs w:val="24"/>
        </w:rPr>
        <w:t>.1]</w:t>
      </w:r>
      <w:r w:rsidRPr="00565AC5">
        <w:rPr>
          <w:rFonts w:ascii="KadmosU" w:eastAsia="Times New Roman" w:hAnsi="KadmosU"/>
          <w:szCs w:val="24"/>
        </w:rPr>
        <w:t xml:space="preserve">  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.20</w:t>
      </w:r>
      <w:r w:rsidRPr="00565AC5">
        <w:rPr>
          <w:rFonts w:ascii="KadmosU" w:eastAsia="Times New Roman" w:hAnsi="KadmosU"/>
          <w:szCs w:val="24"/>
        </w:rPr>
        <w:t xml:space="preserve">]çϲ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 xml:space="preserve">ἐê äὲ ôῶí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.20</w:t>
      </w:r>
      <w:r w:rsidRPr="00565AC5">
        <w:rPr>
          <w:rFonts w:ascii="KadmosU" w:eastAsia="Times New Roman" w:hAnsi="KadmosU"/>
          <w:szCs w:val="24"/>
        </w:rPr>
        <w:t xml:space="preserve">] ἑôέñïõ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>lost.2lin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.20</w:t>
      </w:r>
      <w:r w:rsidRPr="00565AC5">
        <w:rPr>
          <w:rFonts w:ascii="KadmosU" w:eastAsia="Times New Roman" w:hAnsi="KadmosU"/>
          <w:szCs w:val="24"/>
        </w:rPr>
        <w:t xml:space="preserve">]ïõ ðñὸϲ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.20</w:t>
      </w:r>
      <w:r w:rsidRPr="00565AC5">
        <w:rPr>
          <w:rFonts w:ascii="KadmosU" w:eastAsia="Times New Roman" w:hAnsi="KadmosU"/>
          <w:szCs w:val="24"/>
        </w:rPr>
        <w:t xml:space="preserve">]ôáé ê(áὶ)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>lost.4lin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>] ὑðὸ̣ [ôὰ êá]êά, ê(áὶ) ôίíá íïìίæå[ôáé ϲύì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14</w:t>
      </w:r>
      <w:r w:rsidRPr="000C7919">
        <w:rPr>
          <w:rFonts w:ascii="KadmosU" w:hAnsi="KadmosU"/>
          <w:szCs w:val="24"/>
        </w:rPr>
        <w:t>. [-</w:t>
      </w:r>
      <w:r w:rsidRPr="000C7919">
        <w:rPr>
          <w:rFonts w:ascii="KadmosU" w:eastAsia="Times New Roman" w:hAnsi="KadmosU"/>
          <w:szCs w:val="24"/>
        </w:rPr>
        <w:t>öïñá åἶíáé ð(ñὸϲ) ôὸ] ôáῦôá öõëάôôåϲèáé</w:t>
      </w:r>
      <w:r w:rsidRPr="00565AC5">
        <w:rPr>
          <w:rFonts w:ascii="KadmosU" w:eastAsia="Times New Roman" w:hAnsi="KadmosU"/>
          <w:szCs w:val="24"/>
        </w:rPr>
        <w:t xml:space="preserve"> [áὐ]ôό[í,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15. [</w:t>
      </w:r>
      <w:r w:rsidRPr="00565AC5">
        <w:rPr>
          <w:rFonts w:ascii="KadmosU" w:eastAsia="Times New Roman" w:hAnsi="KadmosU"/>
          <w:szCs w:val="24"/>
        </w:rPr>
        <w:t>ὥ]ϲôå ìὴ ðåñéðίðôåéí áὐôïῖϲ ìέíị̈õ[ϲéí</w:t>
      </w:r>
      <w:r>
        <w:rPr>
          <w:rFonts w:ascii="KadmosU" w:hAnsi="KadmosU"/>
          <w:szCs w:val="24"/>
        </w:rPr>
        <w:t>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16. </w:t>
      </w:r>
      <w:r w:rsidRPr="00565AC5">
        <w:rPr>
          <w:rFonts w:ascii="KadmosU" w:eastAsia="Times New Roman" w:hAnsi="KadmosU"/>
          <w:szCs w:val="24"/>
        </w:rPr>
        <w:t xml:space="preserve">ï[ὐ ì]ὴí ὑð' ïὐäåíὸϲ [ê]ùẹ̈[ύå]ôáé äé' áἰῶ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íïϲ ôïῦ ð̣ñάôôåéí êáὶ ôåëåίïõ ðïéό̣ộ[ç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18.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ôïϲ, ὅôé ô[ὴí] äύíáìéí ôáύôçí ἔ÷åé &lt;ôῆ&gt; ϲ ä&lt;é&gt;á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19. -</w:t>
      </w:r>
      <w:r w:rsidRPr="00565AC5">
        <w:rPr>
          <w:rFonts w:ascii="KadmosU" w:eastAsia="Times New Roman" w:hAnsi="KadmosU"/>
          <w:szCs w:val="24"/>
        </w:rPr>
        <w:t>ãíώϲåùϲ ὅ̣ôé ôἀëãåéíὰ êáêὰ ìέ[í ἐϲôéí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125DD4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45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.6][</w:t>
      </w:r>
      <w:r w:rsidRPr="00565AC5">
        <w:rPr>
          <w:rFonts w:ascii="KadmosU" w:eastAsia="Times New Roman" w:hAnsi="KadmosU"/>
          <w:szCs w:val="24"/>
        </w:rPr>
        <w:t xml:space="preserve">ἀ]íáãáãώí ðùϲ[ </w:t>
      </w:r>
      <w:r>
        <w:rPr>
          <w:rFonts w:ascii="KadmosU" w:hAnsi="KadmosU"/>
          <w:szCs w:val="24"/>
        </w:rPr>
        <w:t>.13]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 .7</w:t>
      </w:r>
      <w:r w:rsidRPr="00565AC5">
        <w:rPr>
          <w:rFonts w:ascii="KadmosU" w:eastAsia="Times New Roman" w:hAnsi="KadmosU"/>
          <w:szCs w:val="24"/>
        </w:rPr>
        <w:t xml:space="preserve">] ìέíôïé [ </w:t>
      </w:r>
      <w:r>
        <w:rPr>
          <w:rFonts w:ascii="KadmosU" w:hAnsi="KadmosU"/>
          <w:szCs w:val="24"/>
        </w:rPr>
        <w:t>.17]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>] ôὸ ðñïåéñçị̀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[έíïí</w:t>
      </w:r>
      <w:r>
        <w:rPr>
          <w:rFonts w:ascii="KadmosU" w:hAnsi="KadmosU"/>
          <w:szCs w:val="24"/>
        </w:rPr>
        <w:t>]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10.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.5]</w:t>
      </w:r>
      <w:r>
        <w:rPr>
          <w:rFonts w:ascii="KadmosU" w:eastAsia="Times New Roman" w:hAnsi="KadmosU"/>
          <w:szCs w:val="24"/>
        </w:rPr>
        <w:t xml:space="preserve"> [</w:t>
      </w:r>
      <w:r w:rsidRPr="00565AC5">
        <w:rPr>
          <w:rFonts w:ascii="KadmosU" w:eastAsia="Times New Roman" w:hAnsi="KadmosU"/>
          <w:szCs w:val="24"/>
        </w:rPr>
        <w:t xml:space="preserve">ôὴ]í ἡäïíὴí[ </w:t>
      </w:r>
      <w:r>
        <w:rPr>
          <w:rFonts w:ascii="KadmosU" w:hAnsi="KadmosU"/>
          <w:szCs w:val="24"/>
        </w:rPr>
        <w:t>.16]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</w:t>
      </w:r>
      <w:r w:rsidRPr="00565AC5">
        <w:rPr>
          <w:rFonts w:ascii="KadmosU" w:eastAsia="Times New Roman" w:hAnsi="KadmosU"/>
          <w:szCs w:val="24"/>
        </w:rPr>
        <w:t>] ἡäï[íç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21]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12. [ .7</w:t>
      </w:r>
      <w:r w:rsidRPr="00565AC5">
        <w:rPr>
          <w:rFonts w:ascii="KadmosU" w:eastAsia="Times New Roman" w:hAnsi="KadmosU"/>
          <w:szCs w:val="24"/>
        </w:rPr>
        <w:t>] ἀêïëïõèήϲç[é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12]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>] ὡϲ êáêῶ[í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 ἅðáíôá [ </w:t>
      </w:r>
      <w:r>
        <w:rPr>
          <w:rFonts w:ascii="KadmosU" w:hAnsi="KadmosU"/>
          <w:szCs w:val="24"/>
        </w:rPr>
        <w:t>.10]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16</w:t>
      </w:r>
      <w:r w:rsidRPr="000C7919">
        <w:rPr>
          <w:rFonts w:ascii="KadmosU" w:hAnsi="KadmosU"/>
          <w:szCs w:val="24"/>
        </w:rPr>
        <w:t>. [</w:t>
      </w:r>
      <w:r w:rsidRPr="000C7919">
        <w:rPr>
          <w:rFonts w:ascii="KadmosU" w:eastAsia="Times New Roman" w:hAnsi="KadmosU"/>
          <w:szCs w:val="24"/>
        </w:rPr>
        <w:t xml:space="preserve"> </w:t>
      </w:r>
      <w:r w:rsidRPr="000C7919">
        <w:rPr>
          <w:rFonts w:ascii="KadmosU" w:hAnsi="KadmosU"/>
          <w:szCs w:val="24"/>
        </w:rPr>
        <w:t>.</w:t>
      </w:r>
      <w:r w:rsidRPr="000C7919">
        <w:rPr>
          <w:rFonts w:ascii="KadmosU" w:eastAsia="Times New Roman" w:hAnsi="KadmosU"/>
          <w:szCs w:val="24"/>
        </w:rPr>
        <w:t xml:space="preserve">4] </w:t>
      </w:r>
      <w:r w:rsidRPr="000C7919">
        <w:rPr>
          <w:rFonts w:ascii="KadmosU" w:hAnsi="KadmosU"/>
          <w:szCs w:val="24"/>
        </w:rPr>
        <w:t>[</w:t>
      </w:r>
      <w:r w:rsidRPr="000C7919">
        <w:rPr>
          <w:rFonts w:ascii="KadmosU" w:eastAsia="Times New Roman" w:hAnsi="KadmosU"/>
          <w:szCs w:val="24"/>
        </w:rPr>
        <w:t>ôῶ]í ðåñéì[å]í[ό]íôụ̀[í</w:t>
      </w:r>
      <w:r w:rsidRPr="000C7919">
        <w:rPr>
          <w:rFonts w:ascii="KadmosU" w:hAnsi="KadmosU"/>
          <w:szCs w:val="24"/>
        </w:rPr>
        <w:t>][</w:t>
      </w:r>
      <w:r w:rsidRPr="000C7919">
        <w:rPr>
          <w:rFonts w:ascii="KadmosU" w:eastAsia="Times New Roman" w:hAnsi="KadmosU"/>
          <w:szCs w:val="24"/>
        </w:rPr>
        <w:t xml:space="preserve"> </w:t>
      </w:r>
      <w:r w:rsidRPr="000C7919">
        <w:rPr>
          <w:rFonts w:ascii="KadmosU" w:hAnsi="KadmosU"/>
          <w:szCs w:val="24"/>
        </w:rPr>
        <w:t>.1]</w:t>
      </w:r>
      <w:r w:rsidRPr="000C7919">
        <w:rPr>
          <w:rFonts w:ascii="KadmosU" w:eastAsia="Times New Roman" w:hAnsi="KadmosU"/>
          <w:szCs w:val="24"/>
        </w:rPr>
        <w:t xml:space="preserve"> ἀíῃñ[çìέíùí äὲ</w:t>
      </w:r>
      <w:r w:rsidRPr="000C7919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17. </w:t>
      </w:r>
      <w:r w:rsidRPr="00565AC5">
        <w:rPr>
          <w:rFonts w:ascii="KadmosU" w:eastAsia="Times New Roman" w:hAnsi="KadmosU"/>
          <w:szCs w:val="24"/>
        </w:rPr>
        <w:t xml:space="preserve">ôïύôùí[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]ã[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]ùϲ êáὶ ϲ[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13]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 xml:space="preserve">] êἀê ộïύộùí ð̣[ïë]ὺ êἀê </w:t>
      </w:r>
      <w:r w:rsidRPr="000C7919">
        <w:rPr>
          <w:rFonts w:ascii="KadmosU" w:eastAsia="Times New Roman" w:hAnsi="KadmosU"/>
          <w:szCs w:val="24"/>
        </w:rPr>
        <w:t>ôïῦ Ἐðéêïύ[ñïõ äõíáίìåè' ἀí ðñ(ὸϲ)</w:t>
      </w:r>
      <w:r w:rsidRPr="000C7919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19. [</w:t>
      </w:r>
      <w:r w:rsidRPr="00565AC5">
        <w:rPr>
          <w:rFonts w:ascii="KadmosU" w:eastAsia="Times New Roman" w:hAnsi="KadmosU"/>
          <w:szCs w:val="24"/>
        </w:rPr>
        <w:t xml:space="preserve">ôὸ êñáôå]ῖí ὀ̣äύị́çϲ [ἐê]ãñάöåéí, êἀí[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FD5A64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46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ìçäὲí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>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í ἡìῖí ïὐê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ôåñïí ἐὰí ìὴ[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]ôù[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 ìå[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]ï÷[ </w:t>
      </w:r>
      <w:r>
        <w:rPr>
          <w:rFonts w:ascii="KadmosU" w:hAnsi="KadmosU"/>
          <w:szCs w:val="24"/>
        </w:rPr>
        <w:t>.5]</w:t>
      </w:r>
      <w:r w:rsidRPr="00565AC5">
        <w:rPr>
          <w:rFonts w:ascii="KadmosU" w:eastAsia="Times New Roman" w:hAnsi="KadmosU"/>
          <w:szCs w:val="24"/>
        </w:rPr>
        <w:t xml:space="preserve">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11][</w:t>
      </w:r>
      <w:r w:rsidRPr="00565AC5">
        <w:rPr>
          <w:rFonts w:ascii="KadmosU" w:eastAsia="Times New Roman" w:hAnsi="KadmosU"/>
          <w:szCs w:val="24"/>
        </w:rPr>
        <w:t xml:space="preserve">ð]åðëåãìέíç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]ị̈ìéï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ðë]ἐùị́ ôῶé ä' ἐëάô[ô]ùí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eastAsia="Times New Roman" w:hAnsi="KadmosU"/>
          <w:szCs w:val="24"/>
        </w:rPr>
        <w:t>ϲ ἀðïñήϲáϲ êáὶ ðῶϲ åἰ ðåñéðίðôùí ὁ èå[ὸϲ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02C1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47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ôὸí èåὸí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êáêïῦ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íï]çôέïé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êáὶ öèïñá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</w:t>
      </w:r>
      <w:r w:rsidRPr="00565AC5">
        <w:rPr>
          <w:rFonts w:ascii="KadmosU" w:eastAsia="Times New Roman" w:hAnsi="KadmosU"/>
          <w:szCs w:val="24"/>
        </w:rPr>
        <w:t xml:space="preserve"> ïõϲáí åὑñίϲêù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02C1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48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åὐ]äáéì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>
        <w:rPr>
          <w:rFonts w:ascii="KadmosU" w:eastAsia="Times New Roman" w:hAnsi="KadmosU"/>
          <w:szCs w:val="24"/>
        </w:rPr>
        <w:t xml:space="preserve"> ϲí </w:t>
      </w:r>
      <w:r w:rsidRPr="00565AC5">
        <w:rPr>
          <w:rFonts w:ascii="KadmosU" w:eastAsia="Times New Roman" w:hAnsi="KadmosU"/>
          <w:szCs w:val="24"/>
        </w:rPr>
        <w:t xml:space="preserve">ἄãåôáé ðïëὺ ðñ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áἰϲèήϲåôáί ôéϲ ἐðéëïãéϲ[ìῶé ôῶí] ὄíôùí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ðáñåðáéϲèç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02C1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49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 xml:space="preserve">ἐ]ìðίðôåé ä[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]ôáϲ åἰϲ ἑáõôὸ êáὶ ð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[ᾶí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ἄ̣ẹ̈ẹ̈ị̈ æῶéïí ὧé ôñ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</w:t>
      </w:r>
      <w:r w:rsidRPr="00565AC5">
        <w:rPr>
          <w:rFonts w:ascii="KadmosU" w:eastAsia="Times New Roman" w:hAnsi="KadmosU"/>
          <w:szCs w:val="24"/>
        </w:rPr>
        <w:t xml:space="preserve"> ἄöõẹ̈á ðåñ[ὶ] ôὸ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DF42A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50a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ἡìåῖϲ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ã]åãåí[ç]ì[έ]íç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DF42A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50b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>
        <w:rPr>
          <w:rFonts w:ascii="KadmosU" w:eastAsia="Times New Roman" w:hAnsi="KadmosU"/>
          <w:szCs w:val="24"/>
        </w:rPr>
        <w:t>ἐðί]ôáϲéí ëάâ</w:t>
      </w:r>
      <w:r>
        <w:rPr>
          <w:rFonts w:ascii="KadmosU" w:hAnsi="KadmosU"/>
          <w:szCs w:val="24"/>
        </w:rPr>
        <w:t>ῃ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ôῶí ôïéïύôùí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DF42A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51a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äéáöåñ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ôὸí èåὸí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DF42A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51b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ïὐê åíôá[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]áíá ðáñέ÷ïíôáé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í ὥϲðåñ[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]êáæå[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]ôï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ëåίðïíôá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eastAsia="Times New Roman" w:hAnsi="KadmosU"/>
          <w:szCs w:val="24"/>
        </w:rPr>
        <w:t>4</w:t>
      </w:r>
      <w:r w:rsidRPr="000C4348">
        <w:rPr>
          <w:rFonts w:ascii="KadmosU" w:hAnsi="KadmosU"/>
          <w:szCs w:val="24"/>
        </w:rPr>
        <w:t>.</w:t>
      </w:r>
      <w:r w:rsidRPr="000C4348">
        <w:rPr>
          <w:rFonts w:ascii="KadmosU" w:eastAsia="Times New Roman" w:hAnsi="KadmosU"/>
          <w:szCs w:val="24"/>
        </w:rPr>
        <w:t xml:space="preserve"> ìáôéæïíô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DF42A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52a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>ð]åñéðéðôόí[ôù]í ἀëãçä[όíé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>
        <w:rPr>
          <w:rFonts w:ascii="KadmosU" w:eastAsia="Times New Roman" w:hAnsi="KadmosU"/>
          <w:szCs w:val="24"/>
        </w:rPr>
        <w:t>ðñïϲöåñ[όìå]íïé ôñïö</w:t>
      </w:r>
      <w:r w:rsidRPr="00565AC5">
        <w:rPr>
          <w:rFonts w:ascii="KadmosU" w:eastAsia="Times New Roman" w:hAnsi="KadmosU"/>
          <w:szCs w:val="24"/>
        </w:rPr>
        <w:t xml:space="preserve">ὴ[í] ôéíá é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áäç[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]áë[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>]ééé ἅ[ð]áíôá [æ]ῶéá èåùñïῦì[åí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0C4348">
        <w:rPr>
          <w:rFonts w:ascii="KadmosU" w:eastAsia="Times New Roman" w:hAnsi="KadmosU"/>
          <w:szCs w:val="24"/>
        </w:rPr>
        <w:t>ϲôåñ .1 èåὸí</w:t>
      </w:r>
      <w:r w:rsidRPr="00565AC5">
        <w:rPr>
          <w:rFonts w:ascii="KadmosU" w:eastAsia="Times New Roman" w:hAnsi="KadmosU"/>
          <w:szCs w:val="24"/>
        </w:rPr>
        <w:t xml:space="preserve"> ἐðéí[ïïῦ]ìåí ἐὰí ìὴ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äéόðåñ[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]äå 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]åïí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DF42A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52b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 ἀãáèï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áðôåé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</w:t>
      </w:r>
      <w:r w:rsidRPr="00565AC5">
        <w:rPr>
          <w:rFonts w:ascii="KadmosU" w:eastAsia="Times New Roman" w:hAnsi="KadmosU"/>
          <w:szCs w:val="24"/>
        </w:rPr>
        <w:t xml:space="preserve"> ëïìåíïõϲ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>
        <w:rPr>
          <w:rFonts w:ascii="KadmosU" w:eastAsia="Times New Roman" w:hAnsi="KadmosU"/>
          <w:szCs w:val="24"/>
        </w:rPr>
        <w:t>ἄ]ëëùí ìέñị̈[ϲ</w:t>
      </w:r>
      <w:r>
        <w:rPr>
          <w:rFonts w:ascii="KadmosU" w:hAnsi="KadmosU"/>
          <w:szCs w:val="24"/>
        </w:rPr>
        <w:t>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5D299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53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>ἀëëïôñίù[í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>3.</w:t>
      </w:r>
      <w:r w:rsidRPr="00797E48">
        <w:rPr>
          <w:rFonts w:ascii="KadmosU" w:eastAsia="Times New Roman" w:hAnsi="KadmosU"/>
          <w:szCs w:val="24"/>
        </w:rPr>
        <w:t xml:space="preserve"> éå</w:t>
      </w:r>
      <w:r w:rsidRPr="00797E48">
        <w:rPr>
          <w:rFonts w:ascii="KadmosU" w:hAnsi="KadmosU"/>
          <w:szCs w:val="24"/>
        </w:rPr>
        <w:t xml:space="preserve"> .1 </w:t>
      </w:r>
      <w:r w:rsidRPr="00797E48">
        <w:rPr>
          <w:rFonts w:ascii="KadmosU" w:eastAsia="Times New Roman" w:hAnsi="KadmosU"/>
          <w:szCs w:val="24"/>
        </w:rPr>
        <w:t>áöç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ôὰ äὲ öåύãåé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ϲ]õíåñã[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]ôáõô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>
        <w:rPr>
          <w:rFonts w:ascii="KadmosU" w:eastAsia="Times New Roman" w:hAnsi="KadmosU"/>
          <w:szCs w:val="24"/>
        </w:rPr>
        <w:t xml:space="preserve"> í öύϲéí </w:t>
      </w:r>
      <w:r w:rsidRPr="00565AC5">
        <w:rPr>
          <w:rFonts w:ascii="KadmosU" w:eastAsia="Times New Roman" w:hAnsi="KadmosU"/>
          <w:szCs w:val="24"/>
        </w:rPr>
        <w:t xml:space="preserve">ἀõô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</w:t>
      </w:r>
      <w:r w:rsidRPr="00565AC5">
        <w:rPr>
          <w:rFonts w:ascii="KadmosU" w:eastAsia="Times New Roman" w:hAnsi="KadmosU"/>
          <w:szCs w:val="24"/>
        </w:rPr>
        <w:t xml:space="preserve"> í ἐϲôé ôὸ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5D299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54a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ἀëëï]öύëùí ì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êïϲ ðïéåῖ ϲị̈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êáὶ äåêôéêὸí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</w:t>
      </w:r>
      <w:r w:rsidRPr="00565AC5">
        <w:rPr>
          <w:rFonts w:ascii="KadmosU" w:eastAsia="Times New Roman" w:hAnsi="KadmosU"/>
          <w:szCs w:val="24"/>
        </w:rPr>
        <w:t xml:space="preserve"> ϲïõ÷åïíôïèå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5D299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54b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>ï</w:t>
      </w:r>
      <w:r>
        <w:rPr>
          <w:rFonts w:ascii="KadmosU" w:hAnsi="KadmosU"/>
          <w:szCs w:val="24"/>
        </w:rPr>
        <w:t>̣</w:t>
      </w:r>
      <w:r>
        <w:rPr>
          <w:rFonts w:ascii="KadmosU" w:eastAsia="Times New Roman" w:hAnsi="KadmosU"/>
          <w:szCs w:val="24"/>
        </w:rPr>
        <w:t>á</w:t>
      </w:r>
      <w:r w:rsidRPr="00565AC5">
        <w:rPr>
          <w:rFonts w:ascii="KadmosU" w:eastAsia="Times New Roman" w:hAnsi="KadmosU"/>
          <w:szCs w:val="24"/>
        </w:rPr>
        <w:t xml:space="preserve">ϲ ïἰçôέïí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ϲõíήèåéά ôéϲ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áíôïí ὥϲô' åíïðé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ùϲöçéáåẹ̈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ç êáὶ ôὸí ϲïöὸí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 w:rsidRPr="00565AC5">
        <w:rPr>
          <w:rFonts w:ascii="KadmosU" w:eastAsia="Times New Roman" w:hAnsi="KadmosU"/>
          <w:szCs w:val="24"/>
        </w:rPr>
        <w:t xml:space="preserve"> åéí ἐáôέïí ÷áίñåéí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5D299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55a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ϲ ôñόðï[í] á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ἁðáϲá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>
        <w:rPr>
          <w:rFonts w:ascii="KadmosU" w:eastAsia="Times New Roman" w:hAnsi="KadmosU"/>
          <w:szCs w:val="24"/>
        </w:rPr>
        <w:t xml:space="preserve"> íåãï</w:t>
      </w:r>
      <w:r w:rsidRPr="00565AC5">
        <w:rPr>
          <w:rFonts w:ascii="KadmosU" w:eastAsia="Times New Roman" w:hAnsi="KadmosU"/>
          <w:szCs w:val="24"/>
        </w:rPr>
        <w:t xml:space="preserve">èõ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í âéάæçôáé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</w:t>
      </w:r>
      <w:r w:rsidRPr="00565AC5">
        <w:rPr>
          <w:rFonts w:ascii="KadmosU" w:eastAsia="Times New Roman" w:hAnsi="KadmosU"/>
          <w:szCs w:val="24"/>
        </w:rPr>
        <w:t xml:space="preserve"> ἀãïñåõ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0C4348" w:rsidRDefault="00927779" w:rsidP="009C0806">
      <w:pPr>
        <w:tabs>
          <w:tab w:val="right" w:pos="9360"/>
        </w:tabs>
        <w:rPr>
          <w:rFonts w:ascii="KadmosU" w:eastAsia="Times New Roman" w:hAnsi="KadmosU"/>
          <w:szCs w:val="24"/>
        </w:rPr>
      </w:pPr>
      <w:r w:rsidRPr="000C4348">
        <w:rPr>
          <w:rFonts w:ascii="KadmosU" w:hAnsi="KadmosU"/>
          <w:szCs w:val="24"/>
        </w:rPr>
        <w:t>6.</w:t>
      </w:r>
      <w:r w:rsidRPr="000C4348">
        <w:rPr>
          <w:rFonts w:ascii="KadmosU" w:eastAsia="Times New Roman" w:hAnsi="KadmosU"/>
          <w:szCs w:val="24"/>
        </w:rPr>
        <w:t xml:space="preserve"> ðñïèõìåῖϲ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0C4348">
        <w:rPr>
          <w:rFonts w:ascii="KadmosU" w:eastAsia="Times New Roman" w:hAnsi="KadmosU"/>
          <w:szCs w:val="24"/>
        </w:rPr>
        <w:t>7. -[èáé</w:t>
      </w:r>
      <w:r w:rsidRPr="000C4348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97087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55b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ϲ ἐ÷όíôùí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ôῆé ðñïïñά[ϲ]åé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97087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56a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÷ñ(όíï)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97087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56b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>ἀðï]ëåῖϲèáί öçϲ[é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>
        <w:rPr>
          <w:rFonts w:ascii="KadmosU" w:eastAsia="Times New Roman" w:hAnsi="KadmosU"/>
          <w:szCs w:val="24"/>
        </w:rPr>
        <w:t xml:space="preserve"> ôὴí öõë</w:t>
      </w:r>
      <w:r w:rsidRPr="00565AC5">
        <w:rPr>
          <w:rFonts w:ascii="KadmosU" w:eastAsia="Times New Roman" w:hAnsi="KadmosU"/>
          <w:szCs w:val="24"/>
        </w:rPr>
        <w:t xml:space="preserve">á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>ἐðéöåñïì[åí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797E48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 xml:space="preserve">4. </w:t>
      </w:r>
      <w:r w:rsidRPr="00797E48">
        <w:rPr>
          <w:rFonts w:ascii="KadmosU" w:eastAsia="Times New Roman" w:hAnsi="KadmosU"/>
          <w:szCs w:val="24"/>
        </w:rPr>
        <w:t xml:space="preserve"> </w:t>
      </w:r>
      <w:r w:rsidRPr="00797E48">
        <w:rPr>
          <w:rFonts w:ascii="KadmosU" w:hAnsi="KadmosU"/>
          <w:szCs w:val="24"/>
        </w:rPr>
        <w:t>[</w:t>
      </w:r>
      <w:r w:rsidRPr="00797E48">
        <w:rPr>
          <w:rFonts w:ascii="KadmosU" w:eastAsia="Times New Roman" w:hAnsi="KadmosU"/>
          <w:szCs w:val="24"/>
        </w:rPr>
        <w:t>ã]ὰñ ôñόðï[í] êõäé</w:t>
      </w:r>
      <w:r w:rsidRPr="00797E48">
        <w:rPr>
          <w:rFonts w:ascii="KadmosU" w:hAnsi="KadmosU"/>
          <w:szCs w:val="24"/>
        </w:rPr>
        <w:t xml:space="preserve"> .1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797E48">
        <w:rPr>
          <w:rFonts w:ascii="KadmosU" w:hAnsi="KadmosU"/>
          <w:szCs w:val="24"/>
        </w:rPr>
        <w:t xml:space="preserve">5. </w:t>
      </w:r>
      <w:r w:rsidRPr="00797E48">
        <w:rPr>
          <w:rFonts w:ascii="KadmosU" w:eastAsia="Times New Roman" w:hAnsi="KadmosU"/>
          <w:szCs w:val="24"/>
        </w:rPr>
        <w:t>ðåñ ἐðåéäά[í</w:t>
      </w:r>
      <w:r w:rsidRPr="00797E48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97087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56c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ôὸí èåὸí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ôὸ]í </w:t>
      </w:r>
      <w:r w:rsidRPr="000C7919">
        <w:rPr>
          <w:rFonts w:ascii="KadmosU" w:eastAsia="Times New Roman" w:hAnsi="KadmosU"/>
          <w:szCs w:val="24"/>
        </w:rPr>
        <w:t>äὲ ÷ñόíï[í]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ïæïíôáëèå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ôῶí ὁìï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97087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57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ôïϲ ἕôåñáé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õôùí êéíç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ïôçϲ åἰ ìὴ 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>
        <w:rPr>
          <w:rFonts w:ascii="KadmosU" w:eastAsia="Times New Roman" w:hAnsi="KadmosU"/>
          <w:szCs w:val="24"/>
        </w:rPr>
        <w:t xml:space="preserve"> ôïϲ </w:t>
      </w:r>
      <w:r w:rsidRPr="00565AC5">
        <w:rPr>
          <w:rFonts w:ascii="KadmosU" w:eastAsia="Times New Roman" w:hAnsi="KadmosU"/>
          <w:szCs w:val="24"/>
        </w:rPr>
        <w:t xml:space="preserve">ἐϲôὶí áὐôῶé äéὰ ôὸ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eastAsia="Times New Roman" w:hAnsi="KadmosU"/>
          <w:szCs w:val="24"/>
        </w:rPr>
        <w:t xml:space="preserve">ἀëëὰ êáὶ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</w:t>
      </w:r>
      <w:r w:rsidRPr="00565AC5">
        <w:rPr>
          <w:rFonts w:ascii="KadmosU" w:eastAsia="Times New Roman" w:hAnsi="KadmosU"/>
          <w:szCs w:val="24"/>
        </w:rPr>
        <w:t xml:space="preserve"> ὸ èåὸϲ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97087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58a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äõíά[ì]åéϲ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</w:t>
      </w:r>
      <w:r w:rsidRPr="00565AC5">
        <w:rPr>
          <w:rFonts w:ascii="KadmosU" w:eastAsia="Times New Roman" w:hAnsi="KadmosU"/>
          <w:szCs w:val="24"/>
        </w:rPr>
        <w:t xml:space="preserve"> ôïϲ ðñάãìôïϲ åé[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 áëëïõ ì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êίíçϲéϲ á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D6F3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58b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ï]ὐ êùëύåôáé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D6F3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59a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êόðïí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>
        <w:rPr>
          <w:rFonts w:ascii="KadmosU" w:eastAsia="Times New Roman" w:hAnsi="KadmosU"/>
          <w:szCs w:val="24"/>
        </w:rPr>
        <w:t xml:space="preserve">äå]êô[é]êὸϲ ïὐê </w:t>
      </w:r>
      <w:r>
        <w:rPr>
          <w:rFonts w:ascii="KadmosU" w:hAnsi="KadmosU"/>
          <w:szCs w:val="24"/>
        </w:rPr>
        <w:t>ἔ</w:t>
      </w:r>
      <w:r>
        <w:rPr>
          <w:rFonts w:ascii="KadmosU" w:eastAsia="Times New Roman" w:hAnsi="KadmosU"/>
          <w:szCs w:val="24"/>
        </w:rPr>
        <w:t xml:space="preserve">ϲôéí </w:t>
      </w:r>
      <w:r>
        <w:rPr>
          <w:rFonts w:ascii="KadmosU" w:hAnsi="KadmosU"/>
          <w:szCs w:val="24"/>
        </w:rPr>
        <w:t>ἥ</w:t>
      </w:r>
      <w:r w:rsidRPr="00565AC5">
        <w:rPr>
          <w:rFonts w:ascii="KadmosU" w:eastAsia="Times New Roman" w:hAnsi="KadmosU"/>
          <w:szCs w:val="24"/>
        </w:rPr>
        <w:t>ô[ôïíïϲ ἀëë'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>ὁì]ïåéä[ïῦϲ ἀëãçäόíïϲ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D6F3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59b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>ìåίæ[ïíïϲ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D6F3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59c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>ἀ]ë[ã]çäόí[ïϲ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>ô]ῶí ἀëãç[äόíùí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 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12][</w:t>
      </w:r>
      <w:r w:rsidRPr="00565AC5">
        <w:rPr>
          <w:rFonts w:ascii="KadmosU" w:eastAsia="Times New Roman" w:hAnsi="KadmosU"/>
          <w:szCs w:val="24"/>
        </w:rPr>
        <w:t xml:space="preserve">ϲõ]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ϲôáϲίí öçϲéí [ </w:t>
      </w:r>
      <w:r>
        <w:rPr>
          <w:rFonts w:ascii="KadmosU" w:hAnsi="KadmosU"/>
          <w:szCs w:val="24"/>
        </w:rPr>
        <w:t>.14][</w:t>
      </w:r>
      <w:r w:rsidRPr="00565AC5">
        <w:rPr>
          <w:rFonts w:ascii="KadmosU" w:eastAsia="Times New Roman" w:hAnsi="KadmosU"/>
          <w:szCs w:val="24"/>
        </w:rPr>
        <w:t xml:space="preserve">ἀë]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ãçäόíáϲ áὐôὰ[ϲ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.16]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ðïéçôéêὰ ἀô[áñáîίáϲ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 áἰôίùí 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D6F3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60a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>
        <w:rPr>
          <w:rFonts w:ascii="KadmosU" w:eastAsia="Times New Roman" w:hAnsi="KadmosU"/>
          <w:szCs w:val="24"/>
        </w:rPr>
        <w:t xml:space="preserve">ðáíôá÷ῆé ϲõì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>ô]ὴí êñίϲéí ôῶí ἀí[áëόãùí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D6F3B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60b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åἶíáé êáὶ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 xml:space="preserve">ἀíáëïãίáϲ ôῆϲ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>äåῖ ëέãåéí ôïé[áῦôá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2A34E1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61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18</w:t>
      </w:r>
      <w:r w:rsidRPr="00565AC5">
        <w:rPr>
          <w:rFonts w:ascii="KadmosU" w:eastAsia="Times New Roman" w:hAnsi="KadmosU"/>
          <w:szCs w:val="24"/>
        </w:rPr>
        <w:t xml:space="preserve">] ἀãáèὰ ðάí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ôá[ </w:t>
      </w:r>
      <w:r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13]</w:t>
      </w:r>
      <w:r w:rsidRPr="00797E48">
        <w:rPr>
          <w:rFonts w:ascii="KadmosU" w:hAnsi="KadmosU"/>
          <w:szCs w:val="24"/>
        </w:rPr>
        <w:t xml:space="preserve"> .1 </w:t>
      </w:r>
      <w:r w:rsidRPr="00797E48">
        <w:rPr>
          <w:rFonts w:ascii="KadmosU" w:eastAsia="Times New Roman" w:hAnsi="KadmosU"/>
          <w:szCs w:val="24"/>
        </w:rPr>
        <w:t>é êáὶ</w:t>
      </w:r>
      <w:r w:rsidRPr="00565AC5">
        <w:rPr>
          <w:rFonts w:ascii="KadmosU" w:eastAsia="Times New Roman" w:hAnsi="KadmosU"/>
          <w:szCs w:val="24"/>
        </w:rPr>
        <w:t xml:space="preserve"> äέïí ἤôïé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10 </w:t>
      </w:r>
      <w:r w:rsidRPr="00565AC5">
        <w:rPr>
          <w:rFonts w:ascii="KadmosU" w:eastAsia="Times New Roman" w:hAnsi="KadmosU"/>
          <w:szCs w:val="24"/>
        </w:rPr>
        <w:t xml:space="preserve">ïὐä' áíáϲá[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]åí ïὔô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2A34E1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62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.10</w:t>
      </w:r>
      <w:r w:rsidRPr="00565AC5">
        <w:rPr>
          <w:rFonts w:ascii="KadmosU" w:eastAsia="Times New Roman" w:hAnsi="KadmosU"/>
          <w:szCs w:val="24"/>
        </w:rPr>
        <w:t xml:space="preserve">] áð[ </w:t>
      </w:r>
      <w:r>
        <w:rPr>
          <w:rFonts w:ascii="KadmosU" w:hAnsi="KadmosU"/>
          <w:szCs w:val="24"/>
        </w:rPr>
        <w:t>.3</w:t>
      </w:r>
      <w:r>
        <w:rPr>
          <w:rFonts w:ascii="KadmosU" w:eastAsia="Times New Roman" w:hAnsi="KadmosU"/>
          <w:szCs w:val="24"/>
        </w:rPr>
        <w:t>]èïϲ</w:t>
      </w:r>
      <w:r>
        <w:rPr>
          <w:rFonts w:ascii="KadmosU" w:hAnsi="KadmosU"/>
          <w:szCs w:val="24"/>
        </w:rPr>
        <w:t xml:space="preserve"> .1</w:t>
      </w:r>
      <w:r w:rsidRPr="00797E48">
        <w:rPr>
          <w:rFonts w:ascii="KadmosU" w:eastAsia="Times New Roman" w:hAnsi="KadmosU"/>
          <w:szCs w:val="24"/>
        </w:rPr>
        <w:t xml:space="preserve"> [ </w:t>
      </w:r>
      <w:r w:rsidRPr="00797E48">
        <w:rPr>
          <w:rFonts w:ascii="KadmosU" w:hAnsi="KadmosU"/>
          <w:szCs w:val="24"/>
        </w:rPr>
        <w:t>.</w:t>
      </w:r>
      <w:r w:rsidRPr="00797E48">
        <w:rPr>
          <w:rFonts w:ascii="KadmosU" w:eastAsia="Times New Roman" w:hAnsi="KadmosU"/>
          <w:szCs w:val="24"/>
        </w:rPr>
        <w:t>1]</w:t>
      </w:r>
      <w:r w:rsidRPr="00565AC5">
        <w:rPr>
          <w:rFonts w:ascii="KadmosU" w:eastAsia="Times New Roman" w:hAnsi="KadmosU"/>
          <w:szCs w:val="24"/>
        </w:rPr>
        <w:t xml:space="preserve">íêï[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]å áὐ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-</w:t>
      </w:r>
      <w:r w:rsidRPr="00565AC5">
        <w:rPr>
          <w:rFonts w:ascii="KadmosU" w:eastAsia="Times New Roman" w:hAnsi="KadmosU"/>
          <w:szCs w:val="24"/>
        </w:rPr>
        <w:t>ôῶí ἔϲ÷çêå[í,] åἴ ộéíåϲ [ôῶ̣] ἀ̣[äéάë]ç̣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ð̣ôïí öά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ϲ]ệåéí ἀñ÷ὴí </w:t>
      </w:r>
      <w:r>
        <w:rPr>
          <w:rFonts w:ascii="KadmosU" w:eastAsia="Times New Roman" w:hAnsi="KadmosU"/>
          <w:szCs w:val="24"/>
        </w:rPr>
        <w:t>êá[ô'] á&lt;ἰ&gt;ùí[ί̣ùí ὄ]íôùí ὡϲ ôὰ</w:t>
      </w:r>
      <w:r w:rsidRPr="00565AC5">
        <w:rPr>
          <w:rFonts w:ascii="KadmosU" w:eastAsia="Times New Roman" w:hAnsi="KadmosU"/>
          <w:szCs w:val="24"/>
        </w:rPr>
        <w:t>ϲ ἄë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ëáϲ ïὕôùϲ ê(áὶ) ôὰϲ ôῶí êáêῶí íïήϲåéϲ ï[ὔ öáϲéí, ᾧ ëῆ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ñïϲ] ἔí[åϲô]é ðïëύϲ· êἂí ἐí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ãåëάϲåéå ôùϲåéøéí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.13</w:t>
      </w:r>
      <w:r w:rsidRPr="00565AC5">
        <w:rPr>
          <w:rFonts w:ascii="KadmosU" w:eastAsia="Times New Roman" w:hAnsi="KadmosU"/>
          <w:szCs w:val="24"/>
        </w:rPr>
        <w:t xml:space="preserve">]ïé äõ[í]áôὸí ïìåíïϲ[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]áõè[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 ἄíåõ ðå[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1]</w:t>
      </w:r>
      <w:r w:rsidRPr="00797E48">
        <w:rPr>
          <w:rFonts w:ascii="KadmosU" w:eastAsia="Times New Roman" w:hAnsi="KadmosU"/>
          <w:szCs w:val="24"/>
        </w:rPr>
        <w:t>éôùϲ</w:t>
      </w:r>
      <w:r w:rsidRPr="00797E48">
        <w:rPr>
          <w:rFonts w:ascii="KadmosU" w:hAnsi="KadmosU"/>
          <w:szCs w:val="24"/>
        </w:rPr>
        <w:t xml:space="preserve"> .1</w:t>
      </w:r>
      <w:r w:rsidRPr="00797E48">
        <w:rPr>
          <w:rFonts w:ascii="KadmosU" w:eastAsia="Times New Roman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12]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412764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63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ἀíáëïãίáí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05B09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64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õí ἀãáèῶ[í] íáô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íöçϲáí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æώéùí ἢ ôῶí ἀøύ÷ù[í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 xml:space="preserve">] ἄëëïí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5]áí íïå[ῖí] </w:t>
      </w:r>
      <w:r w:rsidRPr="00797E48">
        <w:rPr>
          <w:rFonts w:ascii="KadmosU" w:eastAsia="Times New Roman" w:hAnsi="KadmosU"/>
          <w:szCs w:val="24"/>
        </w:rPr>
        <w:t>ἔëáô</w:t>
      </w:r>
      <w:r w:rsidRPr="00797E48">
        <w:rPr>
          <w:rFonts w:ascii="KadmosU" w:hAnsi="KadmosU"/>
          <w:szCs w:val="24"/>
        </w:rPr>
        <w:t xml:space="preserve"> .1</w:t>
      </w:r>
      <w:r w:rsidRPr="00797E48">
        <w:rPr>
          <w:rFonts w:ascii="KadmosU" w:eastAsia="Times New Roman" w:hAnsi="KadmosU"/>
          <w:szCs w:val="24"/>
        </w:rPr>
        <w:t xml:space="preserve">[ </w:t>
      </w:r>
      <w:r w:rsidRPr="00797E48">
        <w:rPr>
          <w:rFonts w:ascii="KadmosU" w:hAnsi="KadmosU"/>
          <w:szCs w:val="24"/>
        </w:rPr>
        <w:t>.6</w:t>
      </w:r>
      <w:r w:rsidRPr="00797E48">
        <w:rPr>
          <w:rFonts w:ascii="KadmosU" w:eastAsia="Times New Roman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 w:rsidRPr="00565AC5">
        <w:rPr>
          <w:rFonts w:ascii="KadmosU" w:eastAsia="Times New Roman" w:hAnsi="KadmosU"/>
          <w:szCs w:val="24"/>
        </w:rPr>
        <w:t xml:space="preserve">ôïí [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 xml:space="preserve">] åϲôçê[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]ϲ ôïῦ êáêïῦ ôï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 [</w:t>
      </w:r>
      <w:r w:rsidRPr="00565AC5">
        <w:rPr>
          <w:rFonts w:ascii="KadmosU" w:eastAsia="Times New Roman" w:hAnsi="KadmosU"/>
          <w:szCs w:val="24"/>
        </w:rPr>
        <w:t>ἡ] äé[ά]íïéá [êἂí ἐ]íάñêç̣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ϲå ðñὸϲ ôὸ ðᾶí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position w:val="6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position w:val="6"/>
          <w:szCs w:val="24"/>
        </w:rPr>
      </w:pPr>
    </w:p>
    <w:p w:rsidR="00927779" w:rsidRDefault="00927779" w:rsidP="00905B09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65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position w:val="6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>ϲáìå[í</w:t>
      </w:r>
      <w:r>
        <w:rPr>
          <w:rFonts w:ascii="KadmosU" w:hAnsi="KadmosU"/>
          <w:szCs w:val="24"/>
        </w:rPr>
        <w:t>][ .5</w:t>
      </w:r>
      <w:r w:rsidRPr="00565AC5">
        <w:rPr>
          <w:rFonts w:ascii="KadmosU" w:eastAsia="Times New Roman" w:hAnsi="KadmosU"/>
          <w:szCs w:val="24"/>
        </w:rPr>
        <w:t xml:space="preserve">] ìå[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]ϲèåáϲ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>ïἱ äὲ [ôῶí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áἰùí[ίùí ïὐ]ê ἐῶíôåϲ ἀñ÷ὴí ἀðá[éôåῖ]í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ἀ]ãíïïῦ[ϲὶí ὡ]ϲ ïὐê ἀñ÷çí </w:t>
      </w:r>
      <w:r w:rsidRPr="00565AC5">
        <w:rPr>
          <w:rFonts w:ascii="Arial" w:hAnsi="Arial" w:cs="Arial"/>
          <w:szCs w:val="24"/>
        </w:rPr>
        <w:t>⟦</w:t>
      </w:r>
      <w:r w:rsidRPr="00565AC5">
        <w:rPr>
          <w:rFonts w:ascii="KadmosU" w:eastAsia="Times New Roman" w:hAnsi="KadmosU"/>
          <w:szCs w:val="24"/>
        </w:rPr>
        <w:t>ïὐä ἀñ÷éêά</w:t>
      </w:r>
      <w:r w:rsidRPr="00565AC5">
        <w:rPr>
          <w:rFonts w:ascii="Arial" w:hAnsi="Arial" w:cs="Arial"/>
          <w:szCs w:val="24"/>
        </w:rPr>
        <w:t>⟧</w:t>
      </w:r>
      <w:r>
        <w:rPr>
          <w:rFonts w:ascii="KadmosU" w:eastAsia="Times New Roman" w:hAnsi="KadmosU"/>
          <w:szCs w:val="24"/>
        </w:rPr>
        <w:t xml:space="preserve"> [</w:t>
      </w:r>
      <w:r w:rsidRPr="00565AC5">
        <w:rPr>
          <w:rFonts w:ascii="KadmosU" w:eastAsia="Times New Roman" w:hAnsi="KadmosU"/>
          <w:szCs w:val="24"/>
        </w:rPr>
        <w:t>ἀ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ðáéôïῦìåí</w:t>
      </w:r>
      <w:r w:rsidRPr="00565AC5">
        <w:rPr>
          <w:rFonts w:ascii="Arial" w:hAnsi="Arial" w:cs="Arial"/>
          <w:szCs w:val="24"/>
        </w:rPr>
        <w:t>⟦</w:t>
      </w:r>
      <w:r w:rsidRPr="00565AC5">
        <w:rPr>
          <w:rFonts w:ascii="KadmosU" w:eastAsia="Times New Roman" w:hAnsi="KadmosU"/>
          <w:szCs w:val="24"/>
        </w:rPr>
        <w:t>á</w:t>
      </w:r>
      <w:r w:rsidRPr="00565AC5">
        <w:rPr>
          <w:rFonts w:ascii="Arial" w:hAnsi="Arial" w:cs="Arial"/>
          <w:szCs w:val="24"/>
        </w:rPr>
        <w:t>⟧</w:t>
      </w:r>
      <w:r>
        <w:rPr>
          <w:rFonts w:ascii="KadmosU" w:eastAsia="Times New Roman" w:hAnsi="KadmosU"/>
          <w:szCs w:val="24"/>
        </w:rPr>
        <w:t>, ἀëë' áἰώíéị̈í ôῶí áἰùí[ίùí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íïήϲåùí ôñόðïí· ἢ ÷áñίåí åἴç ðåñὶ </w:t>
      </w:r>
      <w:r>
        <w:rPr>
          <w:rFonts w:ascii="KadmosU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 xml:space="preserve">ìçäå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íὸϲ ôῶí ἀå[é]äίùí ἂ̣ị́ ἐðéæçôåῖí ìçä' ἀðïä[éäό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í]áé </w:t>
      </w:r>
      <w:r>
        <w:rPr>
          <w:rFonts w:ascii="KadmosU" w:hAnsi="KadmosU"/>
          <w:szCs w:val="24"/>
        </w:rPr>
        <w:t>.</w:t>
      </w:r>
      <w:r w:rsidRPr="00565AC5">
        <w:rPr>
          <w:rFonts w:ascii="KadmosU" w:eastAsia="Times New Roman" w:hAnsi="KadmosU"/>
          <w:szCs w:val="24"/>
        </w:rPr>
        <w:t xml:space="preserve">  Íéêáϲéêñάôçϲ äὲ ê(áὶ) ôïύôùẹ́ ôé ðñïϲέ[èç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êåí ã]ñ[άöùí ἀíá]ãêáῖïí (åἶíáé) ôὸí ôñόðïí ðñïçã[ïõ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9. </w:t>
      </w:r>
      <w:r w:rsidRPr="00565AC5">
        <w:rPr>
          <w:rFonts w:ascii="KadmosU" w:eastAsia="Times New Roman" w:hAnsi="KadmosU"/>
          <w:szCs w:val="24"/>
        </w:rPr>
        <w:t>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ìέíùϲ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25]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530B87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66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 .6</w:t>
      </w:r>
      <w:r w:rsidRPr="00565AC5">
        <w:rPr>
          <w:rFonts w:ascii="KadmosU" w:eastAsia="Times New Roman" w:hAnsi="KadmosU"/>
          <w:szCs w:val="24"/>
        </w:rPr>
        <w:t>]éïéí áὐô[ï]ôåëῆ</w:t>
      </w:r>
      <w:r w:rsidRPr="00565AC5">
        <w:rPr>
          <w:rFonts w:ascii="Arial" w:hAnsi="Arial" w:cs="Arial"/>
          <w:szCs w:val="24"/>
        </w:rPr>
        <w:t>⟦</w:t>
      </w:r>
      <w:r w:rsidRPr="00565AC5">
        <w:rPr>
          <w:rFonts w:ascii="KadmosU" w:eastAsia="Times New Roman" w:hAnsi="KadmosU"/>
          <w:szCs w:val="24"/>
        </w:rPr>
        <w:t>é</w:t>
      </w:r>
      <w:r w:rsidRPr="00565AC5">
        <w:rPr>
          <w:rFonts w:ascii="Arial" w:hAnsi="Arial" w:cs="Arial"/>
          <w:szCs w:val="24"/>
        </w:rPr>
        <w:t>⟧</w:t>
      </w:r>
      <w:r w:rsidRPr="00565AC5">
        <w:rPr>
          <w:rFonts w:ascii="KadmosU" w:eastAsia="Times New Roman" w:hAnsi="KadmosU"/>
          <w:szCs w:val="24"/>
        </w:rPr>
        <w:t xml:space="preserve"> êáèάðåñ ïὐäὲ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ùϲ[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>]åäç ôïῖϲ ðéêñïῖϲ êáὶ äñéìέ[ϲéí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2]</w:t>
      </w:r>
      <w:r w:rsidRPr="00565AC5">
        <w:rPr>
          <w:rFonts w:ascii="KadmosU" w:eastAsia="Times New Roman" w:hAnsi="KadmosU"/>
          <w:szCs w:val="24"/>
        </w:rPr>
        <w:t xml:space="preserve"> 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ãõå[ </w:t>
      </w:r>
      <w:r>
        <w:rPr>
          <w:rFonts w:ascii="KadmosU" w:hAnsi="KadmosU"/>
          <w:szCs w:val="24"/>
        </w:rPr>
        <w:t>.3</w:t>
      </w:r>
      <w:r>
        <w:rPr>
          <w:rFonts w:ascii="KadmosU" w:eastAsia="Times New Roman" w:hAnsi="KadmosU"/>
          <w:szCs w:val="24"/>
        </w:rPr>
        <w:t xml:space="preserve">]í </w:t>
      </w:r>
      <w:r w:rsidRPr="00565AC5">
        <w:rPr>
          <w:rFonts w:ascii="KadmosU" w:eastAsia="Times New Roman" w:hAnsi="KadmosU"/>
          <w:szCs w:val="24"/>
        </w:rPr>
        <w:t>ἐ</w:t>
      </w:r>
      <w:r>
        <w:rPr>
          <w:rFonts w:ascii="KadmosU" w:eastAsia="Times New Roman" w:hAnsi="KadmosU"/>
          <w:szCs w:val="24"/>
        </w:rPr>
        <w:t>ìöå</w:t>
      </w:r>
      <w:r w:rsidRPr="00565AC5">
        <w:rPr>
          <w:rFonts w:ascii="KadmosU" w:eastAsia="Times New Roman" w:hAnsi="KadmosU"/>
          <w:szCs w:val="24"/>
        </w:rPr>
        <w:t>ñạ̊ῖ̣ϲ êáὶ ðáíôåëῶϲ̣ ðáñáệåῖϲèá[é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]ïñïí ἐð̣éöέñïíôáϲ ìç[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]íéèùé ὅôé [ </w:t>
      </w:r>
      <w:r>
        <w:rPr>
          <w:rFonts w:ascii="KadmosU" w:hAnsi="KadmosU"/>
          <w:szCs w:val="24"/>
        </w:rPr>
        <w:t>.4]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 äé' áὐôὴí ἔ÷ùϲé 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]çäåãé êáὶ ìí[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6]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 ðáíô[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21]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D037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67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ðñïϲäåï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éíçôï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áὐôὴị́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ïõôçí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D037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68a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ϲéí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áíå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D037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68b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ôὴí øõ÷ὴí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åõèåíôéé </w:t>
      </w:r>
      <w:r>
        <w:rPr>
          <w:rFonts w:ascii="KadmosU" w:hAnsi="KadmosU"/>
          <w:szCs w:val="24"/>
        </w:rPr>
        <w:t>.1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èåíôùí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ạ́ϲ</w:t>
      </w:r>
      <w:r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 xml:space="preserve">ἰäéï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êùϲô' ἀíάëïãïí á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D037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68c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êáὶ ϲùìάôùí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</w:t>
      </w:r>
      <w:r w:rsidRPr="00565AC5">
        <w:rPr>
          <w:rFonts w:ascii="KadmosU" w:eastAsia="Times New Roman" w:hAnsi="KadmosU"/>
          <w:szCs w:val="24"/>
        </w:rPr>
        <w:t xml:space="preserve"> êéíçìάôùí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ἀ]íάëïãïí åì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åðåñé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D0370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69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ðáñά[íïìόí] ôé ê(áὶ) ἀðçíέϲ </w:t>
      </w:r>
      <w:r>
        <w:rPr>
          <w:rFonts w:ascii="KadmosU" w:hAnsi="KadmosU"/>
          <w:szCs w:val="24"/>
        </w:rPr>
        <w:t>.1</w:t>
      </w:r>
      <w:r w:rsidRPr="00565AC5">
        <w:rPr>
          <w:rFonts w:ascii="KadmosU" w:eastAsia="Times New Roman" w:hAnsi="KadmosU"/>
          <w:szCs w:val="24"/>
        </w:rPr>
        <w:t xml:space="preserve">  ôïῦ äὲ ἰäéώìá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ôïϲ áὐôï[ῦ] ộὸ ðåñὶ ôὴí ἀëãçäόíá äéçñèñù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>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ìέí]çí ἐ[ðί]íïéáí ïὐê (åἶíáé) ðéèáíὸí ἔ÷åéí,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 xml:space="preserve">ἐð]åéäή[ðåñ] êáὶ ïὐê (ἔϲôéí) åἰðåῖí, ðῶϲ ἕíåêá ôῆϲ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ϲõëë]ïãῆ[ϲ] ôῆϲ ἐê ôῶí ðñïåéñçìέí[ùí] ἁ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ð]άϲ[çϲ áὐ]ôὸ ϲõìðåϲåῖôáé, ÷άñéí ìέíô[ïé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ôïύ]ôùí </w:t>
      </w:r>
      <w:r w:rsidRPr="00004422">
        <w:rPr>
          <w:rFonts w:ascii="KadmosU" w:eastAsia="Times New Roman" w:hAnsi="KadmosU"/>
          <w:szCs w:val="24"/>
        </w:rPr>
        <w:t>ïὐäὲ[í</w:t>
      </w:r>
      <w:r w:rsidRPr="00004422">
        <w:rPr>
          <w:rFonts w:ascii="KadmosU" w:hAnsi="KadmosU"/>
          <w:szCs w:val="24"/>
        </w:rPr>
        <w:t>]</w:t>
      </w:r>
      <w:r w:rsidRPr="00004422">
        <w:rPr>
          <w:rFonts w:ascii="KadmosU" w:eastAsia="Times New Roman" w:hAnsi="KadmosU"/>
          <w:szCs w:val="24"/>
        </w:rPr>
        <w:t xml:space="preserve"> ðá[èåῖ]í ïὐê (ἔϲôé) ϲõ[ëëέã]ïí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>
        <w:rPr>
          <w:rFonts w:ascii="KadmosU" w:eastAsia="Times New Roman" w:hAnsi="KadmosU"/>
          <w:szCs w:val="24"/>
        </w:rPr>
        <w:t xml:space="preserve">-ôá, </w:t>
      </w:r>
      <w:r>
        <w:rPr>
          <w:rFonts w:ascii="KadmosU" w:hAnsi="KadmosU"/>
          <w:szCs w:val="24"/>
        </w:rPr>
        <w:t>ὅ</w:t>
      </w:r>
      <w:r w:rsidRPr="00565AC5">
        <w:rPr>
          <w:rFonts w:ascii="KadmosU" w:eastAsia="Times New Roman" w:hAnsi="KadmosU"/>
          <w:szCs w:val="24"/>
        </w:rPr>
        <w:t xml:space="preserve">[èåí ἡ] ἀëãçäόíïϲ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]ì[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]ộï[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7]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27015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70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>] ἔöåõã[å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.12</w:t>
      </w:r>
      <w:r w:rsidRPr="00565AC5">
        <w:rPr>
          <w:rFonts w:ascii="KadmosU" w:eastAsia="Times New Roman" w:hAnsi="KadmosU"/>
          <w:szCs w:val="24"/>
        </w:rPr>
        <w:t>] ÷̣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άñéϲ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 xml:space="preserve">] ê(áὶ) äéáéϲ[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 xml:space="preserve">]ϲ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 xml:space="preserve">ἀëëὰ ìὴị́ ὅ̣ộạ̊ äéá[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âá[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 xml:space="preserve">] êáὶ ôïé[áῦô'] ἔííïéáí ἔϲ÷åí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5]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ê[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 xml:space="preserve">] ἀðïạ̈ίäïìåí êáὶ ôὰ ðåñὶ ôὰ </w:t>
      </w:r>
      <w:r>
        <w:rPr>
          <w:rFonts w:ascii="KadmosU" w:hAnsi="KadmosU"/>
          <w:szCs w:val="24"/>
        </w:rPr>
        <w:t xml:space="preserve">.2 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]íïệ[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]ị́ìáôùí êáôáê[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]éïì[ </w:t>
      </w:r>
      <w:r>
        <w:rPr>
          <w:rFonts w:ascii="KadmosU" w:hAnsi="KadmosU"/>
          <w:szCs w:val="24"/>
        </w:rPr>
        <w:t>.7]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.7</w:t>
      </w:r>
      <w:r>
        <w:rPr>
          <w:rFonts w:ascii="KadmosU" w:eastAsia="Times New Roman" w:hAnsi="KadmosU"/>
          <w:szCs w:val="24"/>
        </w:rPr>
        <w:t>] ïὐä' ἔ÷åé[ .1</w:t>
      </w:r>
      <w:r w:rsidRPr="00565AC5">
        <w:rPr>
          <w:rFonts w:ascii="KadmosU" w:eastAsia="Times New Roman" w:hAnsi="KadmosU"/>
          <w:szCs w:val="24"/>
        </w:rPr>
        <w:t xml:space="preserve">]åëùϲô[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10]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 w:rsidRPr="00824C5A">
        <w:rPr>
          <w:rFonts w:ascii="KadmosU" w:hAnsi="KadmosU"/>
          <w:szCs w:val="24"/>
        </w:rPr>
        <w:t>7</w:t>
      </w:r>
      <w:r w:rsidRPr="00824C5A">
        <w:rPr>
          <w:rFonts w:ascii="KadmosU" w:eastAsia="Times New Roman" w:hAnsi="KadmosU"/>
          <w:szCs w:val="24"/>
        </w:rPr>
        <w:t>]</w:t>
      </w:r>
      <w:r w:rsidRPr="00824C5A">
        <w:rPr>
          <w:rFonts w:ascii="KadmosU" w:hAnsi="KadmosU"/>
          <w:szCs w:val="24"/>
        </w:rPr>
        <w:t xml:space="preserve"> .1</w:t>
      </w:r>
      <w:r w:rsidRPr="00824C5A">
        <w:rPr>
          <w:rFonts w:ascii="KadmosU" w:eastAsia="Times New Roman" w:hAnsi="KadmosU"/>
          <w:szCs w:val="24"/>
        </w:rPr>
        <w:t>ϲ ἀëëὰ</w:t>
      </w:r>
      <w:r w:rsidRPr="00565AC5">
        <w:rPr>
          <w:rFonts w:ascii="KadmosU" w:eastAsia="Times New Roman" w:hAnsi="KadmosU"/>
          <w:szCs w:val="24"/>
        </w:rPr>
        <w:t xml:space="preserve"> ôὰϲ ἀíá[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11]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>]ϲ ἄíäñåϲ ἀêό[ë]á[ϲôïé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10]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27015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71a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 xml:space="preserve">ϲ]÷åäὸí á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 w:rsidRPr="00565AC5">
        <w:rPr>
          <w:rFonts w:ascii="KadmosU" w:eastAsia="Times New Roman" w:hAnsi="KadmosU"/>
          <w:szCs w:val="24"/>
        </w:rPr>
        <w:t xml:space="preserve"> í ἕîåé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539D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71b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á ôç[ñ]åῖí ἀñέϲêåé äç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</w:t>
      </w:r>
      <w:r w:rsidRPr="00565AC5">
        <w:rPr>
          <w:rFonts w:ascii="KadmosU" w:eastAsia="Times New Roman" w:hAnsi="KadmosU"/>
          <w:szCs w:val="24"/>
        </w:rPr>
        <w:t xml:space="preserve"> ôῆ]ϲ ìáêáñίïôçôïϲ áὐôïῖ[ϲ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>ἀíè]ṇ̃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ώðù[í] êáὶ ôïðé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</w:t>
      </w:r>
      <w:r w:rsidRPr="00565AC5">
        <w:rPr>
          <w:rFonts w:ascii="KadmosU" w:eastAsia="Times New Roman" w:hAnsi="KadmosU"/>
          <w:szCs w:val="24"/>
        </w:rPr>
        <w:t xml:space="preserve"> ϲ ạ̃</w:t>
      </w:r>
      <w:r>
        <w:rPr>
          <w:rFonts w:ascii="KadmosU" w:hAnsi="KadmosU"/>
          <w:szCs w:val="24"/>
        </w:rPr>
        <w:t>̣</w:t>
      </w:r>
      <w:r>
        <w:rPr>
          <w:rFonts w:ascii="KadmosU" w:eastAsia="Times New Roman" w:hAnsi="KadmosU"/>
          <w:szCs w:val="24"/>
        </w:rPr>
        <w:t>åíέϲèáé äõí</w:t>
      </w:r>
      <w:r w:rsidRPr="00565AC5">
        <w:rPr>
          <w:rFonts w:ascii="KadmosU" w:eastAsia="Times New Roman" w:hAnsi="KadmosU"/>
          <w:szCs w:val="24"/>
        </w:rPr>
        <w:t>ạ́ị̀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έíç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539D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72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ëέãåéí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</w:t>
      </w:r>
      <w:r w:rsidRPr="00565AC5">
        <w:rPr>
          <w:rFonts w:ascii="KadmosU" w:eastAsia="Times New Roman" w:hAnsi="KadmosU"/>
          <w:szCs w:val="24"/>
        </w:rPr>
        <w:t xml:space="preserve"> èåï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539D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73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 .</w:t>
      </w:r>
      <w:r>
        <w:rPr>
          <w:rFonts w:ascii="KadmosU" w:eastAsia="Times New Roman" w:hAnsi="KadmosU"/>
          <w:szCs w:val="24"/>
        </w:rPr>
        <w:t>19][</w:t>
      </w:r>
      <w:r w:rsidRPr="00565AC5">
        <w:rPr>
          <w:rFonts w:ascii="KadmosU" w:eastAsia="Times New Roman" w:hAnsi="KadmosU"/>
          <w:szCs w:val="24"/>
        </w:rPr>
        <w:t xml:space="preserve">ϲç]ìáíôέïí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äὲ ê(áὶ) ôὴí áñ[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]ìïé[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 xml:space="preserve">]í ἀíèñώðùí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ôïôåìåíõã[ </w:t>
      </w:r>
      <w:r>
        <w:rPr>
          <w:rFonts w:ascii="KadmosU" w:hAnsi="KadmosU"/>
          <w:szCs w:val="24"/>
        </w:rPr>
        <w:t>.9</w:t>
      </w:r>
      <w:r w:rsidRPr="00565AC5">
        <w:rPr>
          <w:rFonts w:ascii="KadmosU" w:eastAsia="Times New Roman" w:hAnsi="KadmosU"/>
          <w:szCs w:val="24"/>
        </w:rPr>
        <w:t xml:space="preserve">]íëçèïõϲ, åἰ äὲ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ìçäὲ ôὴí ἄãíị̈[éáí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15]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22</w:t>
      </w:r>
      <w:r w:rsidRPr="00565AC5">
        <w:rPr>
          <w:rFonts w:ascii="KadmosU" w:eastAsia="Times New Roman" w:hAnsi="KadmosU"/>
          <w:szCs w:val="24"/>
        </w:rPr>
        <w:t xml:space="preserve">]öïâåῖϲ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 -</w:t>
      </w:r>
      <w:r w:rsidRPr="00565AC5">
        <w:rPr>
          <w:rFonts w:ascii="KadmosU" w:eastAsia="Times New Roman" w:hAnsi="KadmosU"/>
          <w:szCs w:val="24"/>
        </w:rPr>
        <w:t xml:space="preserve">èáé ôïὺϲ ἀíõðάñêôïõϲ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539D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74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 xml:space="preserve">.17 </w:t>
      </w:r>
      <w:r w:rsidRPr="00565AC5">
        <w:rPr>
          <w:rFonts w:ascii="KadmosU" w:eastAsia="Times New Roman" w:hAnsi="KadmosU"/>
          <w:szCs w:val="24"/>
        </w:rPr>
        <w:t>ϲ ἐϲôé, êáôὰ äὲ [ôὴí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ἰäéόôçôá ôῶí ëéϲô[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]ëù[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]áé ðëåίïíạ́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>ôύã÷áíåé ð(ñïϲ)</w:t>
      </w:r>
      <w:r w:rsidRPr="00004422">
        <w:rPr>
          <w:rFonts w:ascii="KadmosU" w:eastAsia="Times New Roman" w:hAnsi="KadmosU"/>
          <w:szCs w:val="24"/>
        </w:rPr>
        <w:t>çãïñ[ί̣ạ́ϲ̣, ἕ̣íå]êá äὲ ôïῦ ìç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ä]ὲ̣ äåéëίáí ìὴ ìá÷ïì[έíù]í ãåãïíέíáé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ðåñ[ὶ] áὐôïύϲ, ἀöáéñïύ[ìåí]ị̈ϲ ἀíäñåίáí êáὶ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eastAsia="Times New Roman" w:hAnsi="KadmosU"/>
          <w:szCs w:val="24"/>
        </w:rPr>
        <w:t xml:space="preserve">öñό]íçϲ̣éí ïὐê ἂí </w:t>
      </w:r>
      <w:r w:rsidRPr="00004422">
        <w:rPr>
          <w:rFonts w:ascii="KadmosU" w:eastAsia="Times New Roman" w:hAnsi="KadmosU"/>
          <w:szCs w:val="24"/>
        </w:rPr>
        <w:t>öèάíï[é ôéϲ</w:t>
      </w:r>
      <w:r w:rsidRPr="00004422">
        <w:rPr>
          <w:rFonts w:ascii="KadmosU" w:hAnsi="KadmosU"/>
          <w:szCs w:val="24"/>
        </w:rPr>
        <w:t>]</w:t>
      </w:r>
      <w:r w:rsidRPr="00004422">
        <w:rPr>
          <w:rFonts w:ascii="KadmosU" w:eastAsia="Times New Roman" w:hAnsi="KadmosU"/>
          <w:szCs w:val="24"/>
        </w:rPr>
        <w:t xml:space="preserve">[ </w:t>
      </w:r>
      <w:r w:rsidRPr="00004422">
        <w:rPr>
          <w:rFonts w:ascii="KadmosU" w:hAnsi="KadmosU"/>
          <w:szCs w:val="24"/>
        </w:rPr>
        <w:t>.5</w:t>
      </w:r>
      <w:r w:rsidRPr="00004422">
        <w:rPr>
          <w:rFonts w:ascii="KadmosU" w:eastAsia="Times New Roman" w:hAnsi="KadmosU"/>
          <w:szCs w:val="24"/>
        </w:rPr>
        <w:t>]åñé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eastAsia="Times New Roman" w:hAnsi="KadmosU"/>
          <w:szCs w:val="24"/>
        </w:rPr>
        <w:t>ôὸ] ä' ἀöñïϲύíçϲ ὀ̣[í]ïị̀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[á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539D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75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]ïôáϲ[ </w:t>
      </w:r>
      <w:r>
        <w:rPr>
          <w:rFonts w:ascii="KadmosU" w:hAnsi="KadmosU"/>
          <w:szCs w:val="24"/>
        </w:rPr>
        <w:t>.8</w:t>
      </w:r>
      <w:r w:rsidRPr="00565AC5">
        <w:rPr>
          <w:rFonts w:ascii="KadmosU" w:eastAsia="Times New Roman" w:hAnsi="KadmosU"/>
          <w:szCs w:val="24"/>
        </w:rPr>
        <w:t xml:space="preserve">]áϲ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 xml:space="preserve">êïéíῶí ãάñ (ἐϲôéí)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.6</w:t>
      </w:r>
      <w:r w:rsidRPr="00565AC5">
        <w:rPr>
          <w:rFonts w:ascii="KadmosU" w:eastAsia="Times New Roman" w:hAnsi="KadmosU"/>
          <w:szCs w:val="24"/>
        </w:rPr>
        <w:t xml:space="preserve">]ùϲçìé[ </w:t>
      </w:r>
      <w:r>
        <w:rPr>
          <w:rFonts w:ascii="KadmosU" w:hAnsi="KadmosU"/>
          <w:szCs w:val="24"/>
        </w:rPr>
        <w:t>.4]</w:t>
      </w:r>
      <w:r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 xml:space="preserve">[, </w:t>
      </w:r>
      <w:r w:rsidRPr="00565AC5">
        <w:rPr>
          <w:rFonts w:ascii="KadmosU" w:eastAsia="Times New Roman" w:hAnsi="KadmosU"/>
          <w:szCs w:val="24"/>
        </w:rPr>
        <w:t xml:space="preserve">ï]ὐê ἔ÷åé äὲ </w:t>
      </w:r>
      <w:r w:rsidRPr="00004422">
        <w:rPr>
          <w:rFonts w:ascii="KadmosU" w:eastAsia="Times New Roman" w:hAnsi="KadmosU"/>
          <w:szCs w:val="24"/>
        </w:rPr>
        <w:t>ôáῦôá [ðñ(ὸϲ)</w:t>
      </w:r>
      <w:r w:rsidRPr="00004422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 [</w:t>
      </w:r>
      <w:r w:rsidRPr="00565AC5">
        <w:rPr>
          <w:rFonts w:ascii="KadmosU" w:eastAsia="Times New Roman" w:hAnsi="KadmosU"/>
          <w:szCs w:val="24"/>
        </w:rPr>
        <w:t>Ϲô]ùúêïὺϲ ἐðáíáêôéê[ό]í, ïἷïí ôὸ ôῶí Ἀí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ôé]öáí[å]ίùí äόãìá ôéϲ[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]åϲèáé ôῶí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004422">
        <w:rPr>
          <w:rFonts w:ascii="KadmosU" w:hAnsi="KadmosU"/>
          <w:szCs w:val="24"/>
        </w:rPr>
        <w:t>5. [</w:t>
      </w:r>
      <w:r w:rsidRPr="00004422">
        <w:rPr>
          <w:rFonts w:ascii="KadmosU" w:eastAsia="Times New Roman" w:hAnsi="KadmosU"/>
          <w:szCs w:val="24"/>
        </w:rPr>
        <w:t>ἀ]ðñị̈[á]éñέôùí</w:t>
      </w:r>
      <w:r w:rsidRPr="00565AC5">
        <w:rPr>
          <w:rFonts w:ascii="KadmosU" w:eastAsia="Times New Roman" w:hAnsi="KadmosU"/>
          <w:szCs w:val="24"/>
        </w:rPr>
        <w:t xml:space="preserve"> ðëåῖï[í êáê]ïð[éϲ]ôïôέñùϲ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äïêïύíôùí êåíïῖϲ ἡ̣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[ìῖ]ị́ ïὐê (åἶíáé) ôἀãáèόí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>
        <w:rPr>
          <w:rFonts w:ascii="KadmosU" w:eastAsia="Times New Roman" w:hAnsi="KadmosU"/>
          <w:szCs w:val="24"/>
        </w:rPr>
        <w:t>ðïõ, ἀëë' ïὐê ἀðὸ ôῶí ἐí[êõê</w:t>
      </w:r>
      <w:r w:rsidRPr="00565AC5">
        <w:rPr>
          <w:rFonts w:ascii="KadmosU" w:eastAsia="Times New Roman" w:hAnsi="KadmosU"/>
          <w:szCs w:val="24"/>
        </w:rPr>
        <w:t>ëί]ùí ἐ̣ðåñ[÷ï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ì]έíïéϲ ïἷïí ôïῖϲ [ </w:t>
      </w:r>
      <w:r>
        <w:rPr>
          <w:rFonts w:ascii="KadmosU" w:hAnsi="KadmosU"/>
          <w:szCs w:val="24"/>
        </w:rPr>
        <w:t>.5</w:t>
      </w:r>
      <w:r w:rsidRPr="00565AC5">
        <w:rPr>
          <w:rFonts w:ascii="KadmosU" w:eastAsia="Times New Roman" w:hAnsi="KadmosU"/>
          <w:szCs w:val="24"/>
        </w:rPr>
        <w:t xml:space="preserve">]áí[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>]</w:t>
      </w:r>
      <w:r w:rsidRPr="00824C5A">
        <w:rPr>
          <w:rFonts w:ascii="KadmosU" w:eastAsia="Times New Roman" w:hAnsi="KadmosU"/>
          <w:szCs w:val="24"/>
        </w:rPr>
        <w:t>åéϲ</w:t>
      </w:r>
      <w:r w:rsidRPr="00824C5A">
        <w:rPr>
          <w:rFonts w:ascii="KadmosU" w:hAnsi="KadmosU"/>
          <w:szCs w:val="24"/>
        </w:rPr>
        <w:t xml:space="preserve"> .1</w:t>
      </w:r>
      <w:r w:rsidRPr="00824C5A">
        <w:rPr>
          <w:rFonts w:ascii="KadmosU" w:eastAsia="Times New Roman" w:hAnsi="KadmosU"/>
          <w:szCs w:val="24"/>
        </w:rPr>
        <w:t xml:space="preserve"> [ </w:t>
      </w:r>
      <w:r w:rsidRPr="00824C5A">
        <w:rPr>
          <w:rFonts w:ascii="KadmosU" w:hAnsi="KadmosU"/>
          <w:szCs w:val="24"/>
        </w:rPr>
        <w:t>.</w:t>
      </w:r>
      <w:r w:rsidRPr="00824C5A">
        <w:rPr>
          <w:rFonts w:ascii="KadmosU" w:eastAsia="Times New Roman" w:hAnsi="KadmosU"/>
          <w:szCs w:val="24"/>
        </w:rPr>
        <w:t>4]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9.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.10</w:t>
      </w:r>
      <w:r w:rsidRPr="00565AC5">
        <w:rPr>
          <w:rFonts w:ascii="KadmosU" w:eastAsia="Times New Roman" w:hAnsi="KadmosU"/>
          <w:szCs w:val="24"/>
        </w:rPr>
        <w:t xml:space="preserve">] èåῶí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660C8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76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15 </w:t>
      </w:r>
      <w:r w:rsidRPr="00565AC5">
        <w:rPr>
          <w:rFonts w:ascii="KadmosU" w:eastAsia="Times New Roman" w:hAnsi="KadmosU"/>
          <w:szCs w:val="24"/>
        </w:rPr>
        <w:t>ôὴí äὲ ϲõ]ìðïôéêὴ[í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ôïϲ[ïῦôï äύíáϲèáé], ὡϲ ê(áὶ) ðίíåéí ðïëὺ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>ê(áὶ</w:t>
      </w:r>
      <w:r w:rsidRPr="0015108D">
        <w:rPr>
          <w:rFonts w:ascii="KadmosU" w:eastAsia="Times New Roman" w:hAnsi="KadmosU"/>
          <w:szCs w:val="24"/>
        </w:rPr>
        <w:t>) êá[ôáëçñåῖí ê(áὶ)</w:t>
      </w:r>
      <w:r w:rsidRPr="0015108D">
        <w:rPr>
          <w:rFonts w:ascii="KadmosU" w:hAnsi="KadmosU"/>
          <w:szCs w:val="24"/>
        </w:rPr>
        <w:t xml:space="preserve"> </w:t>
      </w:r>
      <w:r w:rsidRPr="0015108D">
        <w:rPr>
          <w:rFonts w:ascii="KadmosU" w:eastAsia="Times New Roman" w:hAnsi="KadmosU"/>
          <w:szCs w:val="24"/>
        </w:rPr>
        <w:t>ἀíáéä]ῶ̣ϲ ὀñ÷åῖϲèáé</w:t>
      </w:r>
      <w:r w:rsidRPr="00565AC5">
        <w:rPr>
          <w:rFonts w:ascii="KadmosU" w:eastAsia="Times New Roman" w:hAnsi="KadmosU"/>
          <w:szCs w:val="24"/>
        </w:rPr>
        <w:t xml:space="preserve"> ê(áὶ)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>ôïéáῦô' ἄëëá ð[ïåῖí ἄìï]õϲá, ôὴí ä' ἐñùôé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êὴí ïὐä' ὅϲéị̈í [ëέãåéí ἀ]ñåôὴí áὐôόèåí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ôïῦ ἐñᾶí âëáâ[åñùô]άôïõ êáὶ ôáñá÷ùäåϲ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ôάôïõ êáèåϲôçêόôïϲ]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>ἀëëὰ ãὰñ ἔñùϲ &lt;ϲ&gt;ύí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ἐãã]ύϲ ἐϲôé ôῇ ðá[ñáíïίáé, ἡ ä'] ἁãíị̈[ϲύíç êá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9. </w:t>
      </w:r>
      <w:r w:rsidRPr="00565AC5">
        <w:rPr>
          <w:rFonts w:ascii="KadmosU" w:eastAsia="Times New Roman" w:hAnsi="KadmosU"/>
          <w:szCs w:val="24"/>
        </w:rPr>
        <w:t>- ôçãïñïῦíô[áϲ ïὐê ἔ÷åé</w:t>
      </w:r>
      <w:r>
        <w:rPr>
          <w:rFonts w:ascii="KadmosU" w:hAnsi="KadmosU"/>
          <w:szCs w:val="24"/>
        </w:rPr>
        <w:t>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6660C8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 </w:t>
      </w: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77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>ê(áὶ) êáôὰ ὑð[όèåϲéí èåïῦ ô]ñïöὴí ὀ̣í[ïìά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æïìέíçí ἐᾶí ὅìïéïí åἰðåῖí· ὧí ðñïϲá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ãïìέíùí ïἰêåéïῦôáί ôå ê(áὶ) äéáôçñåῖôáé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ôὸí ê(áé)ñόí, ἐí ὧé ðïíåῖ ìὲí ïὐäὲí ïὐä' ἐ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ð' ἐëά÷éϲôïí· ðáñέϲôçêåí äὲ ðñὸϲ ôὴí ἀ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ðόëáõϲéí, ðáñ' á[ὐôῆ̣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]é ä' ị̈[ὔ]ðùϲ̣, êἂí ἐðὶ ðï[ë]ὺ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eastAsia="Times New Roman" w:hAnsi="KadmosU"/>
          <w:szCs w:val="24"/>
        </w:rPr>
        <w:t>ìåίíῃ, äéáëạ̃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ῶϲ ἔ÷åé </w:t>
      </w:r>
      <w:r>
        <w:rPr>
          <w:rFonts w:ascii="KadmosU" w:hAnsi="KadmosU"/>
          <w:szCs w:val="24"/>
        </w:rPr>
        <w:t xml:space="preserve">. </w:t>
      </w:r>
      <w:r w:rsidRPr="00565AC5">
        <w:rPr>
          <w:rFonts w:ascii="KadmosU" w:eastAsia="Times New Roman" w:hAnsi="KadmosU"/>
          <w:szCs w:val="24"/>
        </w:rPr>
        <w:t>ôὸ ðáñáð[ëή]ϲéï[í äὲ ãå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[-</w:t>
      </w:r>
      <w:r w:rsidRPr="00565AC5">
        <w:rPr>
          <w:rFonts w:ascii="KadmosU" w:eastAsia="Times New Roman" w:hAnsi="KadmosU"/>
          <w:szCs w:val="24"/>
        </w:rPr>
        <w:t>íή]ϲåôáé, ê</w:t>
      </w:r>
      <w:r>
        <w:rPr>
          <w:rFonts w:ascii="KadmosU" w:hAnsi="KadmosU"/>
          <w:szCs w:val="24"/>
        </w:rPr>
        <w:t>ἂ</w:t>
      </w:r>
      <w:r w:rsidRPr="00565AC5">
        <w:rPr>
          <w:rFonts w:ascii="KadmosU" w:eastAsia="Times New Roman" w:hAnsi="KadmosU"/>
          <w:szCs w:val="24"/>
        </w:rPr>
        <w:t xml:space="preserve">í ôὰ ã[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]ê 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14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82723C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78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ùí [ </w:t>
      </w:r>
      <w:r>
        <w:rPr>
          <w:rFonts w:ascii="KadmosU" w:hAnsi="KadmosU"/>
          <w:szCs w:val="24"/>
        </w:rPr>
        <w:t>.7</w:t>
      </w:r>
      <w:r w:rsidRPr="00565AC5">
        <w:rPr>
          <w:rFonts w:ascii="KadmosU" w:eastAsia="Times New Roman" w:hAnsi="KadmosU"/>
          <w:szCs w:val="24"/>
        </w:rPr>
        <w:t>]ϲ ïὐä' ὡϲ ëίèïϲ [öύϲåé ôïῦ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ìïé÷å[ύ]å[éí] ἄäåêôïϲ ἁ̣[ãíå]ύ̣ạ̊é, êáὶ è[έ]ë[ù]ị́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ἐìïί÷åõåí ἄí· ïὐê ἄí ð̣ïộạ̊ ìέíôïé èạ̊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ëήϲåéåí ὡϲ ïὐäὲ ëίèïϲ </w:t>
      </w:r>
      <w:r>
        <w:rPr>
          <w:rFonts w:ascii="KadmosU" w:hAnsi="KadmosU"/>
          <w:position w:val="6"/>
          <w:szCs w:val="24"/>
        </w:rPr>
        <w:t xml:space="preserve">. </w:t>
      </w:r>
      <w:r>
        <w:rPr>
          <w:rFonts w:ascii="KadmosU" w:eastAsia="Times New Roman" w:hAnsi="KadmosU"/>
          <w:szCs w:val="24"/>
        </w:rPr>
        <w:t xml:space="preserve">ïὕô[ù] êáὶ ὁ èåόϲ, </w:t>
      </w:r>
      <w:r w:rsidRPr="00565AC5">
        <w:rPr>
          <w:rFonts w:ascii="KadmosU" w:eastAsia="Times New Roman" w:hAnsi="KadmosU"/>
          <w:szCs w:val="24"/>
        </w:rPr>
        <w:t>åἴ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>
        <w:rPr>
          <w:rFonts w:ascii="KadmosU" w:eastAsia="Times New Roman" w:hAnsi="KadmosU"/>
          <w:szCs w:val="24"/>
        </w:rPr>
        <w:t>ðåñ ἐâïύ</w:t>
      </w:r>
      <w:r w:rsidRPr="00565AC5">
        <w:rPr>
          <w:rFonts w:ascii="KadmosU" w:eastAsia="Times New Roman" w:hAnsi="KadmosU"/>
          <w:szCs w:val="24"/>
        </w:rPr>
        <w:t xml:space="preserve">ëåôï ôἀãáèὰ ìὴ ë[áì]âάíåéí, ôὰ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äὲ êáêὰ [ëá]ìâάíåéí, êἂí ἐð̣[ï]ίåé ôáῦôá </w:t>
      </w:r>
      <w:r>
        <w:rPr>
          <w:rFonts w:ascii="KadmosU" w:hAnsi="KadmosU"/>
          <w:szCs w:val="24"/>
        </w:rPr>
        <w:t>.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eastAsia="Times New Roman" w:hAnsi="KadmosU"/>
          <w:szCs w:val="24"/>
        </w:rPr>
        <w:t>íῦí äὲ ðῶ[ϲ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 áὐôὸϲ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 ộὴí ἐîïõϲί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8.  -</w:t>
      </w:r>
      <w:r w:rsidRPr="00565AC5">
        <w:rPr>
          <w:rFonts w:ascii="KadmosU" w:eastAsia="Times New Roman" w:hAnsi="KadmosU"/>
          <w:szCs w:val="24"/>
        </w:rPr>
        <w:t xml:space="preserve">á[í] ἔ÷ùí ïõ[ </w:t>
      </w:r>
      <w:r>
        <w:rPr>
          <w:rFonts w:ascii="KadmosU" w:hAnsi="KadmosU"/>
          <w:szCs w:val="24"/>
        </w:rPr>
        <w:t>.4</w:t>
      </w:r>
      <w:r w:rsidRPr="00565AC5">
        <w:rPr>
          <w:rFonts w:ascii="KadmosU" w:eastAsia="Times New Roman" w:hAnsi="KadmosU"/>
          <w:szCs w:val="24"/>
        </w:rPr>
        <w:t xml:space="preserve">]ị̈íïõ÷ù[ </w:t>
      </w:r>
      <w:r>
        <w:rPr>
          <w:rFonts w:ascii="KadmosU" w:hAnsi="KadmosU"/>
          <w:szCs w:val="24"/>
        </w:rPr>
        <w:t>.2</w:t>
      </w:r>
      <w:r w:rsidRPr="00565AC5">
        <w:rPr>
          <w:rFonts w:ascii="KadmosU" w:eastAsia="Times New Roman" w:hAnsi="KadmosU"/>
          <w:szCs w:val="24"/>
        </w:rPr>
        <w:t xml:space="preserve">]íôï[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4]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9. </w:t>
      </w:r>
      <w:r w:rsidRPr="00565AC5">
        <w:rPr>
          <w:rFonts w:ascii="KadmosU" w:eastAsia="Times New Roman" w:hAnsi="KadmosU"/>
          <w:szCs w:val="24"/>
        </w:rPr>
        <w:t xml:space="preserve">ἢ ôὰ ìὴ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]å[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21]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3A09D1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79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.9</w:t>
      </w:r>
      <w:r w:rsidRPr="00565AC5">
        <w:rPr>
          <w:rFonts w:ascii="KadmosU" w:eastAsia="Times New Roman" w:hAnsi="KadmosU"/>
          <w:szCs w:val="24"/>
        </w:rPr>
        <w:t xml:space="preserve">]ôïí ἄíåõ ôῆϲ ἐðé[ </w:t>
      </w:r>
      <w:r>
        <w:rPr>
          <w:rFonts w:ascii="KadmosU" w:hAnsi="KadmosU"/>
          <w:szCs w:val="24"/>
        </w:rPr>
        <w:t>.9]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</w:t>
      </w:r>
      <w:r w:rsidRPr="00565AC5">
        <w:rPr>
          <w:rFonts w:ascii="KadmosU" w:eastAsia="Times New Roman" w:hAnsi="KadmosU"/>
          <w:szCs w:val="24"/>
        </w:rPr>
        <w:t xml:space="preserve">]öñáã åἶäïϲ, ôὸ äὲ ãåãïíὸ&lt;ϲ&gt; äéὰ ôùéí[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]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eastAsia="Times New Roman" w:hAnsi="KadmosU"/>
          <w:szCs w:val="24"/>
        </w:rPr>
        <w:t xml:space="preserve">ị̈[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>] å[ἶä]ïϲ åëëϲéðåϲèïϲ ἀêñïôάôç̣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 xml:space="preserve">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 xml:space="preserve">] åἰ̣äόôạ́[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4.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.8</w:t>
      </w:r>
      <w:r w:rsidRPr="00565AC5">
        <w:rPr>
          <w:rFonts w:ascii="KadmosU" w:eastAsia="Times New Roman" w:hAnsi="KadmosU"/>
          <w:szCs w:val="24"/>
        </w:rPr>
        <w:t xml:space="preserve">]ôùϲ ἔ÷ïí ἐðéϲôάìåíïϲ åἰϲ ôὸ ðạ́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eastAsia="Times New Roman" w:hAnsi="KadmosU"/>
          <w:szCs w:val="24"/>
        </w:rPr>
        <w:t xml:space="preserve">ñé[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1</w:t>
      </w:r>
      <w:r w:rsidRPr="00565AC5">
        <w:rPr>
          <w:rFonts w:ascii="KadmosU" w:eastAsia="Times New Roman" w:hAnsi="KadmosU"/>
          <w:szCs w:val="24"/>
        </w:rPr>
        <w:t>]</w:t>
      </w:r>
      <w:r>
        <w:rPr>
          <w:rFonts w:ascii="KadmosU" w:eastAsia="Times New Roman" w:hAnsi="KadmosU"/>
          <w:szCs w:val="24"/>
        </w:rPr>
        <w:t>ộçéëïñéôé ϲõãêëåίåé ðáñáð</w:t>
      </w:r>
      <w:r w:rsidRPr="00565AC5">
        <w:rPr>
          <w:rFonts w:ascii="KadmosU" w:eastAsia="Times New Roman" w:hAnsi="KadmosU"/>
          <w:szCs w:val="24"/>
        </w:rPr>
        <w:t xml:space="preserve">ëήϲéïí ðᾶí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 xml:space="preserve">ἢí [ </w:t>
      </w:r>
      <w:r>
        <w:rPr>
          <w:rFonts w:ascii="KadmosU" w:hAnsi="KadmosU"/>
          <w:szCs w:val="24"/>
        </w:rPr>
        <w:t>.3</w:t>
      </w:r>
      <w:r w:rsidRPr="00565AC5">
        <w:rPr>
          <w:rFonts w:ascii="KadmosU" w:eastAsia="Times New Roman" w:hAnsi="KadmosU"/>
          <w:szCs w:val="24"/>
        </w:rPr>
        <w:t xml:space="preserve">] ðñïϲãåíέϲèáé ÷ñόíïí ôéí' ἐëά÷éϲ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 xml:space="preserve">ôïí ὃϲ [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25]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ED32B9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80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1.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 2</w:t>
      </w:r>
      <w:r w:rsidRPr="00565AC5">
        <w:rPr>
          <w:rFonts w:ascii="KadmosU" w:eastAsia="Times New Roman" w:hAnsi="KadmosU"/>
          <w:szCs w:val="24"/>
        </w:rPr>
        <w:t>]ìçäὲí ἐî ïὗ êụ̀ë[ύ]åẹ̀' [ὡ]</w:t>
      </w:r>
      <w:r w:rsidRPr="0015108D">
        <w:rPr>
          <w:rFonts w:ascii="KadmosU" w:eastAsia="Times New Roman" w:hAnsi="KadmosU"/>
          <w:szCs w:val="24"/>
        </w:rPr>
        <w:t>ϲ ἐị́ ð̣[ïẹ̈ëῶé</w:t>
      </w:r>
      <w:r w:rsidRPr="0015108D">
        <w:rPr>
          <w:rFonts w:ascii="KadmosU" w:hAnsi="KadmosU"/>
          <w:szCs w:val="24"/>
        </w:rPr>
        <w:t>]</w:t>
      </w:r>
      <w:r w:rsidRPr="0015108D">
        <w:rPr>
          <w:rFonts w:ascii="KadmosU" w:eastAsia="Times New Roman" w:hAnsi="KadmosU"/>
          <w:szCs w:val="24"/>
        </w:rPr>
        <w:t xml:space="preserve"> </w:t>
      </w:r>
      <w:r w:rsidRPr="0015108D">
        <w:rPr>
          <w:rFonts w:ascii="KadmosU" w:hAnsi="KadmosU"/>
          <w:szCs w:val="24"/>
        </w:rPr>
        <w:t>[ .3]</w:t>
      </w:r>
      <w:r w:rsidRPr="0015108D">
        <w:rPr>
          <w:rFonts w:ascii="KadmosU" w:eastAsia="Times New Roman" w:hAnsi="KadmosU"/>
          <w:szCs w:val="24"/>
        </w:rPr>
        <w:t xml:space="preserve"> </w:t>
      </w:r>
      <w:r w:rsidRPr="0015108D">
        <w:rPr>
          <w:rFonts w:ascii="KadmosU" w:hAnsi="KadmosU"/>
          <w:szCs w:val="24"/>
        </w:rPr>
        <w:t>[</w:t>
      </w:r>
      <w:r w:rsidRPr="0015108D">
        <w:rPr>
          <w:rFonts w:ascii="KadmosU" w:eastAsia="Times New Roman" w:hAnsi="KadmosU"/>
          <w:szCs w:val="24"/>
        </w:rPr>
        <w:t>÷ñ(όíùé)</w:t>
      </w:r>
      <w:r w:rsidRPr="0015108D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>ì]åôáâάëëåéí ôὸ ðᾶí ἀëë' ὡϲ íῦí, ὅ[ôé ïὐ] ìέ̣[ë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ẹ̈</w:t>
      </w:r>
      <w:r>
        <w:rPr>
          <w:rFonts w:ascii="KadmosU" w:hAnsi="KadmosU"/>
          <w:szCs w:val="24"/>
        </w:rPr>
        <w:t>̣</w:t>
      </w:r>
      <w:r>
        <w:rPr>
          <w:rFonts w:ascii="KadmosU" w:eastAsia="Times New Roman" w:hAnsi="KadmosU"/>
          <w:szCs w:val="24"/>
        </w:rPr>
        <w:t xml:space="preserve">[ï]é ôἀãáèὸí </w:t>
      </w:r>
      <w:r>
        <w:rPr>
          <w:rFonts w:ascii="KadmosU" w:hAnsi="KadmosU"/>
          <w:szCs w:val="24"/>
        </w:rPr>
        <w:t>ἕ</w:t>
      </w:r>
      <w:r w:rsidRPr="00565AC5">
        <w:rPr>
          <w:rFonts w:ascii="KadmosU" w:eastAsia="Times New Roman" w:hAnsi="KadmosU"/>
          <w:szCs w:val="24"/>
        </w:rPr>
        <w:t>ôïéìïí ἔϲåϲèáé êá[ὶ ì]ç̣</w:t>
      </w:r>
      <w:r>
        <w:rPr>
          <w:rFonts w:ascii="KadmosU" w:hAnsi="KadmosU"/>
          <w:szCs w:val="24"/>
        </w:rPr>
        <w:t>̣</w:t>
      </w:r>
      <w:r w:rsidRPr="0015108D">
        <w:rPr>
          <w:rFonts w:ascii="KadmosU" w:eastAsia="Times New Roman" w:hAnsi="KadmosU"/>
          <w:szCs w:val="24"/>
        </w:rPr>
        <w:t>ä' ὅ̣ì[ïéïí</w:t>
      </w:r>
      <w:r w:rsidRPr="0015108D">
        <w:rPr>
          <w:rFonts w:ascii="KadmosU" w:hAnsi="KadmosU"/>
          <w:szCs w:val="24"/>
        </w:rPr>
        <w:t xml:space="preserve"> </w:t>
      </w:r>
      <w:r w:rsidRPr="0015108D">
        <w:rPr>
          <w:rFonts w:ascii="KadmosU" w:eastAsia="Times New Roman" w:hAnsi="KadmosU"/>
          <w:szCs w:val="24"/>
        </w:rPr>
        <w:t>(åἶíáé)</w:t>
      </w:r>
      <w:r w:rsidRPr="0015108D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eastAsia="Times New Roman" w:hAnsi="KadmosU"/>
          <w:szCs w:val="24"/>
        </w:rPr>
        <w:t xml:space="preserve">ô[ï]ῖϲ ìὲí èíçôïῖϲ ìὴ </w:t>
      </w:r>
      <w:r w:rsidRPr="0015108D">
        <w:rPr>
          <w:rFonts w:ascii="KadmosU" w:eastAsia="Times New Roman" w:hAnsi="KadmosU"/>
          <w:szCs w:val="24"/>
        </w:rPr>
        <w:t>ðïëõ÷ñόíéïí ἑạ́õ[ôῶí</w:t>
      </w:r>
      <w:r w:rsidRPr="0015108D">
        <w:rPr>
          <w:rFonts w:ascii="KadmosU" w:hAnsi="KadmosU"/>
          <w:szCs w:val="24"/>
        </w:rPr>
        <w:t xml:space="preserve"> </w:t>
      </w:r>
      <w:r w:rsidRPr="0015108D">
        <w:rPr>
          <w:rFonts w:ascii="KadmosU" w:eastAsia="Times New Roman" w:hAnsi="KadmosU"/>
          <w:szCs w:val="24"/>
        </w:rPr>
        <w:t>(åἶíáé)</w:t>
      </w:r>
      <w:r w:rsidRPr="0015108D"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5. [</w:t>
      </w:r>
      <w:r w:rsidRPr="00565AC5">
        <w:rPr>
          <w:rFonts w:ascii="KadmosU" w:eastAsia="Times New Roman" w:hAnsi="KadmosU"/>
          <w:szCs w:val="24"/>
        </w:rPr>
        <w:t>ìç]äὲí äéὰ ôὸ ôïῖϲ ìὲí ïὐê åἶíáé äõíá[ôὸí êù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6. [</w:t>
      </w:r>
      <w:r w:rsidRPr="00565AC5">
        <w:rPr>
          <w:rFonts w:ascii="KadmosU" w:hAnsi="KadmosU"/>
          <w:szCs w:val="24"/>
        </w:rPr>
        <w:t>-</w:t>
      </w:r>
      <w:r>
        <w:rPr>
          <w:rFonts w:ascii="KadmosU" w:eastAsia="Times New Roman" w:hAnsi="KadmosU"/>
          <w:szCs w:val="24"/>
        </w:rPr>
        <w:t>ëõ]ôéêὰϲ ôçëéêï</w:t>
      </w:r>
      <w:r w:rsidRPr="00565AC5">
        <w:rPr>
          <w:rFonts w:ascii="KadmosU" w:eastAsia="Times New Roman" w:hAnsi="KadmosU"/>
          <w:szCs w:val="24"/>
        </w:rPr>
        <w:t>ύôùí ἑáõôῶí [ðïñίϲáé äõ</w:t>
      </w:r>
      <w:r>
        <w:rPr>
          <w:rFonts w:ascii="KadmosU" w:hAnsi="KadmosU"/>
          <w:szCs w:val="24"/>
        </w:rPr>
        <w:t>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7. [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íάìåé]ϲ ìήôå [ἀëëïé]ùìάôùị́ ìήôå [öèïñῶí</w:t>
      </w:r>
      <w:r>
        <w:rPr>
          <w:rFonts w:ascii="KadmosU" w:hAnsi="KadmosU"/>
          <w:szCs w:val="24"/>
        </w:rPr>
        <w:t>]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565AC5">
        <w:rPr>
          <w:rFonts w:ascii="KadmosU" w:eastAsia="Times New Roman" w:hAnsi="KadmosU"/>
          <w:szCs w:val="24"/>
        </w:rPr>
        <w:t xml:space="preserve">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ED32B9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81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>
        <w:rPr>
          <w:rFonts w:ascii="KadmosU" w:eastAsia="Times New Roman" w:hAnsi="KadmosU"/>
          <w:szCs w:val="24"/>
        </w:rPr>
        <w:t>èõåí ê</w:t>
      </w:r>
      <w:r>
        <w:rPr>
          <w:rFonts w:ascii="KadmosU" w:hAnsi="KadmosU"/>
          <w:szCs w:val="24"/>
        </w:rPr>
        <w:t>ἂ</w:t>
      </w:r>
      <w:r w:rsidRPr="00565AC5">
        <w:rPr>
          <w:rFonts w:ascii="KadmosU" w:eastAsia="Times New Roman" w:hAnsi="KadmosU"/>
          <w:szCs w:val="24"/>
        </w:rPr>
        <w:t>í [åἰ]ñçô' ἄäç̣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êô[á ðáèç]ôéêïῖϲ [ôïéïύ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>- ôïéϲ, ôὸ ä' ἰä&lt;ί&gt;ùìá ôïῦôï ð[ñïϲ]öåñόìåíï[í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3. </w:t>
      </w:r>
      <w:r>
        <w:rPr>
          <w:rFonts w:ascii="KadmosU" w:eastAsia="Times New Roman" w:hAnsi="KadmosU"/>
          <w:szCs w:val="24"/>
        </w:rPr>
        <w:t>ἀêáôáð</w:t>
      </w:r>
      <w:r w:rsidRPr="00565AC5">
        <w:rPr>
          <w:rFonts w:ascii="KadmosU" w:eastAsia="Times New Roman" w:hAnsi="KadmosU"/>
          <w:szCs w:val="24"/>
        </w:rPr>
        <w:t>ë</w:t>
      </w:r>
      <w:r>
        <w:rPr>
          <w:rFonts w:ascii="KadmosU" w:eastAsia="Times New Roman" w:hAnsi="KadmosU"/>
          <w:szCs w:val="24"/>
        </w:rPr>
        <w:t xml:space="preserve">çîίáí </w:t>
      </w:r>
      <w:r>
        <w:rPr>
          <w:rFonts w:ascii="KadmosU" w:hAnsi="KadmosU"/>
          <w:szCs w:val="24"/>
        </w:rPr>
        <w:t>ἔ</w:t>
      </w:r>
      <w:r w:rsidRPr="00565AC5">
        <w:rPr>
          <w:rFonts w:ascii="KadmosU" w:eastAsia="Times New Roman" w:hAnsi="KadmosU"/>
          <w:szCs w:val="24"/>
        </w:rPr>
        <w:t>÷åé ðñὸϲ ôá äåéíὰ ôç[í ôå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4.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ëåéïôάôçị́ [ἥ]ôéϲ åὐïäώôáôá ôῷ ôçϲ [ἀí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5.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äñåίáϲ ὀí&lt;ό&gt;ìáôé ðñ(ïϲ)áãïñåύ[åôáé</w:t>
      </w:r>
      <w:r>
        <w:rPr>
          <w:rFonts w:ascii="KadmosU" w:hAnsi="KadmosU"/>
          <w:szCs w:val="24"/>
        </w:rPr>
        <w:t>] 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.5]</w:t>
      </w:r>
      <w:r w:rsidRPr="00565AC5">
        <w:rPr>
          <w:rFonts w:ascii="KadmosU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6. </w:t>
      </w:r>
      <w:r w:rsidRPr="00565AC5">
        <w:rPr>
          <w:rFonts w:ascii="KadmosU" w:eastAsia="Times New Roman" w:hAnsi="KadmosU"/>
          <w:szCs w:val="24"/>
        </w:rPr>
        <w:t>ïὐäὲ äé' ἄë[ë]ï ôé ôῶí ἀðὸ ôῆϲ [öèïñ]ᾶϲ [êá</w:t>
      </w:r>
      <w:r>
        <w:rPr>
          <w:rFonts w:ascii="KadmosU" w:hAnsi="KadmosU"/>
          <w:szCs w:val="24"/>
        </w:rPr>
        <w:t>]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7. </w:t>
      </w:r>
      <w:r w:rsidRPr="00565AC5">
        <w:rPr>
          <w:rFonts w:ascii="KadmosU" w:hAnsi="KadmosU"/>
          <w:szCs w:val="24"/>
        </w:rPr>
        <w:t>-</w:t>
      </w:r>
      <w:r w:rsidRPr="00565AC5">
        <w:rPr>
          <w:rFonts w:ascii="KadmosU" w:eastAsia="Times New Roman" w:hAnsi="KadmosU"/>
          <w:szCs w:val="24"/>
        </w:rPr>
        <w:t>êῶí ἔîù ệ[áè]έϲôçêåí ἢ ôῶé ðạ́[è]ç̣</w:t>
      </w:r>
      <w:r>
        <w:rPr>
          <w:rFonts w:ascii="KadmosU" w:hAnsi="KadmosU"/>
          <w:szCs w:val="24"/>
        </w:rPr>
        <w:t>̣</w:t>
      </w:r>
      <w:r w:rsidRPr="00565AC5">
        <w:rPr>
          <w:rFonts w:ascii="KadmosU" w:eastAsia="Times New Roman" w:hAnsi="KadmosU"/>
          <w:szCs w:val="24"/>
        </w:rPr>
        <w:t>ôẹ́ê[ῶí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8. </w:t>
      </w:r>
      <w:r>
        <w:rPr>
          <w:rFonts w:ascii="KadmosU" w:eastAsia="Times New Roman" w:hAnsi="KadmosU"/>
          <w:szCs w:val="24"/>
        </w:rPr>
        <w:t xml:space="preserve">ôὴị́ ἰä[ί]ạ́í åὐëïãéϲôί[áí </w:t>
      </w:r>
      <w:r w:rsidRPr="00565AC5">
        <w:rPr>
          <w:rFonts w:ascii="KadmosU" w:eastAsia="Times New Roman" w:hAnsi="KadmosU"/>
          <w:szCs w:val="24"/>
        </w:rPr>
        <w:t xml:space="preserve">ἀ]ðέ÷å[éí], ìὴ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A25A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86b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1. </w:t>
      </w:r>
      <w:r w:rsidRPr="00565AC5">
        <w:rPr>
          <w:rFonts w:ascii="KadmosU" w:eastAsia="Times New Roman" w:hAnsi="KadmosU"/>
          <w:szCs w:val="24"/>
        </w:rPr>
        <w:t xml:space="preserve">âëå-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ð] </w:t>
      </w:r>
      <w:r>
        <w:rPr>
          <w:rFonts w:ascii="KadmosU" w:hAnsi="KadmosU"/>
          <w:szCs w:val="24"/>
        </w:rPr>
        <w:t xml:space="preserve">.6 </w:t>
      </w:r>
      <w:r w:rsidRPr="00565AC5">
        <w:rPr>
          <w:rFonts w:ascii="KadmosU" w:eastAsia="Times New Roman" w:hAnsi="KadmosU"/>
          <w:szCs w:val="24"/>
        </w:rPr>
        <w:t xml:space="preserve">íïïõ </w:t>
      </w:r>
      <w:r>
        <w:rPr>
          <w:rFonts w:ascii="KadmosU" w:hAnsi="KadmosU"/>
          <w:szCs w:val="24"/>
        </w:rPr>
        <w:t xml:space="preserve">.6 </w:t>
      </w:r>
      <w:r w:rsidRPr="00565AC5">
        <w:rPr>
          <w:rFonts w:ascii="KadmosU" w:eastAsia="Times New Roman" w:hAnsi="KadmosU"/>
          <w:szCs w:val="24"/>
        </w:rPr>
        <w:t xml:space="preserve">ïìï </w:t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3.</w:t>
      </w:r>
      <w:r w:rsidRPr="00565AC5">
        <w:rPr>
          <w:rFonts w:ascii="KadmosU" w:eastAsia="Times New Roman" w:hAnsi="KadmosU"/>
          <w:szCs w:val="24"/>
        </w:rPr>
        <w:t xml:space="preserve"> ô[ï]ῦ áὐôïῦ 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 xml:space="preserve">7 </w:t>
      </w:r>
      <w:r w:rsidRPr="00565AC5">
        <w:rPr>
          <w:rFonts w:ascii="KadmosU" w:eastAsia="Times New Roman" w:hAnsi="KadmosU"/>
          <w:szCs w:val="24"/>
        </w:rPr>
        <w:t xml:space="preserve">åϲôçäéá  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A25A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86c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>ôὸ äὲ âñá[÷ύ</w:t>
      </w:r>
      <w:r>
        <w:rPr>
          <w:rFonts w:ascii="KadmosU" w:hAnsi="KadmosU"/>
          <w:szCs w:val="24"/>
        </w:rPr>
        <w:t>]</w:t>
      </w:r>
      <w:r w:rsidRPr="00565AC5">
        <w:rPr>
          <w:rFonts w:ascii="KadmosU" w:eastAsia="Times New Roman" w:hAnsi="KadmosU"/>
          <w:szCs w:val="24"/>
        </w:rPr>
        <w:t xml:space="preserve">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 w:rsidRPr="000C4348">
        <w:rPr>
          <w:rFonts w:ascii="KadmosU" w:hAnsi="KadmosU"/>
          <w:szCs w:val="24"/>
        </w:rPr>
        <w:t>4.</w:t>
      </w:r>
      <w:r w:rsidRPr="000C4348">
        <w:rPr>
          <w:rFonts w:ascii="KadmosU" w:eastAsia="Times New Roman" w:hAnsi="KadmosU"/>
          <w:szCs w:val="24"/>
        </w:rPr>
        <w:t xml:space="preserve"> å</w:t>
      </w:r>
      <w:r w:rsidRPr="000C4348">
        <w:rPr>
          <w:rFonts w:ascii="PalatinoLinotype" w:eastAsia="Times New Roman" w:hAnsi="PalatinoLinotype" w:cs="PalatinoLinotype"/>
          <w:sz w:val="18"/>
          <w:szCs w:val="18"/>
          <w:lang w:val="de-DE" w:eastAsia="de-DE"/>
        </w:rPr>
        <w:t>&lt;:</w:t>
      </w:r>
      <w:r w:rsidRPr="000C4348">
        <w:rPr>
          <w:rFonts w:ascii="KadmosU" w:eastAsia="Times New Roman" w:hAnsi="KadmosU"/>
          <w:szCs w:val="24"/>
        </w:rPr>
        <w:t>ê|subst|ì:&gt;ðéðô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A25A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86d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 xml:space="preserve">ἐíáñãῆ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A25A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86e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 xml:space="preserve">2. </w:t>
      </w:r>
      <w:r w:rsidRPr="00565AC5">
        <w:rPr>
          <w:rFonts w:ascii="KadmosU" w:eastAsia="Times New Roman" w:hAnsi="KadmosU"/>
          <w:szCs w:val="24"/>
        </w:rPr>
        <w:t>ìáê[áñ]éό[ôçô</w:t>
      </w:r>
      <w:r>
        <w:rPr>
          <w:rFonts w:ascii="KadmosU" w:hAnsi="KadmosU"/>
          <w:szCs w:val="24"/>
        </w:rPr>
        <w:t>][</w:t>
      </w:r>
      <w:r w:rsidRPr="00565AC5">
        <w:rPr>
          <w:rFonts w:ascii="KadmosU" w:eastAsia="Times New Roman" w:hAnsi="KadmosU"/>
          <w:szCs w:val="24"/>
        </w:rPr>
        <w:t xml:space="preserve">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3]</w:t>
      </w:r>
      <w:r w:rsidRPr="00565AC5">
        <w:rPr>
          <w:rFonts w:ascii="KadmosU" w:eastAsia="Times New Roman" w:hAnsi="KadmosU"/>
          <w:szCs w:val="24"/>
        </w:rPr>
        <w:t xml:space="preserve">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Default="00927779" w:rsidP="00AA25A6">
      <w:pPr>
        <w:tabs>
          <w:tab w:val="right" w:pos="9360"/>
        </w:tabs>
        <w:rPr>
          <w:rFonts w:ascii="KadmosU" w:hAnsi="KadmosU"/>
          <w:szCs w:val="24"/>
        </w:rPr>
      </w:pPr>
      <w:r w:rsidRPr="00690B72">
        <w:rPr>
          <w:rFonts w:ascii="KadmosU" w:eastAsia="Times New Roman" w:hAnsi="KadmosU"/>
          <w:szCs w:val="24"/>
        </w:rPr>
        <w:t>PHerc. 152</w:t>
      </w:r>
      <w:r>
        <w:rPr>
          <w:rFonts w:ascii="KadmosU" w:eastAsia="Times New Roman" w:hAnsi="KadmosU"/>
          <w:szCs w:val="24"/>
        </w:rPr>
        <w:t xml:space="preserve">, Frag. </w:t>
      </w:r>
      <w:r>
        <w:rPr>
          <w:rFonts w:ascii="KadmosU" w:hAnsi="KadmosU"/>
          <w:szCs w:val="24"/>
        </w:rPr>
        <w:t>88a</w:t>
      </w:r>
    </w:p>
    <w:p w:rsidR="00927779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  <w:r>
        <w:rPr>
          <w:rFonts w:ascii="KadmosU" w:hAnsi="KadmosU"/>
          <w:szCs w:val="24"/>
        </w:rPr>
        <w:t>2. [</w:t>
      </w:r>
      <w:r w:rsidRPr="00565AC5">
        <w:rPr>
          <w:rFonts w:ascii="KadmosU" w:eastAsia="Times New Roman" w:hAnsi="KadmosU"/>
          <w:szCs w:val="24"/>
        </w:rPr>
        <w:t xml:space="preserve">ë]ïãéϲìï </w:t>
      </w:r>
      <w:r>
        <w:rPr>
          <w:rFonts w:ascii="KadmosU" w:hAnsi="KadmosU"/>
          <w:szCs w:val="24"/>
        </w:rPr>
        <w:t>.</w:t>
      </w:r>
      <w:r>
        <w:rPr>
          <w:rFonts w:ascii="KadmosU" w:eastAsia="Times New Roman" w:hAnsi="KadmosU"/>
          <w:szCs w:val="24"/>
        </w:rPr>
        <w:t>2</w:t>
      </w:r>
      <w:r w:rsidRPr="00565AC5">
        <w:rPr>
          <w:rFonts w:ascii="KadmosU" w:eastAsia="Times New Roman" w:hAnsi="KadmosU"/>
          <w:szCs w:val="24"/>
        </w:rPr>
        <w:t xml:space="preserve">   </w:t>
      </w:r>
      <w:r w:rsidRPr="00565AC5">
        <w:rPr>
          <w:rFonts w:ascii="KadmosU" w:eastAsia="Times New Roman" w:hAnsi="KadmosU"/>
          <w:szCs w:val="24"/>
        </w:rPr>
        <w:tab/>
      </w:r>
    </w:p>
    <w:p w:rsidR="00927779" w:rsidRPr="00565AC5" w:rsidRDefault="00927779" w:rsidP="009C0806">
      <w:pPr>
        <w:tabs>
          <w:tab w:val="right" w:pos="9360"/>
        </w:tabs>
        <w:rPr>
          <w:rFonts w:ascii="KadmosU" w:hAnsi="KadmosU"/>
          <w:szCs w:val="24"/>
        </w:rPr>
      </w:pPr>
    </w:p>
    <w:p w:rsidR="00927779" w:rsidRPr="00565AC5" w:rsidRDefault="00927779">
      <w:pPr>
        <w:rPr>
          <w:rFonts w:ascii="KadmosU" w:hAnsi="KadmosU"/>
          <w:szCs w:val="24"/>
        </w:rPr>
      </w:pPr>
    </w:p>
    <w:sectPr w:rsidR="00927779" w:rsidRPr="00565AC5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Vusillus Old Face">
    <w:altName w:val="Helvetica Neue Light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Geneva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KadmosU">
    <w:altName w:val="Cambria"/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PalatinoLinotype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6D656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654F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BB8FE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8F02D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BD4F1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5AA5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5424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5694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C4E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E044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B53"/>
    <w:rsid w:val="00004422"/>
    <w:rsid w:val="00010200"/>
    <w:rsid w:val="000372AF"/>
    <w:rsid w:val="000854FC"/>
    <w:rsid w:val="000A5E98"/>
    <w:rsid w:val="000B37E0"/>
    <w:rsid w:val="000C4348"/>
    <w:rsid w:val="000C7919"/>
    <w:rsid w:val="00125DD4"/>
    <w:rsid w:val="00133AF1"/>
    <w:rsid w:val="0015108D"/>
    <w:rsid w:val="00176F74"/>
    <w:rsid w:val="0018252E"/>
    <w:rsid w:val="0019395C"/>
    <w:rsid w:val="001966FC"/>
    <w:rsid w:val="001B61A7"/>
    <w:rsid w:val="001C3172"/>
    <w:rsid w:val="001C70A6"/>
    <w:rsid w:val="001D0C62"/>
    <w:rsid w:val="001E311B"/>
    <w:rsid w:val="001E40AE"/>
    <w:rsid w:val="002145DB"/>
    <w:rsid w:val="00220499"/>
    <w:rsid w:val="00262A09"/>
    <w:rsid w:val="00270158"/>
    <w:rsid w:val="0028271A"/>
    <w:rsid w:val="00287EE5"/>
    <w:rsid w:val="002A34E1"/>
    <w:rsid w:val="002C70F6"/>
    <w:rsid w:val="00300330"/>
    <w:rsid w:val="00332CFB"/>
    <w:rsid w:val="00337E49"/>
    <w:rsid w:val="003476BB"/>
    <w:rsid w:val="0035483A"/>
    <w:rsid w:val="003757C3"/>
    <w:rsid w:val="0039457A"/>
    <w:rsid w:val="00397087"/>
    <w:rsid w:val="003A09D1"/>
    <w:rsid w:val="004054F4"/>
    <w:rsid w:val="00412764"/>
    <w:rsid w:val="00431B70"/>
    <w:rsid w:val="004335FF"/>
    <w:rsid w:val="0045713D"/>
    <w:rsid w:val="00466569"/>
    <w:rsid w:val="004D20B8"/>
    <w:rsid w:val="004F49EE"/>
    <w:rsid w:val="005001EF"/>
    <w:rsid w:val="00530B87"/>
    <w:rsid w:val="005554BC"/>
    <w:rsid w:val="00560768"/>
    <w:rsid w:val="00565AC5"/>
    <w:rsid w:val="00586340"/>
    <w:rsid w:val="005A67B6"/>
    <w:rsid w:val="005D2998"/>
    <w:rsid w:val="005D47BD"/>
    <w:rsid w:val="005D6729"/>
    <w:rsid w:val="005E38A5"/>
    <w:rsid w:val="005E7C55"/>
    <w:rsid w:val="00606B74"/>
    <w:rsid w:val="006560AA"/>
    <w:rsid w:val="00657696"/>
    <w:rsid w:val="00662E03"/>
    <w:rsid w:val="006660C8"/>
    <w:rsid w:val="00690B72"/>
    <w:rsid w:val="0069343A"/>
    <w:rsid w:val="006B722B"/>
    <w:rsid w:val="006C0B50"/>
    <w:rsid w:val="006D0370"/>
    <w:rsid w:val="006D7DD1"/>
    <w:rsid w:val="00712148"/>
    <w:rsid w:val="0073649D"/>
    <w:rsid w:val="007437D2"/>
    <w:rsid w:val="007655FF"/>
    <w:rsid w:val="00773E61"/>
    <w:rsid w:val="007911AB"/>
    <w:rsid w:val="00797E48"/>
    <w:rsid w:val="007A1A4D"/>
    <w:rsid w:val="007B7BFD"/>
    <w:rsid w:val="007D4855"/>
    <w:rsid w:val="00802C10"/>
    <w:rsid w:val="00804F39"/>
    <w:rsid w:val="00824C5A"/>
    <w:rsid w:val="0082723C"/>
    <w:rsid w:val="00835180"/>
    <w:rsid w:val="008452C1"/>
    <w:rsid w:val="00873AF4"/>
    <w:rsid w:val="00876D62"/>
    <w:rsid w:val="00877B8B"/>
    <w:rsid w:val="00891C99"/>
    <w:rsid w:val="008B2EE8"/>
    <w:rsid w:val="008C16BD"/>
    <w:rsid w:val="008F3ECB"/>
    <w:rsid w:val="00905B09"/>
    <w:rsid w:val="00926BD6"/>
    <w:rsid w:val="00927779"/>
    <w:rsid w:val="00940137"/>
    <w:rsid w:val="00965053"/>
    <w:rsid w:val="00992000"/>
    <w:rsid w:val="009A59FB"/>
    <w:rsid w:val="009B04BA"/>
    <w:rsid w:val="009C0806"/>
    <w:rsid w:val="009D6F3B"/>
    <w:rsid w:val="00A0464A"/>
    <w:rsid w:val="00A126A8"/>
    <w:rsid w:val="00A26785"/>
    <w:rsid w:val="00A27B46"/>
    <w:rsid w:val="00A3570B"/>
    <w:rsid w:val="00A539D8"/>
    <w:rsid w:val="00AA25A6"/>
    <w:rsid w:val="00AA3878"/>
    <w:rsid w:val="00AA3CC6"/>
    <w:rsid w:val="00B14647"/>
    <w:rsid w:val="00BA54DC"/>
    <w:rsid w:val="00BA7E25"/>
    <w:rsid w:val="00BC1D0A"/>
    <w:rsid w:val="00BE2C67"/>
    <w:rsid w:val="00C12911"/>
    <w:rsid w:val="00C32903"/>
    <w:rsid w:val="00C56375"/>
    <w:rsid w:val="00C61C55"/>
    <w:rsid w:val="00C86DA3"/>
    <w:rsid w:val="00C93372"/>
    <w:rsid w:val="00CE09B2"/>
    <w:rsid w:val="00CE55DB"/>
    <w:rsid w:val="00D07367"/>
    <w:rsid w:val="00D334AE"/>
    <w:rsid w:val="00D35650"/>
    <w:rsid w:val="00D47695"/>
    <w:rsid w:val="00D538C1"/>
    <w:rsid w:val="00D62760"/>
    <w:rsid w:val="00D82AE5"/>
    <w:rsid w:val="00DF42AB"/>
    <w:rsid w:val="00E17495"/>
    <w:rsid w:val="00E32606"/>
    <w:rsid w:val="00E43AFF"/>
    <w:rsid w:val="00E479B1"/>
    <w:rsid w:val="00E52638"/>
    <w:rsid w:val="00E550D0"/>
    <w:rsid w:val="00E56BCC"/>
    <w:rsid w:val="00E772A0"/>
    <w:rsid w:val="00EB548B"/>
    <w:rsid w:val="00ED32B9"/>
    <w:rsid w:val="00F03B53"/>
    <w:rsid w:val="00F1314D"/>
    <w:rsid w:val="00F324AD"/>
    <w:rsid w:val="00F33892"/>
    <w:rsid w:val="00F81BBA"/>
    <w:rsid w:val="00F82349"/>
    <w:rsid w:val="00F90EAB"/>
    <w:rsid w:val="00F92161"/>
    <w:rsid w:val="00FA5BD4"/>
    <w:rsid w:val="00FD5A64"/>
    <w:rsid w:val="00FE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53"/>
    <w:rPr>
      <w:rFonts w:ascii="Vusillus Old Face" w:hAnsi="Vusillus Old Face" w:cs="Geneva"/>
      <w:sz w:val="24"/>
      <w:szCs w:val="20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39</Pages>
  <Words>6789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Ego</cp:lastModifiedBy>
  <cp:revision>6</cp:revision>
  <dcterms:created xsi:type="dcterms:W3CDTF">2014-02-18T12:06:00Z</dcterms:created>
  <dcterms:modified xsi:type="dcterms:W3CDTF">2014-03-06T20:39:00Z</dcterms:modified>
</cp:coreProperties>
</file>