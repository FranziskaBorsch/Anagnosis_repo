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9AB" w:rsidRPr="00295111" w:rsidRDefault="000209AB" w:rsidP="00E80BE8">
      <w:pPr>
        <w:tabs>
          <w:tab w:val="right" w:pos="9360"/>
        </w:tabs>
        <w:rPr>
          <w:rFonts w:ascii="KadmosU" w:hAnsi="KadmosU"/>
          <w:szCs w:val="24"/>
        </w:rPr>
      </w:pPr>
      <w:r w:rsidRPr="00295111">
        <w:rPr>
          <w:rFonts w:ascii="KadmosU" w:eastAsia="Times New Roman" w:hAnsi="KadmosU"/>
          <w:szCs w:val="24"/>
        </w:rPr>
        <w:t>PHerc. 1389, Titel</w:t>
      </w:r>
    </w:p>
    <w:p w:rsidR="000209AB" w:rsidRPr="00295111" w:rsidRDefault="000209AB" w:rsidP="00E80BE8">
      <w:pPr>
        <w:tabs>
          <w:tab w:val="right" w:pos="9360"/>
        </w:tabs>
        <w:rPr>
          <w:rFonts w:ascii="KadmosU" w:hAnsi="KadmosU"/>
          <w:sz w:val="20"/>
        </w:rPr>
      </w:pPr>
    </w:p>
    <w:p w:rsidR="000209AB" w:rsidRPr="00295111" w:rsidRDefault="000209AB" w:rsidP="00E80BE8">
      <w:pPr>
        <w:tabs>
          <w:tab w:val="right" w:pos="9360"/>
        </w:tabs>
        <w:rPr>
          <w:rFonts w:ascii="KadmosU" w:hAnsi="KadmosU"/>
        </w:rPr>
      </w:pPr>
      <w:r w:rsidRPr="00295111">
        <w:rPr>
          <w:rFonts w:ascii="KadmosU" w:eastAsia="Times New Roman" w:hAnsi="KadmosU"/>
        </w:rPr>
        <w:t xml:space="preserve">1. ÖÉËÏÄÇÌÏÕ </w:t>
      </w:r>
    </w:p>
    <w:p w:rsidR="000209AB" w:rsidRPr="00295111" w:rsidRDefault="000209AB" w:rsidP="00E80BE8">
      <w:pPr>
        <w:tabs>
          <w:tab w:val="right" w:pos="9360"/>
        </w:tabs>
        <w:rPr>
          <w:rFonts w:ascii="KadmosU" w:hAnsi="KadmosU"/>
        </w:rPr>
      </w:pPr>
      <w:r w:rsidRPr="00295111">
        <w:rPr>
          <w:rFonts w:ascii="KadmosU" w:eastAsia="Times New Roman" w:hAnsi="KadmosU"/>
        </w:rPr>
        <w:t xml:space="preserve">2. ÊÁ </w:t>
      </w:r>
      <w:r w:rsidRPr="00295111">
        <w:rPr>
          <w:rFonts w:ascii="KadmosU" w:hAnsi="KadmosU"/>
        </w:rPr>
        <w:t>.</w:t>
      </w:r>
      <w:r w:rsidRPr="00295111">
        <w:rPr>
          <w:rFonts w:ascii="KadmosU" w:eastAsia="Times New Roman" w:hAnsi="KadmosU"/>
        </w:rPr>
        <w:t>8 Ç  .1 ÅÙ</w:t>
      </w:r>
      <w:r>
        <w:rPr>
          <w:rFonts w:ascii="KadmosU" w:eastAsia="Times New Roman" w:hAnsi="KadmosU" w:cs="Times New Roman"/>
        </w:rPr>
        <w:t xml:space="preserve">ϲ </w:t>
      </w:r>
      <w:r w:rsidRPr="00295111">
        <w:rPr>
          <w:rFonts w:ascii="KadmosU" w:eastAsia="Times New Roman" w:hAnsi="KadmosU"/>
        </w:rPr>
        <w:t xml:space="preserve">  </w:t>
      </w:r>
    </w:p>
    <w:p w:rsidR="000209AB" w:rsidRPr="00295111" w:rsidRDefault="000209AB" w:rsidP="00E80BE8">
      <w:pPr>
        <w:tabs>
          <w:tab w:val="right" w:pos="9360"/>
        </w:tabs>
        <w:rPr>
          <w:rFonts w:ascii="KadmosU" w:hAnsi="KadmosU"/>
        </w:rPr>
      </w:pPr>
      <w:r w:rsidRPr="00295111">
        <w:rPr>
          <w:rFonts w:ascii="KadmosU" w:eastAsia="Times New Roman" w:hAnsi="KadmosU"/>
        </w:rPr>
        <w:t xml:space="preserve">3. ÅÉÊ </w:t>
      </w:r>
      <w:r w:rsidRPr="00295111">
        <w:rPr>
          <w:rFonts w:ascii="KadmosU" w:hAnsi="KadmosU"/>
        </w:rPr>
        <w:t>.</w:t>
      </w:r>
      <w:r w:rsidRPr="00295111">
        <w:rPr>
          <w:rFonts w:ascii="KadmosU" w:eastAsia="Times New Roman" w:hAnsi="KadmosU"/>
        </w:rPr>
        <w:t>3 ÆÇÍÙÍÏ</w:t>
      </w:r>
      <w:r>
        <w:rPr>
          <w:rFonts w:ascii="KadmosU" w:eastAsia="Times New Roman" w:hAnsi="KadmosU" w:cs="Times New Roman"/>
        </w:rPr>
        <w:t xml:space="preserve">ϲ </w:t>
      </w:r>
      <w:r w:rsidRPr="00295111">
        <w:rPr>
          <w:rFonts w:ascii="KadmosU" w:eastAsia="Times New Roman" w:hAnsi="KadmosU"/>
        </w:rPr>
        <w:t xml:space="preserve"> </w:t>
      </w:r>
      <w:r>
        <w:rPr>
          <w:rFonts w:ascii="KadmosU" w:eastAsia="Times New Roman" w:hAnsi="KadmosU" w:cs="Times New Roman"/>
        </w:rPr>
        <w:t xml:space="preserve">ϲ </w:t>
      </w:r>
      <w:r w:rsidRPr="00295111">
        <w:rPr>
          <w:rFonts w:ascii="KadmosU" w:eastAsia="Times New Roman" w:hAnsi="KadmosU"/>
        </w:rPr>
        <w:t xml:space="preserve">×Ï .1 ÙÍ  </w:t>
      </w:r>
    </w:p>
    <w:p w:rsidR="000209AB" w:rsidRPr="00295111" w:rsidRDefault="000209AB" w:rsidP="00E80BE8">
      <w:pPr>
        <w:tabs>
          <w:tab w:val="right" w:pos="9360"/>
        </w:tabs>
        <w:rPr>
          <w:rFonts w:ascii="KadmosU" w:hAnsi="KadmosU"/>
        </w:rPr>
      </w:pPr>
      <w:r w:rsidRPr="00295111">
        <w:rPr>
          <w:rFonts w:ascii="KadmosU" w:eastAsia="Times New Roman" w:hAnsi="KadmosU"/>
        </w:rPr>
        <w:t xml:space="preserve">4. Ã </w:t>
      </w:r>
    </w:p>
    <w:p w:rsidR="000209AB" w:rsidRPr="00295111" w:rsidRDefault="000209AB" w:rsidP="00E80BE8">
      <w:pPr>
        <w:tabs>
          <w:tab w:val="right" w:pos="9360"/>
        </w:tabs>
        <w:rPr>
          <w:rFonts w:ascii="KadmosU" w:hAnsi="KadmosU"/>
          <w:lang w:val="el-GR"/>
        </w:rPr>
      </w:pPr>
      <w:r w:rsidRPr="00295111">
        <w:rPr>
          <w:rFonts w:ascii="KadmosU" w:eastAsia="Times New Roman" w:hAnsi="KadmosU"/>
        </w:rPr>
        <w:t xml:space="preserve">5. [Á]ÑÉÈ </w:t>
      </w:r>
      <w:r w:rsidRPr="00295111">
        <w:rPr>
          <w:rFonts w:ascii="KadmosU" w:hAnsi="KadmosU"/>
        </w:rPr>
        <w:t>.</w:t>
      </w:r>
      <w:r w:rsidRPr="00295111">
        <w:rPr>
          <w:rFonts w:ascii="KadmosU" w:eastAsia="Times New Roman" w:hAnsi="KadmosU"/>
        </w:rPr>
        <w:t xml:space="preserve">3 ÇÇÇÄÄÄẠ̈ÉÉÉ  </w:t>
      </w:r>
      <w:r w:rsidRPr="00295111">
        <w:rPr>
          <w:rFonts w:ascii="KadmosU" w:hAnsi="KadmosU"/>
          <w:sz w:val="20"/>
        </w:rPr>
        <w:tab/>
      </w:r>
    </w:p>
    <w:p w:rsidR="000209AB" w:rsidRPr="00295111" w:rsidRDefault="000209AB" w:rsidP="00E80BE8">
      <w:pPr>
        <w:tabs>
          <w:tab w:val="right" w:pos="9360"/>
        </w:tabs>
        <w:rPr>
          <w:rFonts w:ascii="KadmosU" w:hAnsi="KadmosU"/>
          <w:sz w:val="20"/>
        </w:rPr>
      </w:pPr>
    </w:p>
    <w:p w:rsidR="000209AB" w:rsidRPr="00295111" w:rsidRDefault="000209AB">
      <w:pPr>
        <w:rPr>
          <w:rFonts w:ascii="KadmosU" w:hAnsi="KadmosU"/>
        </w:rPr>
      </w:pPr>
    </w:p>
    <w:p w:rsidR="000209AB" w:rsidRPr="00295111" w:rsidRDefault="000209AB">
      <w:pPr>
        <w:rPr>
          <w:rFonts w:ascii="KadmosU" w:hAnsi="KadmosU"/>
        </w:rPr>
      </w:pPr>
      <w:r w:rsidRPr="00295111">
        <w:rPr>
          <w:rFonts w:ascii="KadmosU" w:eastAsia="Times New Roman" w:hAnsi="KadmosU"/>
        </w:rPr>
        <w:t xml:space="preserve">PHerc. 1389, </w:t>
      </w:r>
      <w:r w:rsidRPr="00295111">
        <w:rPr>
          <w:rFonts w:ascii="KadmosU" w:hAnsi="KadmosU"/>
        </w:rPr>
        <w:t>V 1072, 34 o (f</w:t>
      </w:r>
      <w:r w:rsidRPr="00295111">
        <w:rPr>
          <w:rFonts w:ascii="KadmosU" w:eastAsia="Times New Roman" w:hAnsi="KadmosU"/>
        </w:rPr>
        <w:t>r. 2</w:t>
      </w:r>
      <w:r w:rsidRPr="00295111">
        <w:rPr>
          <w:rFonts w:ascii="KadmosU" w:hAnsi="KadmosU"/>
        </w:rPr>
        <w:t xml:space="preserve"> n)</w:t>
      </w:r>
      <w:r w:rsidRPr="00295111">
        <w:rPr>
          <w:rFonts w:ascii="KadmosU" w:eastAsia="Times New Roman" w:hAnsi="KadmosU"/>
        </w:rPr>
        <w:t xml:space="preserve"> </w:t>
      </w:r>
    </w:p>
    <w:p w:rsidR="000209AB" w:rsidRPr="00295111" w:rsidRDefault="000209AB">
      <w:pPr>
        <w:rPr>
          <w:rFonts w:ascii="KadmosU" w:hAnsi="KadmosU"/>
        </w:rPr>
      </w:pP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eastAsia="Times New Roman" w:hAnsi="KadmosU"/>
        </w:rPr>
        <w:t>1. =</w:t>
      </w:r>
      <w:r w:rsidRPr="00295111">
        <w:rPr>
          <w:rFonts w:ascii="KadmosU" w:eastAsia="Times New Roman" w:hAnsi="KadmosU" w:cs="MS Reference Sans Serif"/>
          <w:lang w:val="el-GR"/>
        </w:rPr>
        <w:t>ôç</w:t>
      </w:r>
      <w:r w:rsidRPr="00295111">
        <w:rPr>
          <w:rFonts w:ascii="KadmosU" w:eastAsia="Times New Roman" w:hAnsi="KadmosU"/>
        </w:rPr>
        <w:t>=.13 =</w:t>
      </w:r>
      <w:r w:rsidRPr="00295111">
        <w:rPr>
          <w:rFonts w:ascii="KadmosU" w:eastAsia="Times New Roman" w:hAnsi="KadmosU" w:cs="MS Reference Sans Serif"/>
          <w:lang w:val="el-GR"/>
        </w:rPr>
        <w:t>íïõ</w:t>
      </w:r>
      <w:r w:rsidRPr="00295111">
        <w:rPr>
          <w:rFonts w:ascii="KadmosU" w:eastAsia="Times New Roman" w:hAnsi="KadmosU"/>
        </w:rPr>
        <w:t xml:space="preserve">= </w:t>
      </w:r>
      <w:r w:rsidRPr="00295111">
        <w:rPr>
          <w:rFonts w:ascii="KadmosU" w:eastAsia="Times New Roman" w:hAnsi="KadmosU" w:cs="Times New Roman"/>
        </w:rPr>
        <w:t>ôὸ[í]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eastAsia="Times New Roman" w:hAnsi="KadmosU" w:cs="Times New Roman"/>
        </w:rPr>
        <w:t>2. Ἐðß[êïõðïí][.3][=ùáϲãá=][.5]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eastAsia="Times New Roman" w:hAnsi="KadmosU" w:cs="Times New Roman"/>
        </w:rPr>
        <w:t>3. =áí= .7 =çí= ï</w:t>
      </w:r>
      <w:r w:rsidRPr="00295111">
        <w:rPr>
          <w:rFonts w:ascii="KadmosU" w:eastAsia="Times New Roman" w:hAnsi="KadmosU" w:cs="Times New Roman"/>
          <w:lang w:val="el-GR"/>
        </w:rPr>
        <w:t>ὐ</w:t>
      </w:r>
      <w:r w:rsidRPr="00295111">
        <w:rPr>
          <w:rFonts w:ascii="KadmosU" w:eastAsia="Times New Roman" w:hAnsi="KadmosU" w:cs="Times New Roman"/>
        </w:rPr>
        <w:t>ê [ἀ]ñêåῖ .3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eastAsia="Times New Roman" w:hAnsi="KadmosU" w:cs="Times New Roman"/>
        </w:rPr>
        <w:t xml:space="preserve">4. ðå[ñὶ ôὴí ἀêñßâ]åéáí ïὐê ἀ̣ñêå .4 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eastAsia="Times New Roman" w:hAnsi="KadmosU" w:cs="Times New Roman"/>
        </w:rPr>
        <w:t>5. =ô= .5 =áñá= .1 =íï= .1 =ϲ= êạ́[ὶ ä]ïîá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eastAsia="Times New Roman" w:hAnsi="KadmosU" w:cs="Times New Roman"/>
        </w:rPr>
        <w:t>6. =ô= .3 =éôôá= .1 [ê]áὶ ộὰ ἑîῆϲ äὲ ðá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eastAsia="Times New Roman" w:hAnsi="KadmosU" w:cs="Times New Roman"/>
        </w:rPr>
        <w:t>7. -ñáêåßìåíá ἵ̣ị́ ἐîåëå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>ã÷èῆ ἂí ð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áñὰ</w:t>
      </w:r>
      <w:r w:rsidRPr="00295111">
        <w:rPr>
          <w:rFonts w:ascii="KadmosU" w:hAnsi="KadmosU" w:cs="Times New Roman"/>
        </w:rPr>
        <w:t>]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eastAsia="Times New Roman" w:hAnsi="KadmosU" w:cs="Times New Roman"/>
        </w:rPr>
        <w:t xml:space="preserve">8. ôῶí ðñüôåñïí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á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 xml:space="preserve"> ðáñ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á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>ôåèÝí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eastAsia="Times New Roman" w:hAnsi="KadmosU" w:cs="Times New Roman"/>
        </w:rPr>
        <w:t xml:space="preserve">9. </w:t>
      </w:r>
      <w:r w:rsidRPr="00295111">
        <w:rPr>
          <w:rFonts w:ascii="KadmosU" w:hAnsi="KadmosU" w:cs="Times New Roman"/>
        </w:rPr>
        <w:t>-</w:t>
      </w:r>
      <w:r w:rsidRPr="00295111">
        <w:rPr>
          <w:rFonts w:ascii="KadmosU" w:eastAsia="Times New Roman" w:hAnsi="KadmosU" w:cs="Times New Roman"/>
        </w:rPr>
        <w:t>ôùí. Êá</w:t>
      </w:r>
      <w:r w:rsidRPr="00295111">
        <w:rPr>
          <w:rFonts w:ascii="KadmosU" w:hAnsi="KadmosU"/>
        </w:rPr>
        <w:t>&lt;</w:t>
      </w:r>
      <w:r w:rsidRPr="00295111">
        <w:rPr>
          <w:rFonts w:ascii="KadmosU" w:eastAsia="Times New Roman" w:hAnsi="KadmosU" w:cs="Times New Roman"/>
        </w:rPr>
        <w:t>ὶ</w:t>
      </w:r>
      <w:r w:rsidRPr="00295111">
        <w:rPr>
          <w:rFonts w:ascii="KadmosU" w:hAnsi="KadmosU"/>
        </w:rPr>
        <w:t>&gt;</w:t>
      </w:r>
      <w:r w:rsidRPr="00295111">
        <w:rPr>
          <w:rFonts w:ascii="KadmosU" w:eastAsia="Times New Roman" w:hAnsi="KadmosU" w:cs="Times New Roman"/>
        </w:rPr>
        <w:t xml:space="preserve"> ðñïϲåîÝèåϲ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áí êἀ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>êå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ῖíï</w:t>
      </w:r>
      <w:r w:rsidRPr="00295111">
        <w:rPr>
          <w:rFonts w:ascii="KadmosU" w:hAnsi="KadmosU" w:cs="Times New Roman"/>
        </w:rPr>
        <w:t>,]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eastAsia="Times New Roman" w:hAnsi="KadmosU" w:cs="Times New Roman"/>
        </w:rPr>
        <w:t>10. ὡ</w:t>
      </w:r>
      <w:r>
        <w:rPr>
          <w:rFonts w:ascii="KadmosU" w:eastAsia="Times New Roman" w:hAnsi="KadmosU" w:cs="Times New Roman"/>
        </w:rPr>
        <w:t xml:space="preserve">ϲ </w:t>
      </w:r>
      <w:r w:rsidRPr="00295111">
        <w:rPr>
          <w:rFonts w:ascii="KadmosU" w:eastAsia="Times New Roman" w:hAnsi="KadmosU" w:cs="Times New Roman"/>
        </w:rPr>
        <w:t xml:space="preserve"> ðáñὰ ôïῖϲ ῥÞôïñϲéí 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ìᾶë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>ëïí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eastAsia="Times New Roman" w:hAnsi="KadmosU" w:cs="Times New Roman"/>
        </w:rPr>
        <w:t xml:space="preserve">11.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îá</w:t>
      </w:r>
      <w:r w:rsidRPr="00295111">
        <w:rPr>
          <w:rFonts w:ascii="KadmosU" w:hAnsi="KadmosU" w:cs="Times New Roman"/>
        </w:rPr>
        <w:t>= .3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ôï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. Ð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áñ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 xml:space="preserve">Ýϲôçϲá 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ãὰ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 xml:space="preserve">ñ 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ôὸ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>í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eastAsia="Times New Roman" w:hAnsi="KadmosU" w:cs="Times New Roman"/>
        </w:rPr>
        <w:t>12. ϲõëëïãéϲìὸí ἐêåῖ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íï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 xml:space="preserve">í ὡϲ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ô</w:t>
      </w:r>
      <w:r w:rsidRPr="00295111">
        <w:rPr>
          <w:rFonts w:ascii="KadmosU" w:hAnsi="KadmosU" w:cs="Times New Roman"/>
        </w:rPr>
        <w:t>= .2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eastAsia="Times New Roman" w:hAnsi="KadmosU" w:cs="Times New Roman"/>
        </w:rPr>
        <w:t xml:space="preserve">13. </w:t>
      </w:r>
      <w:r w:rsidRPr="00295111">
        <w:rPr>
          <w:rFonts w:ascii="KadmosU" w:hAnsi="KadmosU" w:cs="Times New Roman"/>
        </w:rPr>
        <w:t>.3 =</w:t>
      </w:r>
      <w:r w:rsidRPr="00295111">
        <w:rPr>
          <w:rFonts w:ascii="KadmosU" w:eastAsia="Times New Roman" w:hAnsi="KadmosU" w:cs="Times New Roman"/>
        </w:rPr>
        <w:t>íïôéïõç</w:t>
      </w:r>
      <w:r w:rsidRPr="00295111">
        <w:rPr>
          <w:rFonts w:ascii="KadmosU" w:hAnsi="KadmosU" w:cs="Times New Roman"/>
        </w:rPr>
        <w:t>= .1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åéç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 xml:space="preserve"> öÜϲêïí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eastAsia="Times New Roman" w:hAnsi="KadmosU" w:cs="Times New Roman"/>
        </w:rPr>
        <w:t xml:space="preserve">14. </w:t>
      </w:r>
      <w:r w:rsidRPr="00295111">
        <w:rPr>
          <w:rFonts w:ascii="KadmosU" w:hAnsi="KadmosU" w:cs="Times New Roman"/>
        </w:rPr>
        <w:t>[-</w:t>
      </w:r>
      <w:r w:rsidRPr="00295111">
        <w:rPr>
          <w:rFonts w:ascii="KadmosU" w:eastAsia="Times New Roman" w:hAnsi="KadmosU" w:cs="Times New Roman"/>
        </w:rPr>
        <w:t>ô</w:t>
      </w:r>
      <w:r w:rsidRPr="00295111">
        <w:rPr>
          <w:rFonts w:ascii="KadmosU" w:hAnsi="KadmosU" w:cs="Times New Roman"/>
        </w:rPr>
        <w:t>][.1].1</w:t>
      </w:r>
      <w:r w:rsidRPr="00295111">
        <w:rPr>
          <w:rFonts w:ascii="KadmosU" w:eastAsia="Times New Roman" w:hAnsi="KadmosU" w:cs="Times New Roman"/>
        </w:rPr>
        <w:t xml:space="preserve"> ἔϲôéí ἅ ä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>᾽ἐí ôïῖϲ êáôὰ ôὰϲ áἰϲ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eastAsia="Times New Roman" w:hAnsi="KadmosU" w:cs="Times New Roman"/>
        </w:rPr>
        <w:t xml:space="preserve">15. </w:t>
      </w:r>
      <w:r w:rsidRPr="00295111">
        <w:rPr>
          <w:rFonts w:ascii="KadmosU" w:hAnsi="KadmosU" w:cs="Times New Roman"/>
        </w:rPr>
        <w:t>-</w:t>
      </w:r>
      <w:r w:rsidRPr="00295111">
        <w:rPr>
          <w:rFonts w:ascii="KadmosU" w:eastAsia="Times New Roman" w:hAnsi="KadmosU" w:cs="Times New Roman"/>
        </w:rPr>
        <w:t>è</w:t>
      </w:r>
      <w:r w:rsidRPr="00295111">
        <w:rPr>
          <w:rFonts w:ascii="KadmosU" w:hAnsi="KadmosU" w:cs="Times New Roman"/>
          <w:lang w:val="el-GR"/>
        </w:rPr>
        <w:t>ή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ϲåéϲ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 xml:space="preserve"> öáéíïìÝíïéϲ ὁ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>ñᾶí áὐ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eastAsia="Times New Roman" w:hAnsi="KadmosU" w:cs="Times New Roman"/>
        </w:rPr>
        <w:t xml:space="preserve">16. </w:t>
      </w:r>
      <w:r w:rsidRPr="00295111">
        <w:rPr>
          <w:rFonts w:ascii="KadmosU" w:hAnsi="KadmosU" w:cs="Times New Roman"/>
        </w:rPr>
        <w:t>-</w:t>
      </w:r>
      <w:r w:rsidRPr="00295111">
        <w:rPr>
          <w:rFonts w:ascii="KadmosU" w:eastAsia="Times New Roman" w:hAnsi="KadmosU" w:cs="Times New Roman"/>
        </w:rPr>
        <w:t>ôïῖϲ ἔ</w:t>
      </w:r>
      <w:r w:rsidRPr="00295111">
        <w:rPr>
          <w:rFonts w:ascii="KadmosU" w:hAnsi="KadmosU" w:cs="Times New Roman"/>
        </w:rPr>
        <w:t>̣[</w:t>
      </w:r>
      <w:r w:rsidRPr="00295111">
        <w:rPr>
          <w:rFonts w:ascii="KadmosU" w:eastAsia="Times New Roman" w:hAnsi="KadmosU" w:cs="Times New Roman"/>
        </w:rPr>
        <w:t>îå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>ϲ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>ô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>é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>í</w:t>
      </w:r>
      <w:r w:rsidRPr="00295111">
        <w:rPr>
          <w:rFonts w:ascii="KadmosU" w:hAnsi="KadmosU" w:cs="Times New Roman"/>
        </w:rPr>
        <w:t>,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ὅ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 xml:space="preserve">ôå ãå ëüãïõϲ 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eastAsia="Times New Roman" w:hAnsi="KadmosU" w:cs="Times New Roman"/>
        </w:rPr>
        <w:t>17. ἀð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>ï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äß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 xml:space="preserve">äùϲßí 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ôé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>í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>áϲ</w:t>
      </w:r>
      <w:r w:rsidRPr="00295111">
        <w:rPr>
          <w:rFonts w:ascii="KadmosU" w:hAnsi="KadmosU" w:cs="Times New Roman"/>
        </w:rPr>
        <w:t>,</w:t>
      </w:r>
      <w:r w:rsidRPr="00295111">
        <w:rPr>
          <w:rFonts w:ascii="KadmosU" w:eastAsia="Times New Roman" w:hAnsi="KadmosU" w:cs="Times New Roman"/>
        </w:rPr>
        <w:t xml:space="preserve"> ὡϲ ïὐ ìü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eastAsia="Times New Roman" w:hAnsi="KadmosU" w:cs="Times New Roman"/>
        </w:rPr>
        <w:t xml:space="preserve">18. </w:t>
      </w:r>
      <w:r w:rsidRPr="00295111">
        <w:rPr>
          <w:rFonts w:ascii="KadmosU" w:hAnsi="KadmosU" w:cs="Times New Roman"/>
        </w:rPr>
        <w:t>-</w:t>
      </w:r>
      <w:r w:rsidRPr="00295111">
        <w:rPr>
          <w:rFonts w:ascii="KadmosU" w:eastAsia="Times New Roman" w:hAnsi="KadmosU" w:cs="Times New Roman"/>
        </w:rPr>
        <w:t>íïõ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ϲ ëÝ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>ãåé ëüãïõϲ ôïὺϲ ὁñéϲ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eastAsia="Times New Roman" w:hAnsi="KadmosU" w:cs="Times New Roman"/>
        </w:rPr>
        <w:t xml:space="preserve">19. </w:t>
      </w:r>
      <w:r w:rsidRPr="00295111">
        <w:rPr>
          <w:rFonts w:ascii="KadmosU" w:hAnsi="KadmosU" w:cs="Times New Roman"/>
        </w:rPr>
        <w:t>-</w:t>
      </w:r>
      <w:r w:rsidRPr="00295111">
        <w:rPr>
          <w:rFonts w:ascii="KadmosU" w:eastAsia="Times New Roman" w:hAnsi="KadmosU" w:cs="Times New Roman"/>
        </w:rPr>
        <w:t>ôéêïýϲ, ἀëë᾽</w:t>
      </w:r>
      <w:r w:rsidRPr="00295111">
        <w:rPr>
          <w:rFonts w:ascii="KadmosU" w:hAnsi="KadmosU" w:cs="Times New Roman"/>
        </w:rPr>
        <w:t xml:space="preserve"> =</w:t>
      </w:r>
      <w:r w:rsidRPr="00295111">
        <w:rPr>
          <w:rFonts w:ascii="KadmosU" w:eastAsia="Times New Roman" w:hAnsi="KadmosU" w:cs="Times New Roman"/>
        </w:rPr>
        <w:t>ïõ</w:t>
      </w:r>
      <w:r w:rsidRPr="00295111">
        <w:rPr>
          <w:rFonts w:ascii="KadmosU" w:hAnsi="KadmosU" w:cs="Times New Roman"/>
        </w:rPr>
        <w:t>= .1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ôïöáõôïõôïõ</w:t>
      </w:r>
      <w:r w:rsidRPr="00295111">
        <w:rPr>
          <w:rFonts w:ascii="KadmosU" w:hAnsi="KadmosU" w:cs="Times New Roman"/>
        </w:rPr>
        <w:t>=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eastAsia="Times New Roman" w:hAnsi="KadmosU" w:cs="Times New Roman"/>
        </w:rPr>
        <w:t xml:space="preserve">20. </w:t>
      </w:r>
      <w:r w:rsidRPr="00295111">
        <w:rPr>
          <w:rFonts w:ascii="KadmosU" w:hAnsi="KadmosU" w:cs="Times New Roman"/>
        </w:rPr>
        <w:t>.1 =</w:t>
      </w:r>
      <w:r w:rsidRPr="00295111">
        <w:rPr>
          <w:rFonts w:ascii="KadmosU" w:eastAsia="Times New Roman" w:hAnsi="KadmosU" w:cs="Times New Roman"/>
        </w:rPr>
        <w:t>ïõ</w:t>
      </w:r>
      <w:r w:rsidRPr="00295111">
        <w:rPr>
          <w:rFonts w:ascii="KadmosU" w:hAnsi="KadmosU" w:cs="Times New Roman"/>
        </w:rPr>
        <w:t>= .1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ð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>ìõí</w:t>
      </w:r>
      <w:r w:rsidRPr="00295111">
        <w:rPr>
          <w:rFonts w:ascii="KadmosU" w:hAnsi="KadmosU" w:cs="Times New Roman"/>
        </w:rPr>
        <w:t>̣= .12</w:t>
      </w:r>
    </w:p>
    <w:p w:rsidR="000209AB" w:rsidRPr="00295111" w:rsidRDefault="000209AB">
      <w:pPr>
        <w:rPr>
          <w:rFonts w:ascii="KadmosU" w:hAnsi="KadmosU" w:cs="Times New Roman"/>
        </w:rPr>
      </w:pPr>
    </w:p>
    <w:p w:rsidR="000209AB" w:rsidRPr="00295111" w:rsidRDefault="000209AB">
      <w:pPr>
        <w:rPr>
          <w:rFonts w:ascii="KadmosU" w:hAnsi="KadmosU" w:cs="Times New Roman"/>
        </w:rPr>
      </w:pPr>
    </w:p>
    <w:p w:rsidR="000209AB" w:rsidRPr="00295111" w:rsidRDefault="000209AB">
      <w:pPr>
        <w:rPr>
          <w:rFonts w:ascii="KadmosU" w:hAnsi="KadmosU"/>
        </w:rPr>
      </w:pPr>
      <w:r w:rsidRPr="00295111">
        <w:rPr>
          <w:rFonts w:ascii="KadmosU" w:eastAsia="Times New Roman" w:hAnsi="KadmosU"/>
        </w:rPr>
        <w:t xml:space="preserve">PHerc. 1389, </w:t>
      </w:r>
      <w:r w:rsidRPr="00295111">
        <w:rPr>
          <w:rFonts w:ascii="KadmosU" w:hAnsi="KadmosU"/>
        </w:rPr>
        <w:t>V 1073, 35 o (</w:t>
      </w:r>
      <w:r w:rsidRPr="00295111">
        <w:rPr>
          <w:rFonts w:ascii="KadmosU" w:eastAsia="Times New Roman" w:hAnsi="KadmosU"/>
        </w:rPr>
        <w:t>fr. 3</w:t>
      </w:r>
      <w:r w:rsidRPr="00295111">
        <w:rPr>
          <w:rFonts w:ascii="KadmosU" w:hAnsi="KadmosU"/>
        </w:rPr>
        <w:t xml:space="preserve"> n)</w:t>
      </w:r>
    </w:p>
    <w:p w:rsidR="000209AB" w:rsidRPr="00295111" w:rsidRDefault="000209AB">
      <w:pPr>
        <w:rPr>
          <w:rFonts w:ascii="KadmosU" w:hAnsi="KadmosU" w:cs="Times New Roman"/>
        </w:rPr>
      </w:pP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 xml:space="preserve">12. </w:t>
      </w:r>
      <w:r w:rsidRPr="00295111">
        <w:rPr>
          <w:rFonts w:ascii="KadmosU" w:eastAsia="Times New Roman" w:hAnsi="KadmosU" w:cs="Times New Roman"/>
        </w:rPr>
        <w:t>äÝ ô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é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>íá ð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ñïϲôÝ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>èåéê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>åí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 xml:space="preserve"> ὁ Ἐð</w:t>
      </w:r>
      <w:r w:rsidRPr="00295111">
        <w:rPr>
          <w:rFonts w:ascii="KadmosU" w:hAnsi="KadmosU"/>
        </w:rPr>
        <w:t>&lt;</w:t>
      </w:r>
      <w:r w:rsidRPr="00295111">
        <w:rPr>
          <w:rFonts w:ascii="KadmosU" w:eastAsia="Times New Roman" w:hAnsi="KadmosU" w:cs="Times New Roman"/>
        </w:rPr>
        <w:t>ß</w:t>
      </w:r>
      <w:r w:rsidRPr="00295111">
        <w:rPr>
          <w:rFonts w:ascii="KadmosU" w:hAnsi="KadmosU"/>
        </w:rPr>
        <w:t>&gt;</w:t>
      </w:r>
      <w:r w:rsidRPr="00295111">
        <w:rPr>
          <w:rFonts w:ascii="KadmosU" w:eastAsia="Times New Roman" w:hAnsi="KadmosU" w:cs="Times New Roman"/>
        </w:rPr>
        <w:t>êï</w:t>
      </w:r>
      <w:r w:rsidRPr="00295111">
        <w:rPr>
          <w:rFonts w:ascii="KadmosU" w:hAnsi="KadmosU" w:cs="Times New Roman"/>
        </w:rPr>
        <w:t>̣[</w:t>
      </w:r>
      <w:r w:rsidRPr="00295111">
        <w:rPr>
          <w:rFonts w:ascii="KadmosU" w:eastAsia="Times New Roman" w:hAnsi="KadmosU" w:cs="Times New Roman"/>
        </w:rPr>
        <w:t>õ</w:t>
      </w:r>
      <w:r w:rsidRPr="00295111">
        <w:rPr>
          <w:rFonts w:ascii="KadmosU" w:hAnsi="KadmosU" w:cs="Times New Roman"/>
        </w:rPr>
        <w:t>]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>13. -</w:t>
      </w:r>
      <w:r w:rsidRPr="00295111">
        <w:rPr>
          <w:rFonts w:ascii="KadmosU" w:eastAsia="Times New Roman" w:hAnsi="KadmosU" w:cs="Times New Roman"/>
        </w:rPr>
        <w:t>ñï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ϲ ìᾶ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 xml:space="preserve">ëëïí 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ôï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>ῖϲ ἑîῆϲ</w:t>
      </w:r>
      <w:r w:rsidRPr="00295111">
        <w:rPr>
          <w:rFonts w:ascii="KadmosU" w:hAnsi="KadmosU" w:cs="Times New Roman"/>
        </w:rPr>
        <w:t>.</w:t>
      </w:r>
      <w:r w:rsidRPr="00295111">
        <w:rPr>
          <w:rFonts w:ascii="KadmosU" w:eastAsia="Times New Roman" w:hAnsi="KadmosU" w:cs="Times New Roman"/>
        </w:rPr>
        <w:t xml:space="preserve"> ὅðïõ 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>14. .2 =</w:t>
      </w:r>
      <w:r w:rsidRPr="00295111">
        <w:rPr>
          <w:rFonts w:ascii="KadmosU" w:eastAsia="Times New Roman" w:hAnsi="KadmosU" w:cs="Times New Roman"/>
        </w:rPr>
        <w:t>ϲï</w:t>
      </w:r>
      <w:r w:rsidRPr="00295111">
        <w:rPr>
          <w:rFonts w:ascii="KadmosU" w:hAnsi="KadmosU" w:cs="Times New Roman"/>
        </w:rPr>
        <w:t>= .2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ϲçíôï</w:t>
      </w:r>
      <w:r w:rsidRPr="00295111">
        <w:rPr>
          <w:rFonts w:ascii="KadmosU" w:hAnsi="KadmosU" w:cs="Times New Roman"/>
        </w:rPr>
        <w:t>= .2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ïí</w:t>
      </w:r>
      <w:r w:rsidRPr="00295111">
        <w:rPr>
          <w:rFonts w:ascii="KadmosU" w:hAnsi="KadmosU" w:cs="Times New Roman"/>
        </w:rPr>
        <w:t>= .2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õôé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 xml:space="preserve"> ðñü 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>15. [-</w:t>
      </w:r>
      <w:r w:rsidRPr="00295111">
        <w:rPr>
          <w:rFonts w:ascii="KadmosU" w:eastAsia="Times New Roman" w:hAnsi="KadmosU" w:cs="Times New Roman"/>
        </w:rPr>
        <w:t>ôåñïí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 xml:space="preserve"> ἐ</w:t>
      </w:r>
      <w:r w:rsidRPr="00295111">
        <w:rPr>
          <w:rFonts w:ascii="Times New Roman" w:eastAsia="?????? Pro W3" w:hAnsi="Times New Roman" w:cs="Times New Roman"/>
        </w:rPr>
        <w:t>̣</w:t>
      </w:r>
      <w:r w:rsidRPr="00295111">
        <w:rPr>
          <w:rFonts w:ascii="KadmosU" w:eastAsia="Times New Roman" w:hAnsi="KadmosU" w:cs="Times New Roman"/>
        </w:rPr>
        <w:t>êåῖí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ïí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 xml:space="preserve"> ôὸ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>í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ϲõ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>ëëïãéϲ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>16. -</w:t>
      </w:r>
      <w:r w:rsidRPr="00295111">
        <w:rPr>
          <w:rFonts w:ascii="KadmosU" w:eastAsia="Times New Roman" w:hAnsi="KadmosU" w:cs="Times New Roman"/>
        </w:rPr>
        <w:t>ìὸ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>í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åϲéϲïí</w:t>
      </w:r>
      <w:r w:rsidRPr="00295111">
        <w:rPr>
          <w:rFonts w:ascii="KadmosU" w:hAnsi="KadmosU" w:cs="Times New Roman"/>
        </w:rPr>
        <w:t>̣=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.1 =</w:t>
      </w:r>
      <w:r w:rsidRPr="00295111">
        <w:rPr>
          <w:rFonts w:ascii="KadmosU" w:eastAsia="Times New Roman" w:hAnsi="KadmosU" w:cs="Times New Roman"/>
        </w:rPr>
        <w:t>ùéï</w:t>
      </w:r>
      <w:r w:rsidRPr="00295111">
        <w:rPr>
          <w:rFonts w:ascii="KadmosU" w:hAnsi="KadmosU" w:cs="Times New Roman"/>
        </w:rPr>
        <w:t>̣= .1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ç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 xml:space="preserve"> ϲ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>õëë</w:t>
      </w:r>
      <w:r w:rsidRPr="00295111">
        <w:rPr>
          <w:rFonts w:ascii="KadmosU" w:hAnsi="KadmosU" w:cs="Times New Roman"/>
        </w:rPr>
        <w:t>̣[</w:t>
      </w:r>
      <w:r w:rsidRPr="00295111">
        <w:rPr>
          <w:rFonts w:ascii="KadmosU" w:eastAsia="Times New Roman" w:hAnsi="KadmosU" w:cs="Times New Roman"/>
        </w:rPr>
        <w:t>ï</w:t>
      </w:r>
      <w:r w:rsidRPr="00295111">
        <w:rPr>
          <w:rFonts w:ascii="KadmosU" w:hAnsi="KadmosU" w:cs="Times New Roman"/>
        </w:rPr>
        <w:t>]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>17. -</w:t>
      </w:r>
      <w:r w:rsidRPr="00295111">
        <w:rPr>
          <w:rFonts w:ascii="KadmosU" w:eastAsia="Times New Roman" w:hAnsi="KadmosU" w:cs="Times New Roman"/>
        </w:rPr>
        <w:t>ãéϲÜìåíïϲ ôÝèåéê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åí</w:t>
      </w:r>
      <w:r w:rsidRPr="00295111">
        <w:rPr>
          <w:rFonts w:ascii="KadmosU" w:hAnsi="KadmosU" w:cs="Times New Roman"/>
        </w:rPr>
        <w:t>],</w:t>
      </w:r>
      <w:r w:rsidRPr="00295111">
        <w:rPr>
          <w:rFonts w:ascii="KadmosU" w:eastAsia="Times New Roman" w:hAnsi="KadmosU" w:cs="Times New Roman"/>
        </w:rPr>
        <w:t xml:space="preserve"> ἀëë᾽ïὐ 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>18. -</w:t>
      </w:r>
      <w:r w:rsidRPr="00295111">
        <w:rPr>
          <w:rFonts w:ascii="KadmosU" w:eastAsia="Times New Roman" w:hAnsi="KadmosU" w:cs="Times New Roman"/>
        </w:rPr>
        <w:t>÷ ὥ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>ϲðåñ ὅôáí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 xml:space="preserve"> ἰäéþ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ôåñ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 xml:space="preserve">ïí ôὸí 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 xml:space="preserve">19. </w:t>
      </w:r>
      <w:r w:rsidRPr="00295111">
        <w:rPr>
          <w:rFonts w:ascii="KadmosU" w:eastAsia="Times New Roman" w:hAnsi="KadmosU" w:cs="Times New Roman"/>
        </w:rPr>
        <w:t>ϲ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>õëëïãéϲìὸí ἐê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öÝñçé</w:t>
      </w:r>
      <w:r w:rsidRPr="00295111">
        <w:rPr>
          <w:rFonts w:ascii="KadmosU" w:hAnsi="KadmosU" w:cs="Times New Roman"/>
        </w:rPr>
        <w:t>],</w:t>
      </w:r>
      <w:r w:rsidRPr="00295111">
        <w:rPr>
          <w:rFonts w:ascii="KadmosU" w:eastAsia="Times New Roman" w:hAnsi="KadmosU" w:cs="Times New Roman"/>
        </w:rPr>
        <w:t xml:space="preserve"> ÷ñþ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>20. [-</w:t>
      </w:r>
      <w:r w:rsidRPr="00295111">
        <w:rPr>
          <w:rFonts w:ascii="KadmosU" w:eastAsia="Times New Roman" w:hAnsi="KadmosU" w:cs="Times New Roman"/>
        </w:rPr>
        <w:t>ìå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>è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 xml:space="preserve">á äὲ êáὶ 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êá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>ôὰ ôὴ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í ϲ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>õíÞèåé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>21. [-</w:t>
      </w:r>
      <w:r w:rsidRPr="00295111">
        <w:rPr>
          <w:rFonts w:ascii="KadmosU" w:eastAsia="Times New Roman" w:hAnsi="KadmosU" w:cs="Times New Roman"/>
        </w:rPr>
        <w:t>áí</w:t>
      </w:r>
      <w:r w:rsidRPr="00295111">
        <w:rPr>
          <w:rFonts w:ascii="KadmosU" w:hAnsi="KadmosU" w:cs="Times New Roman"/>
        </w:rPr>
        <w:t>]</w:t>
      </w:r>
    </w:p>
    <w:p w:rsidR="000209AB" w:rsidRPr="00295111" w:rsidRDefault="000209AB">
      <w:pPr>
        <w:rPr>
          <w:rFonts w:ascii="KadmosU" w:hAnsi="KadmosU" w:cs="Times New Roman"/>
        </w:rPr>
      </w:pPr>
    </w:p>
    <w:p w:rsidR="000209AB" w:rsidRPr="00295111" w:rsidRDefault="000209AB">
      <w:pPr>
        <w:rPr>
          <w:rFonts w:ascii="KadmosU" w:hAnsi="KadmosU" w:cs="Times New Roman"/>
        </w:rPr>
      </w:pPr>
    </w:p>
    <w:p w:rsidR="000209AB" w:rsidRPr="00295111" w:rsidRDefault="000209AB" w:rsidP="009B5C48">
      <w:pPr>
        <w:rPr>
          <w:rFonts w:ascii="KadmosU" w:hAnsi="KadmosU"/>
        </w:rPr>
      </w:pPr>
      <w:r w:rsidRPr="00295111">
        <w:rPr>
          <w:rFonts w:ascii="KadmosU" w:eastAsia="Times New Roman" w:hAnsi="KadmosU"/>
        </w:rPr>
        <w:t>PHerc. 1389, V 1074, 36 o (</w:t>
      </w:r>
      <w:r w:rsidRPr="00295111">
        <w:rPr>
          <w:rFonts w:ascii="KadmosU" w:hAnsi="KadmosU"/>
        </w:rPr>
        <w:t>f</w:t>
      </w:r>
      <w:r w:rsidRPr="00295111">
        <w:rPr>
          <w:rFonts w:ascii="KadmosU" w:eastAsia="Times New Roman" w:hAnsi="KadmosU"/>
        </w:rPr>
        <w:t>r. 4</w:t>
      </w:r>
      <w:r w:rsidRPr="00295111">
        <w:rPr>
          <w:rFonts w:ascii="KadmosU" w:hAnsi="KadmosU"/>
        </w:rPr>
        <w:t xml:space="preserve"> n)</w:t>
      </w:r>
    </w:p>
    <w:p w:rsidR="000209AB" w:rsidRPr="00295111" w:rsidRDefault="000209AB">
      <w:pPr>
        <w:rPr>
          <w:rFonts w:ascii="KadmosU" w:hAnsi="KadmosU" w:cs="Times New Roman"/>
        </w:rPr>
      </w:pP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 xml:space="preserve">3. .3 </w:t>
      </w:r>
      <w:r w:rsidRPr="00295111">
        <w:rPr>
          <w:rFonts w:ascii="KadmosU" w:eastAsia="Times New Roman" w:hAnsi="KadmosU" w:cs="Times New Roman"/>
        </w:rPr>
        <w:t>Ìç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ô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>ñ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>üäùñ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ïϲ</w:t>
      </w:r>
      <w:r w:rsidRPr="00295111">
        <w:rPr>
          <w:rFonts w:ascii="KadmosU" w:hAnsi="KadmosU" w:cs="Times New Roman"/>
        </w:rPr>
        <w:t>][.7]</w:t>
      </w:r>
      <w:r w:rsidRPr="00295111">
        <w:rPr>
          <w:rFonts w:ascii="KadmosU" w:eastAsia="Times New Roman" w:hAnsi="KadmosU" w:cs="Times New Roman"/>
        </w:rPr>
        <w:t xml:space="preserve"> 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>4. =</w:t>
      </w:r>
      <w:r w:rsidRPr="00295111">
        <w:rPr>
          <w:rFonts w:ascii="KadmosU" w:eastAsia="Times New Roman" w:hAnsi="KadmosU" w:cs="Times New Roman"/>
        </w:rPr>
        <w:t>ðïïðï</w:t>
      </w:r>
      <w:r w:rsidRPr="00295111">
        <w:rPr>
          <w:rFonts w:ascii="KadmosU" w:hAnsi="KadmosU" w:cs="Times New Roman"/>
        </w:rPr>
        <w:t>= .2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ñáíåê</w:t>
      </w:r>
      <w:r w:rsidRPr="00295111">
        <w:rPr>
          <w:rFonts w:ascii="KadmosU" w:hAnsi="KadmosU" w:cs="Times New Roman"/>
        </w:rPr>
        <w:t>= .2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åé</w:t>
      </w:r>
      <w:r w:rsidRPr="00295111">
        <w:rPr>
          <w:rFonts w:ascii="KadmosU" w:hAnsi="KadmosU" w:cs="Times New Roman"/>
        </w:rPr>
        <w:t>= .3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ïé</w:t>
      </w:r>
      <w:r w:rsidRPr="00295111">
        <w:rPr>
          <w:rFonts w:ascii="KadmosU" w:hAnsi="KadmosU" w:cs="Times New Roman"/>
        </w:rPr>
        <w:t>=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>5. .1 =</w:t>
      </w:r>
      <w:r w:rsidRPr="00295111">
        <w:rPr>
          <w:rFonts w:ascii="KadmosU" w:eastAsia="Times New Roman" w:hAnsi="KadmosU" w:cs="Times New Roman"/>
        </w:rPr>
        <w:t>åðçϲ</w:t>
      </w:r>
      <w:r w:rsidRPr="00295111">
        <w:rPr>
          <w:rFonts w:ascii="KadmosU" w:hAnsi="KadmosU" w:cs="Times New Roman"/>
        </w:rPr>
        <w:t>= .2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åáí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 xml:space="preserve"> êá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ὶ á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 xml:space="preserve">ὐôὸϲ </w:t>
      </w:r>
      <w:r w:rsidRPr="00295111">
        <w:rPr>
          <w:rFonts w:ascii="KadmosU" w:hAnsi="KadmosU" w:cs="Times New Roman"/>
        </w:rPr>
        <w:t>.3 =</w:t>
      </w:r>
      <w:r w:rsidRPr="00295111">
        <w:rPr>
          <w:rFonts w:ascii="KadmosU" w:eastAsia="Times New Roman" w:hAnsi="KadmosU" w:cs="Times New Roman"/>
        </w:rPr>
        <w:t>ï</w:t>
      </w:r>
      <w:r w:rsidRPr="00295111">
        <w:rPr>
          <w:rFonts w:ascii="KadmosU" w:hAnsi="KadmosU" w:cs="Times New Roman"/>
        </w:rPr>
        <w:t>=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 xml:space="preserve">6. .4 </w:t>
      </w:r>
      <w:r w:rsidRPr="00295111">
        <w:rPr>
          <w:rFonts w:ascii="KadmosU" w:eastAsia="Times New Roman" w:hAnsi="KadmosU" w:cs="Times New Roman"/>
        </w:rPr>
        <w:t>ἄëëùí ἱêáí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ῶ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 xml:space="preserve">ϲ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ôïêôç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 xml:space="preserve"> ãÜñ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>7. [</w:t>
      </w:r>
      <w:r w:rsidRPr="00295111">
        <w:rPr>
          <w:rFonts w:ascii="KadmosU" w:eastAsia="Times New Roman" w:hAnsi="KadmosU" w:cs="Times New Roman"/>
        </w:rPr>
        <w:t>ἐ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 xml:space="preserve">ϲôéí 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Ἐ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>ð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>ßêïõñ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ï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 xml:space="preserve">ϲ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íïí</w:t>
      </w:r>
      <w:r w:rsidRPr="00295111">
        <w:rPr>
          <w:rFonts w:ascii="KadmosU" w:hAnsi="KadmosU" w:cs="Times New Roman"/>
        </w:rPr>
        <w:t>= .1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õôá</w:t>
      </w:r>
      <w:r w:rsidRPr="00295111">
        <w:rPr>
          <w:rFonts w:ascii="KadmosU" w:hAnsi="KadmosU" w:cs="Times New Roman"/>
        </w:rPr>
        <w:t>=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 xml:space="preserve">8. </w:t>
      </w:r>
      <w:r w:rsidRPr="00295111">
        <w:rPr>
          <w:rFonts w:ascii="KadmosU" w:eastAsia="Times New Roman" w:hAnsi="KadmosU" w:cs="Times New Roman"/>
        </w:rPr>
        <w:t xml:space="preserve">êáὶ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ðáåé</w:t>
      </w:r>
      <w:r w:rsidRPr="00295111">
        <w:rPr>
          <w:rFonts w:ascii="KadmosU" w:hAnsi="KadmosU" w:cs="Times New Roman"/>
        </w:rPr>
        <w:t>= .1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íáéôïíù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 xml:space="preserve"> ä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>éá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ë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>Ýãå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>9. -</w:t>
      </w:r>
      <w:r w:rsidRPr="00295111">
        <w:rPr>
          <w:rFonts w:ascii="KadmosU" w:eastAsia="Times New Roman" w:hAnsi="KadmosU" w:cs="Times New Roman"/>
        </w:rPr>
        <w:t>ôáé êáὶ ðáý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>ϲçôáé æ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ç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>ôῶí ï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ὖ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>í êá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>10. [-</w:t>
      </w:r>
      <w:r w:rsidRPr="00295111">
        <w:rPr>
          <w:rFonts w:ascii="KadmosU" w:eastAsia="Times New Roman" w:hAnsi="KadmosU" w:cs="Times New Roman"/>
        </w:rPr>
        <w:t>ë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>ῶϲ ìÝí</w:t>
      </w:r>
      <w:r w:rsidRPr="00295111">
        <w:rPr>
          <w:rFonts w:ascii="KadmosU" w:hAnsi="KadmosU" w:cs="Times New Roman"/>
        </w:rPr>
        <w:t>,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ἴ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>ϲùϲ äὲ ἔ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>äáê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>å ôὸí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 xml:space="preserve">11. </w:t>
      </w:r>
      <w:r w:rsidRPr="00295111">
        <w:rPr>
          <w:rFonts w:ascii="KadmosU" w:eastAsia="Times New Roman" w:hAnsi="KadmosU" w:cs="Times New Roman"/>
        </w:rPr>
        <w:t>ἄíèñùðïí</w:t>
      </w:r>
      <w:r w:rsidRPr="00295111">
        <w:rPr>
          <w:rFonts w:ascii="KadmosU" w:hAnsi="KadmosU" w:cs="Times New Roman"/>
        </w:rPr>
        <w:t>,</w:t>
      </w:r>
      <w:r w:rsidRPr="00295111">
        <w:rPr>
          <w:rFonts w:ascii="KadmosU" w:eastAsia="Times New Roman" w:hAnsi="KadmosU" w:cs="Times New Roman"/>
        </w:rPr>
        <w:t xml:space="preserve"> ïὐ ìÝíôïé ðáñ᾽ἀ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>12. -</w:t>
      </w:r>
      <w:r w:rsidRPr="00295111">
        <w:rPr>
          <w:rFonts w:ascii="KadmosU" w:eastAsia="Times New Roman" w:hAnsi="KadmosU" w:cs="Times New Roman"/>
        </w:rPr>
        <w:t>â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å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>ëôñß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áí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 xml:space="preserve"> áὐôïϲ ἥ</w:t>
      </w:r>
      <w:r w:rsidRPr="00295111">
        <w:rPr>
          <w:rFonts w:ascii="KadmosU" w:hAnsi="KadmosU" w:cs="Times New Roman"/>
        </w:rPr>
        <w:t>̣̣</w:t>
      </w:r>
      <w:r w:rsidRPr="00295111">
        <w:rPr>
          <w:rFonts w:ascii="KadmosU" w:eastAsia="Times New Roman" w:hAnsi="KadmosU" w:cs="Times New Roman"/>
        </w:rPr>
        <w:t>ìáñôå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 xml:space="preserve">í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ïí</w:t>
      </w:r>
      <w:r w:rsidRPr="00295111">
        <w:rPr>
          <w:rFonts w:ascii="KadmosU" w:hAnsi="KadmosU" w:cs="Times New Roman"/>
        </w:rPr>
        <w:t>=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 xml:space="preserve">13. </w:t>
      </w:r>
      <w:r w:rsidRPr="00295111">
        <w:rPr>
          <w:rFonts w:ascii="KadmosU" w:eastAsia="Times New Roman" w:hAnsi="KadmosU" w:cs="Times New Roman"/>
        </w:rPr>
        <w:t xml:space="preserve">ô </w:t>
      </w:r>
      <w:r w:rsidRPr="00295111">
        <w:rPr>
          <w:rFonts w:ascii="KadmosU" w:hAnsi="KadmosU" w:cs="Times New Roman"/>
        </w:rPr>
        <w:t>.1 =</w:t>
      </w:r>
      <w:r w:rsidRPr="00295111">
        <w:rPr>
          <w:rFonts w:ascii="KadmosU" w:eastAsia="Times New Roman" w:hAnsi="KadmosU" w:cs="Times New Roman"/>
        </w:rPr>
        <w:t>í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>åã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.2 =</w:t>
      </w:r>
      <w:r w:rsidRPr="00295111">
        <w:rPr>
          <w:rFonts w:ascii="KadmosU" w:eastAsia="Times New Roman" w:hAnsi="KadmosU" w:cs="Times New Roman"/>
        </w:rPr>
        <w:t>á</w:t>
      </w:r>
      <w:r w:rsidRPr="00295111">
        <w:rPr>
          <w:rFonts w:ascii="KadmosU" w:hAnsi="KadmosU" w:cs="Times New Roman"/>
        </w:rPr>
        <w:t>= .1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ϲôáñ</w:t>
      </w:r>
      <w:r w:rsidRPr="00295111">
        <w:rPr>
          <w:rFonts w:ascii="KadmosU" w:hAnsi="KadmosU" w:cs="Times New Roman"/>
        </w:rPr>
        <w:t>= .1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éùéðá</w:t>
      </w:r>
      <w:r w:rsidRPr="00295111">
        <w:rPr>
          <w:rFonts w:ascii="KadmosU" w:hAnsi="KadmosU" w:cs="Times New Roman"/>
        </w:rPr>
        <w:t>= .1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õ÷é</w:t>
      </w:r>
      <w:r w:rsidRPr="00295111">
        <w:rPr>
          <w:rFonts w:ascii="KadmosU" w:hAnsi="KadmosU" w:cs="Times New Roman"/>
        </w:rPr>
        <w:t>=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>14. =</w:t>
      </w:r>
      <w:r w:rsidRPr="00295111">
        <w:rPr>
          <w:rFonts w:ascii="KadmosU" w:eastAsia="Times New Roman" w:hAnsi="KadmosU" w:cs="Times New Roman"/>
        </w:rPr>
        <w:t>ô</w:t>
      </w:r>
      <w:r w:rsidRPr="00295111">
        <w:rPr>
          <w:rFonts w:ascii="KadmosU" w:hAnsi="KadmosU" w:cs="Times New Roman"/>
        </w:rPr>
        <w:t>= .1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ï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 xml:space="preserve"> ãéíþϲêùí ïὐê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áõãçñ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 xml:space="preserve"> ἴϲùϲ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 xml:space="preserve">15. </w:t>
      </w:r>
      <w:r w:rsidRPr="00295111">
        <w:rPr>
          <w:rFonts w:ascii="KadmosU" w:eastAsia="Times New Roman" w:hAnsi="KadmosU" w:cs="Times New Roman"/>
        </w:rPr>
        <w:t>ì</w:t>
      </w:r>
      <w:r w:rsidRPr="00295111">
        <w:rPr>
          <w:rFonts w:ascii="KadmosU" w:hAnsi="KadmosU" w:cs="Times New Roman"/>
        </w:rPr>
        <w:t>̣[</w:t>
      </w:r>
      <w:r w:rsidRPr="00295111">
        <w:rPr>
          <w:rFonts w:ascii="KadmosU" w:eastAsia="Times New Roman" w:hAnsi="KadmosU" w:cs="Times New Roman"/>
        </w:rPr>
        <w:t>å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>ìáèÞêçìå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í ôὸ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>í åἰñçìÝ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>16. -</w:t>
      </w:r>
      <w:r w:rsidRPr="00295111">
        <w:rPr>
          <w:rFonts w:ascii="KadmosU" w:eastAsia="Times New Roman" w:hAnsi="KadmosU" w:cs="Times New Roman"/>
        </w:rPr>
        <w:t>í</w:t>
      </w:r>
      <w:r w:rsidRPr="00295111">
        <w:rPr>
          <w:rFonts w:ascii="KadmosU" w:hAnsi="KadmosU" w:cs="Times New Roman"/>
        </w:rPr>
        <w:t>̣[</w:t>
      </w:r>
      <w:r w:rsidRPr="00295111">
        <w:rPr>
          <w:rFonts w:ascii="KadmosU" w:eastAsia="Times New Roman" w:hAnsi="KadmosU" w:cs="Times New Roman"/>
        </w:rPr>
        <w:t>ïí</w:t>
      </w:r>
      <w:r w:rsidRPr="00295111">
        <w:rPr>
          <w:rFonts w:ascii="KadmosU" w:hAnsi="KadmosU" w:cs="Times New Roman"/>
        </w:rPr>
        <w:t>][.1]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éï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 xml:space="preserve"> ἤ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>èåëåí ìá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èåῖ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 xml:space="preserve">í </w:t>
      </w:r>
      <w:r w:rsidRPr="00295111">
        <w:rPr>
          <w:rFonts w:ascii="KadmosU" w:hAnsi="KadmosU" w:cs="Times New Roman"/>
        </w:rPr>
        <w:t>.1 =</w:t>
      </w:r>
      <w:r w:rsidRPr="00295111">
        <w:rPr>
          <w:rFonts w:ascii="KadmosU" w:eastAsia="Times New Roman" w:hAnsi="KadmosU" w:cs="Times New Roman"/>
        </w:rPr>
        <w:t>ïíåí</w:t>
      </w:r>
      <w:r w:rsidRPr="00295111">
        <w:rPr>
          <w:rFonts w:ascii="KadmosU" w:hAnsi="KadmosU" w:cs="Times New Roman"/>
        </w:rPr>
        <w:t>=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>17. .4 =</w:t>
      </w:r>
      <w:r w:rsidRPr="00295111">
        <w:rPr>
          <w:rFonts w:ascii="KadmosU" w:eastAsia="Times New Roman" w:hAnsi="KadmosU" w:cs="Times New Roman"/>
        </w:rPr>
        <w:t>å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 xml:space="preserve"> äéäÜϲêùí 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ôὴí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 xml:space="preserve"> áὐôÞí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 xml:space="preserve">18. .4 </w:t>
      </w:r>
      <w:r w:rsidRPr="00295111">
        <w:rPr>
          <w:rFonts w:ascii="KadmosU" w:eastAsia="Times New Roman" w:hAnsi="KadmosU" w:cs="Times New Roman"/>
        </w:rPr>
        <w:t>ἴϲùϲ</w:t>
      </w:r>
      <w:r w:rsidRPr="00295111">
        <w:rPr>
          <w:rFonts w:ascii="KadmosU" w:hAnsi="KadmosU" w:cs="Times New Roman"/>
        </w:rPr>
        <w:t>,</w:t>
      </w:r>
      <w:r w:rsidRPr="00295111">
        <w:rPr>
          <w:rFonts w:ascii="KadmosU" w:eastAsia="Times New Roman" w:hAnsi="KadmosU" w:cs="Times New Roman"/>
        </w:rPr>
        <w:t xml:space="preserve"> ïὐ ìÝíô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ïé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 xml:space="preserve"> ôὴí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ðá</w:t>
      </w:r>
      <w:r w:rsidRPr="00295111">
        <w:rPr>
          <w:rFonts w:ascii="KadmosU" w:hAnsi="KadmosU" w:cs="Times New Roman"/>
        </w:rPr>
        <w:t>=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>19. =</w:t>
      </w:r>
      <w:r w:rsidRPr="00295111">
        <w:rPr>
          <w:rFonts w:ascii="KadmosU" w:eastAsia="Times New Roman" w:hAnsi="KadmosU" w:cs="Times New Roman"/>
        </w:rPr>
        <w:t>ôïϲ</w:t>
      </w:r>
      <w:r w:rsidRPr="00295111">
        <w:rPr>
          <w:rFonts w:ascii="KadmosU" w:hAnsi="KadmosU" w:cs="Times New Roman"/>
        </w:rPr>
        <w:t>= .1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ô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 xml:space="preserve"> ἄöñ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ù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 xml:space="preserve">í ôéϲ ἐϲôé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êá</w:t>
      </w:r>
      <w:r w:rsidRPr="00295111">
        <w:rPr>
          <w:rFonts w:ascii="KadmosU" w:hAnsi="KadmosU" w:cs="Times New Roman"/>
        </w:rPr>
        <w:t>= .1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éñ</w:t>
      </w:r>
      <w:r w:rsidRPr="00295111">
        <w:rPr>
          <w:rFonts w:ascii="KadmosU" w:hAnsi="KadmosU" w:cs="Times New Roman"/>
        </w:rPr>
        <w:t>=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>20. =</w:t>
      </w:r>
      <w:r w:rsidRPr="00295111">
        <w:rPr>
          <w:rFonts w:ascii="KadmosU" w:eastAsia="Times New Roman" w:hAnsi="KadmosU" w:cs="Times New Roman"/>
        </w:rPr>
        <w:t xml:space="preserve">ô </w:t>
      </w:r>
      <w:r w:rsidRPr="00295111">
        <w:rPr>
          <w:rFonts w:ascii="KadmosU" w:hAnsi="KadmosU" w:cs="Times New Roman"/>
        </w:rPr>
        <w:t>.1 =</w:t>
      </w:r>
      <w:r w:rsidRPr="00295111">
        <w:rPr>
          <w:rFonts w:ascii="KadmosU" w:eastAsia="Times New Roman" w:hAnsi="KadmosU" w:cs="Times New Roman"/>
        </w:rPr>
        <w:t>é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.3 =</w:t>
      </w:r>
      <w:r w:rsidRPr="00295111">
        <w:rPr>
          <w:rFonts w:ascii="KadmosU" w:eastAsia="Times New Roman" w:hAnsi="KadmosU" w:cs="Times New Roman"/>
        </w:rPr>
        <w:t>áë= .1 =çô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 xml:space="preserve"> êïéíὴí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ðá</w:t>
      </w:r>
      <w:r w:rsidRPr="00295111">
        <w:rPr>
          <w:rFonts w:ascii="KadmosU" w:hAnsi="KadmosU" w:cs="Times New Roman"/>
        </w:rPr>
        <w:t>= .3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>21. [.2][</w:t>
      </w:r>
      <w:r w:rsidRPr="00295111">
        <w:rPr>
          <w:rFonts w:ascii="KadmosU" w:eastAsia="Times New Roman" w:hAnsi="KadmosU" w:cs="Times New Roman"/>
        </w:rPr>
        <w:t>ϲõ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>íïñῶ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ϲéí</w:t>
      </w:r>
      <w:r w:rsidRPr="00295111">
        <w:rPr>
          <w:rFonts w:ascii="KadmosU" w:hAnsi="KadmosU" w:cs="Times New Roman"/>
        </w:rPr>
        <w:t>][.9]</w:t>
      </w:r>
    </w:p>
    <w:p w:rsidR="000209AB" w:rsidRPr="00295111" w:rsidRDefault="000209AB">
      <w:pPr>
        <w:rPr>
          <w:rFonts w:ascii="KadmosU" w:hAnsi="KadmosU" w:cs="Times New Roman"/>
        </w:rPr>
      </w:pPr>
    </w:p>
    <w:p w:rsidR="000209AB" w:rsidRPr="00295111" w:rsidRDefault="000209AB">
      <w:pPr>
        <w:rPr>
          <w:rFonts w:ascii="KadmosU" w:hAnsi="KadmosU" w:cs="Times New Roman"/>
        </w:rPr>
      </w:pPr>
    </w:p>
    <w:p w:rsidR="000209AB" w:rsidRPr="00295111" w:rsidRDefault="000209AB" w:rsidP="006B395C">
      <w:pPr>
        <w:rPr>
          <w:rFonts w:ascii="KadmosU" w:hAnsi="KadmosU"/>
        </w:rPr>
      </w:pPr>
      <w:r w:rsidRPr="00295111">
        <w:rPr>
          <w:rFonts w:ascii="KadmosU" w:eastAsia="Times New Roman" w:hAnsi="KadmosU"/>
        </w:rPr>
        <w:t xml:space="preserve">PHerc. 1389, V 1075, 37 o </w:t>
      </w:r>
    </w:p>
    <w:p w:rsidR="000209AB" w:rsidRPr="00295111" w:rsidRDefault="000209AB">
      <w:pPr>
        <w:rPr>
          <w:rFonts w:ascii="KadmosU" w:hAnsi="KadmosU" w:cs="Times New Roman"/>
        </w:rPr>
      </w:pP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>3. [.3][</w:t>
      </w:r>
      <w:r w:rsidRPr="00295111">
        <w:rPr>
          <w:rFonts w:ascii="KadmosU" w:eastAsia="Times New Roman" w:hAnsi="KadmosU" w:cs="Times New Roman"/>
        </w:rPr>
        <w:t>êáô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>ὰ ôὴí ὁ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>ìïéü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>ôçôá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 xml:space="preserve">9. </w:t>
      </w:r>
      <w:r w:rsidRPr="00295111">
        <w:rPr>
          <w:rFonts w:ascii="KadmosU" w:eastAsia="Times New Roman" w:hAnsi="KadmosU" w:cs="Times New Roman"/>
        </w:rPr>
        <w:t>ê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ïé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>íüôçôáϲ ðÜϲ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á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 xml:space="preserve">ϲ ôὰϲ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ô</w:t>
      </w:r>
      <w:r w:rsidRPr="00295111">
        <w:rPr>
          <w:rFonts w:ascii="KadmosU" w:hAnsi="KadmosU" w:cs="Times New Roman"/>
        </w:rPr>
        <w:t>= .1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ï</w:t>
      </w:r>
      <w:r w:rsidRPr="00295111">
        <w:rPr>
          <w:rFonts w:ascii="KadmosU" w:hAnsi="KadmosU" w:cs="Times New Roman"/>
        </w:rPr>
        <w:t>=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>10. =</w:t>
      </w:r>
      <w:r w:rsidRPr="00295111">
        <w:rPr>
          <w:rFonts w:ascii="KadmosU" w:eastAsia="Times New Roman" w:hAnsi="KadmosU" w:cs="Times New Roman"/>
        </w:rPr>
        <w:t>ôéåê</w:t>
      </w:r>
      <w:r w:rsidRPr="00295111">
        <w:rPr>
          <w:rFonts w:ascii="KadmosU" w:hAnsi="KadmosU" w:cs="Times New Roman"/>
        </w:rPr>
        <w:t>= .2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ϲõðå</w:t>
      </w:r>
      <w:r w:rsidRPr="00295111">
        <w:rPr>
          <w:rFonts w:ascii="KadmosU" w:hAnsi="KadmosU" w:cs="Times New Roman"/>
        </w:rPr>
        <w:t>= .4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ëáëïé</w:t>
      </w:r>
      <w:r w:rsidRPr="00295111">
        <w:rPr>
          <w:rFonts w:ascii="KadmosU" w:hAnsi="KadmosU" w:cs="Times New Roman"/>
        </w:rPr>
        <w:t>= .2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 xml:space="preserve">11. </w:t>
      </w:r>
      <w:r w:rsidRPr="00295111">
        <w:rPr>
          <w:rFonts w:ascii="KadmosU" w:eastAsia="Times New Roman" w:hAnsi="KadmosU" w:cs="Times New Roman"/>
        </w:rPr>
        <w:t>êå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öá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>ëá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 xml:space="preserve">éþäç 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ôéíὰ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 xml:space="preserve"> ìíÞìçí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>12. [</w:t>
      </w:r>
      <w:r w:rsidRPr="00295111">
        <w:rPr>
          <w:rFonts w:ascii="KadmosU" w:eastAsia="Times New Roman" w:hAnsi="KadmosU" w:cs="Times New Roman"/>
        </w:rPr>
        <w:t>ϲõëëïãéϲ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>ìῶí ôῶí ä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>éὰ ðëåéü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>13. [-</w:t>
      </w:r>
      <w:r w:rsidRPr="00295111">
        <w:rPr>
          <w:rFonts w:ascii="KadmosU" w:eastAsia="Times New Roman" w:hAnsi="KadmosU" w:cs="Times New Roman"/>
        </w:rPr>
        <w:t>í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>ùí åἰñçìÝí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ùí</w:t>
      </w:r>
      <w:r w:rsidRPr="00295111">
        <w:rPr>
          <w:rFonts w:ascii="KadmosU" w:hAnsi="KadmosU" w:cs="Times New Roman"/>
        </w:rPr>
        <w:t>],</w:t>
      </w:r>
      <w:r w:rsidRPr="00295111">
        <w:rPr>
          <w:rFonts w:ascii="KadmosU" w:eastAsia="Times New Roman" w:hAnsi="KadmosU" w:cs="Times New Roman"/>
        </w:rPr>
        <w:t xml:space="preserve"> ὥ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>ϲ</w:t>
      </w:r>
      <w:r w:rsidRPr="00295111">
        <w:rPr>
          <w:rFonts w:ascii="KadmosU" w:hAnsi="KadmosU" w:cs="Times New Roman"/>
        </w:rPr>
        <w:t>̣[</w:t>
      </w:r>
      <w:r w:rsidRPr="00295111">
        <w:rPr>
          <w:rFonts w:ascii="KadmosU" w:eastAsia="Times New Roman" w:hAnsi="KadmosU" w:cs="Times New Roman"/>
        </w:rPr>
        <w:t>ðåñ êáὶ</w:t>
      </w:r>
      <w:r w:rsidRPr="00295111">
        <w:rPr>
          <w:rFonts w:ascii="KadmosU" w:hAnsi="KadmosU" w:cs="Times New Roman"/>
        </w:rPr>
        <w:t>]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 xml:space="preserve">14. </w:t>
      </w:r>
      <w:r w:rsidRPr="00295111">
        <w:rPr>
          <w:rFonts w:ascii="KadmosU" w:eastAsia="Times New Roman" w:hAnsi="KadmosU" w:cs="Times New Roman"/>
        </w:rPr>
        <w:t>ἔí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éïé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 xml:space="preserve"> ð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>åðüíèáϲéí ἐíô</w:t>
      </w:r>
      <w:r w:rsidRPr="00295111">
        <w:rPr>
          <w:rFonts w:ascii="KadmosU" w:hAnsi="KadmosU" w:cs="Times New Roman"/>
        </w:rPr>
        <w:t>̣[</w:t>
      </w:r>
      <w:r w:rsidRPr="00295111">
        <w:rPr>
          <w:rFonts w:ascii="KadmosU" w:eastAsia="Times New Roman" w:hAnsi="KadmosU" w:cs="Times New Roman"/>
        </w:rPr>
        <w:t>áῦèá</w:t>
      </w:r>
      <w:r w:rsidRPr="00295111">
        <w:rPr>
          <w:rFonts w:ascii="KadmosU" w:hAnsi="KadmosU" w:cs="Times New Roman"/>
        </w:rPr>
        <w:t>]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 xml:space="preserve">15. </w:t>
      </w:r>
      <w:r w:rsidRPr="00295111">
        <w:rPr>
          <w:rFonts w:ascii="KadmosU" w:eastAsia="Times New Roman" w:hAnsi="KadmosU" w:cs="Times New Roman"/>
        </w:rPr>
        <w:t>ôῶ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í Ἐ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>ðéêïõñåßùí. Ðåñé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ðå</w:t>
      </w:r>
      <w:r w:rsidRPr="00295111">
        <w:rPr>
          <w:rFonts w:ascii="KadmosU" w:hAnsi="KadmosU" w:cs="Times New Roman"/>
        </w:rPr>
        <w:t>]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 xml:space="preserve">16. </w:t>
      </w:r>
      <w:r w:rsidRPr="00295111">
        <w:rPr>
          <w:rFonts w:ascii="KadmosU" w:eastAsia="Times New Roman" w:hAnsi="KadmosU" w:cs="Times New Roman"/>
        </w:rPr>
        <w:t>ϲüíôåϲ ãÜñ Ἄêôùé ôῶé Ð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áô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>á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>17. -</w:t>
      </w:r>
      <w:r w:rsidRPr="00295111">
        <w:rPr>
          <w:rFonts w:ascii="KadmosU" w:eastAsia="Times New Roman" w:hAnsi="KadmosU" w:cs="Times New Roman"/>
        </w:rPr>
        <w:t>ñåῖ</w:t>
      </w:r>
      <w:r w:rsidRPr="00295111">
        <w:rPr>
          <w:rFonts w:ascii="KadmosU" w:hAnsi="KadmosU" w:cs="Times New Roman"/>
        </w:rPr>
        <w:t xml:space="preserve"> .3</w:t>
      </w:r>
      <w:r w:rsidRPr="00295111">
        <w:rPr>
          <w:rFonts w:ascii="KadmosU" w:eastAsia="Times New Roman" w:hAnsi="KadmosU" w:cs="Times New Roman"/>
        </w:rPr>
        <w:t xml:space="preserve"> ê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 xml:space="preserve">åéìÝíùé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ô</w:t>
      </w:r>
      <w:r w:rsidRPr="00295111">
        <w:rPr>
          <w:rFonts w:ascii="KadmosU" w:hAnsi="KadmosU" w:cs="Times New Roman"/>
        </w:rPr>
        <w:t>= .6</w:t>
      </w:r>
    </w:p>
    <w:p w:rsidR="000209AB" w:rsidRPr="00295111" w:rsidRDefault="000209AB">
      <w:pPr>
        <w:rPr>
          <w:rFonts w:ascii="KadmosU" w:hAnsi="KadmosU" w:cs="Times New Roman"/>
        </w:rPr>
      </w:pPr>
    </w:p>
    <w:p w:rsidR="000209AB" w:rsidRPr="00295111" w:rsidRDefault="000209AB">
      <w:pPr>
        <w:rPr>
          <w:rFonts w:ascii="KadmosU" w:hAnsi="KadmosU" w:cs="Times New Roman"/>
        </w:rPr>
      </w:pPr>
    </w:p>
    <w:p w:rsidR="000209AB" w:rsidRPr="00295111" w:rsidRDefault="000209AB" w:rsidP="006B395C">
      <w:pPr>
        <w:rPr>
          <w:rFonts w:ascii="KadmosU" w:hAnsi="KadmosU"/>
        </w:rPr>
      </w:pPr>
      <w:r w:rsidRPr="00295111">
        <w:rPr>
          <w:rFonts w:ascii="KadmosU" w:eastAsia="Times New Roman" w:hAnsi="KadmosU"/>
        </w:rPr>
        <w:t>PHerc. 1389, V 1076, 38 o (</w:t>
      </w:r>
      <w:r w:rsidRPr="00295111">
        <w:rPr>
          <w:rFonts w:ascii="KadmosU" w:hAnsi="KadmosU"/>
        </w:rPr>
        <w:t>f</w:t>
      </w:r>
      <w:r w:rsidRPr="00295111">
        <w:rPr>
          <w:rFonts w:ascii="KadmosU" w:eastAsia="Times New Roman" w:hAnsi="KadmosU"/>
        </w:rPr>
        <w:t>r. 1</w:t>
      </w:r>
      <w:r w:rsidRPr="00295111">
        <w:rPr>
          <w:rFonts w:ascii="KadmosU" w:hAnsi="KadmosU"/>
        </w:rPr>
        <w:t xml:space="preserve"> n)</w:t>
      </w:r>
    </w:p>
    <w:p w:rsidR="000209AB" w:rsidRPr="00295111" w:rsidRDefault="000209AB">
      <w:pPr>
        <w:rPr>
          <w:rFonts w:ascii="KadmosU" w:hAnsi="KadmosU" w:cs="Times New Roman"/>
        </w:rPr>
      </w:pP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 xml:space="preserve">8. </w:t>
      </w:r>
      <w:r w:rsidRPr="00295111">
        <w:rPr>
          <w:rFonts w:ascii="KadmosU" w:eastAsia="Times New Roman" w:hAnsi="KadmosU" w:cs="Times New Roman"/>
        </w:rPr>
        <w:t>ê ἀ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ðï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>äßä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>ùϲé ô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ῶí ἀ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>äÞëùí</w:t>
      </w:r>
      <w:r w:rsidRPr="00295111">
        <w:rPr>
          <w:rFonts w:ascii="KadmosU" w:hAnsi="KadmosU" w:cs="Times New Roman"/>
        </w:rPr>
        <w:t xml:space="preserve"> .3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 xml:space="preserve">13. </w:t>
      </w:r>
      <w:r w:rsidRPr="00295111">
        <w:rPr>
          <w:rFonts w:ascii="KadmosU" w:eastAsia="Times New Roman" w:hAnsi="KadmosU" w:cs="Times New Roman"/>
        </w:rPr>
        <w:t>ὃí ëüã</w:t>
      </w:r>
      <w:r w:rsidRPr="00295111">
        <w:rPr>
          <w:rFonts w:ascii="KadmosU" w:hAnsi="KadmosU" w:cs="Times New Roman"/>
        </w:rPr>
        <w:t>̣[</w:t>
      </w:r>
      <w:r w:rsidRPr="00295111">
        <w:rPr>
          <w:rFonts w:ascii="KadmosU" w:eastAsia="Times New Roman" w:hAnsi="KadmosU" w:cs="Times New Roman"/>
        </w:rPr>
        <w:t>ï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>í</w:t>
      </w:r>
      <w:r w:rsidRPr="00295111">
        <w:rPr>
          <w:rFonts w:ascii="KadmosU" w:hAnsi="KadmosU" w:cs="Times New Roman"/>
        </w:rPr>
        <w:t xml:space="preserve"> .4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íåé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 xml:space="preserve"> êïéíῶϲ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 xml:space="preserve">14. </w:t>
      </w:r>
      <w:r w:rsidRPr="00295111">
        <w:rPr>
          <w:rFonts w:ascii="KadmosU" w:eastAsia="Times New Roman" w:hAnsi="KadmosU" w:cs="Times New Roman"/>
        </w:rPr>
        <w:t>ôῶ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>í äÞë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>ù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í</w:t>
      </w:r>
      <w:r w:rsidRPr="00295111">
        <w:rPr>
          <w:rFonts w:ascii="KadmosU" w:hAnsi="KadmosU" w:cs="Times New Roman"/>
        </w:rPr>
        <w:t>][.3]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ä</w:t>
      </w:r>
      <w:r w:rsidRPr="00295111">
        <w:rPr>
          <w:rFonts w:ascii="KadmosU" w:hAnsi="KadmosU" w:cs="Times New Roman"/>
        </w:rPr>
        <w:t>= .1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ô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 xml:space="preserve"> ã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>íþϲåé</w:t>
      </w:r>
    </w:p>
    <w:p w:rsidR="000209AB" w:rsidRPr="00295111" w:rsidRDefault="000209AB">
      <w:pPr>
        <w:rPr>
          <w:rFonts w:ascii="KadmosU" w:hAnsi="KadmosU" w:cs="Times New Roman"/>
        </w:rPr>
      </w:pPr>
    </w:p>
    <w:p w:rsidR="000209AB" w:rsidRPr="00295111" w:rsidRDefault="000209AB">
      <w:pPr>
        <w:rPr>
          <w:rFonts w:ascii="KadmosU" w:hAnsi="KadmosU" w:cs="Times New Roman"/>
        </w:rPr>
      </w:pPr>
    </w:p>
    <w:p w:rsidR="000209AB" w:rsidRPr="00295111" w:rsidRDefault="000209AB" w:rsidP="006B395C">
      <w:pPr>
        <w:rPr>
          <w:rFonts w:ascii="KadmosU" w:hAnsi="KadmosU"/>
        </w:rPr>
      </w:pPr>
      <w:r w:rsidRPr="00295111">
        <w:rPr>
          <w:rFonts w:ascii="KadmosU" w:eastAsia="Times New Roman" w:hAnsi="KadmosU"/>
        </w:rPr>
        <w:t xml:space="preserve">PHerc. 1389, V 1067, 39 o </w:t>
      </w:r>
      <w:bookmarkStart w:id="0" w:name="_GoBack"/>
      <w:bookmarkEnd w:id="0"/>
    </w:p>
    <w:p w:rsidR="000209AB" w:rsidRPr="00295111" w:rsidRDefault="000209AB">
      <w:pPr>
        <w:rPr>
          <w:rFonts w:ascii="KadmosU" w:hAnsi="KadmosU" w:cs="Times New Roman"/>
        </w:rPr>
      </w:pP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 xml:space="preserve">10. </w:t>
      </w:r>
      <w:r w:rsidRPr="00295111">
        <w:rPr>
          <w:rFonts w:ascii="KadmosU" w:eastAsia="Times New Roman" w:hAnsi="KadmosU" w:cs="Times New Roman"/>
        </w:rPr>
        <w:t>ïἷïí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ô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>ὸ ôῆé á</w:t>
      </w:r>
      <w:r w:rsidRPr="00295111">
        <w:rPr>
          <w:rFonts w:ascii="KadmosU" w:hAnsi="KadmosU"/>
        </w:rPr>
        <w:t>&lt;</w:t>
      </w:r>
      <w:r w:rsidRPr="00295111">
        <w:rPr>
          <w:rFonts w:ascii="KadmosU" w:eastAsia="Times New Roman" w:hAnsi="KadmosU" w:cs="Times New Roman"/>
        </w:rPr>
        <w:t>ἰ</w:t>
      </w:r>
      <w:r w:rsidRPr="00295111">
        <w:rPr>
          <w:rFonts w:ascii="KadmosU" w:hAnsi="KadmosU"/>
        </w:rPr>
        <w:t>&gt;</w:t>
      </w:r>
      <w:r w:rsidRPr="00295111">
        <w:rPr>
          <w:rFonts w:ascii="KadmosU" w:eastAsia="Times New Roman" w:hAnsi="KadmosU" w:cs="Times New Roman"/>
        </w:rPr>
        <w:t>ϲèÞϲåé êáὶ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>11. =</w:t>
      </w:r>
      <w:r w:rsidRPr="00295111">
        <w:rPr>
          <w:rFonts w:ascii="KadmosU" w:eastAsia="Times New Roman" w:hAnsi="KadmosU" w:cs="Times New Roman"/>
        </w:rPr>
        <w:t>åáíïé</w:t>
      </w:r>
      <w:r w:rsidRPr="00295111">
        <w:rPr>
          <w:rFonts w:ascii="KadmosU" w:hAnsi="KadmosU" w:cs="Times New Roman"/>
        </w:rPr>
        <w:t>= .1</w:t>
      </w:r>
      <w:r w:rsidRPr="00295111">
        <w:rPr>
          <w:rFonts w:ascii="KadmosU" w:eastAsia="Times New Roman" w:hAnsi="KadmosU" w:cs="Times New Roman"/>
        </w:rPr>
        <w:t xml:space="preserve"> êáôáë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>á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>íâÜíåéí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>12. =</w:t>
      </w:r>
      <w:r w:rsidRPr="00295111">
        <w:rPr>
          <w:rFonts w:ascii="KadmosU" w:eastAsia="Times New Roman" w:hAnsi="KadmosU" w:cs="Times New Roman"/>
        </w:rPr>
        <w:t>âïõ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 xml:space="preserve"> ôïῦô᾽ἔϲôéí ã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>é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>í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>þϲê</w:t>
      </w:r>
      <w:r w:rsidRPr="00295111">
        <w:rPr>
          <w:rFonts w:ascii="KadmosU" w:hAnsi="KadmosU" w:cs="Times New Roman"/>
        </w:rPr>
        <w:t>̣[</w:t>
      </w:r>
      <w:r w:rsidRPr="00295111">
        <w:rPr>
          <w:rFonts w:ascii="KadmosU" w:eastAsia="Times New Roman" w:hAnsi="KadmosU" w:cs="Times New Roman"/>
        </w:rPr>
        <w:t>åéí</w:t>
      </w:r>
      <w:r w:rsidRPr="00295111">
        <w:rPr>
          <w:rFonts w:ascii="KadmosU" w:hAnsi="KadmosU" w:cs="Times New Roman"/>
        </w:rPr>
        <w:t>]</w:t>
      </w:r>
    </w:p>
    <w:p w:rsidR="000209AB" w:rsidRPr="00295111" w:rsidRDefault="000209AB">
      <w:pPr>
        <w:rPr>
          <w:rFonts w:ascii="KadmosU" w:hAnsi="KadmosU" w:cs="Times New Roman"/>
        </w:rPr>
      </w:pPr>
    </w:p>
    <w:p w:rsidR="000209AB" w:rsidRPr="00295111" w:rsidRDefault="000209AB">
      <w:pPr>
        <w:rPr>
          <w:rFonts w:ascii="KadmosU" w:hAnsi="KadmosU" w:cs="Times New Roman"/>
        </w:rPr>
      </w:pPr>
    </w:p>
    <w:p w:rsidR="000209AB" w:rsidRPr="00295111" w:rsidRDefault="000209AB" w:rsidP="000929D4">
      <w:pPr>
        <w:rPr>
          <w:rFonts w:ascii="KadmosU" w:hAnsi="KadmosU"/>
        </w:rPr>
      </w:pPr>
      <w:r w:rsidRPr="00295111">
        <w:rPr>
          <w:rFonts w:ascii="KadmosU" w:eastAsia="Times New Roman" w:hAnsi="KadmosU"/>
        </w:rPr>
        <w:t xml:space="preserve">PHerc. 1389, V 1078, 40 o </w:t>
      </w:r>
    </w:p>
    <w:p w:rsidR="000209AB" w:rsidRPr="00295111" w:rsidRDefault="000209AB">
      <w:pPr>
        <w:rPr>
          <w:rFonts w:ascii="KadmosU" w:hAnsi="KadmosU" w:cs="Times New Roman"/>
        </w:rPr>
      </w:pP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>4. =</w:t>
      </w:r>
      <w:r w:rsidRPr="00295111">
        <w:rPr>
          <w:rFonts w:ascii="KadmosU" w:eastAsia="Times New Roman" w:hAnsi="KadmosU" w:cs="Times New Roman"/>
        </w:rPr>
        <w:t>éϲ</w:t>
      </w:r>
      <w:r w:rsidRPr="00295111">
        <w:rPr>
          <w:rFonts w:ascii="KadmosU" w:hAnsi="KadmosU" w:cs="Times New Roman"/>
        </w:rPr>
        <w:t>= .1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çôùí</w:t>
      </w:r>
      <w:r w:rsidRPr="00295111">
        <w:rPr>
          <w:rFonts w:ascii="KadmosU" w:hAnsi="KadmosU" w:cs="Times New Roman"/>
        </w:rPr>
        <w:t>= .1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ï</w:t>
      </w:r>
      <w:r w:rsidRPr="00295111">
        <w:rPr>
          <w:rFonts w:ascii="KadmosU" w:hAnsi="KadmosU" w:cs="Times New Roman"/>
        </w:rPr>
        <w:t>= .1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áëïõ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[.2][</w:t>
      </w:r>
      <w:r w:rsidRPr="00295111">
        <w:rPr>
          <w:rFonts w:ascii="KadmosU" w:eastAsia="Times New Roman" w:hAnsi="KadmosU" w:cs="Times New Roman"/>
        </w:rPr>
        <w:t>ôῶ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>í ἐ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>5. -</w:t>
      </w:r>
      <w:r w:rsidRPr="00295111">
        <w:rPr>
          <w:rFonts w:ascii="KadmosU" w:eastAsia="Times New Roman" w:hAnsi="KadmosU" w:cs="Times New Roman"/>
        </w:rPr>
        <w:t xml:space="preserve">íáñãῶí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ìá</w:t>
      </w:r>
      <w:r w:rsidRPr="00295111">
        <w:rPr>
          <w:rFonts w:ascii="KadmosU" w:hAnsi="KadmosU" w:cs="Times New Roman"/>
        </w:rPr>
        <w:t>= .1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è</w:t>
      </w:r>
      <w:r w:rsidRPr="00295111">
        <w:rPr>
          <w:rFonts w:ascii="KadmosU" w:hAnsi="KadmosU" w:cs="Times New Roman"/>
        </w:rPr>
        <w:t>= .1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áñá</w:t>
      </w:r>
      <w:r w:rsidRPr="00295111">
        <w:rPr>
          <w:rFonts w:ascii="KadmosU" w:hAnsi="KadmosU" w:cs="Times New Roman"/>
        </w:rPr>
        <w:t>= .1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çϲ</w:t>
      </w:r>
      <w:r w:rsidRPr="00295111">
        <w:rPr>
          <w:rFonts w:ascii="KadmosU" w:hAnsi="KadmosU" w:cs="Times New Roman"/>
        </w:rPr>
        <w:t>= .1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íå</w:t>
      </w:r>
      <w:r w:rsidRPr="00295111">
        <w:rPr>
          <w:rFonts w:ascii="KadmosU" w:hAnsi="KadmosU" w:cs="Times New Roman"/>
        </w:rPr>
        <w:t>= .1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íáé</w:t>
      </w:r>
      <w:r w:rsidRPr="00295111">
        <w:rPr>
          <w:rFonts w:ascii="KadmosU" w:hAnsi="KadmosU" w:cs="Times New Roman"/>
        </w:rPr>
        <w:t>=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>6. .1 =</w:t>
      </w:r>
      <w:r w:rsidRPr="00295111">
        <w:rPr>
          <w:rFonts w:ascii="KadmosU" w:eastAsia="Times New Roman" w:hAnsi="KadmosU" w:cs="Times New Roman"/>
        </w:rPr>
        <w:t>ï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 xml:space="preserve"> ðñïöÝðå</w:t>
      </w:r>
      <w:r w:rsidRPr="00295111">
        <w:rPr>
          <w:rFonts w:ascii="KadmosU" w:hAnsi="KadmosU" w:cs="Times New Roman"/>
        </w:rPr>
        <w:t>[.4]</w:t>
      </w:r>
      <w:r w:rsidRPr="00295111">
        <w:rPr>
          <w:rFonts w:ascii="KadmosU" w:eastAsia="Times New Roman" w:hAnsi="KadmosU" w:cs="Times New Roman"/>
        </w:rPr>
        <w:t xml:space="preserve">íáí </w:t>
      </w:r>
      <w:r w:rsidRPr="00295111">
        <w:rPr>
          <w:rFonts w:ascii="KadmosU" w:hAnsi="KadmosU" w:cs="Times New Roman"/>
        </w:rPr>
        <w:t>.1 =</w:t>
      </w:r>
      <w:r w:rsidRPr="00295111">
        <w:rPr>
          <w:rFonts w:ascii="KadmosU" w:eastAsia="Times New Roman" w:hAnsi="KadmosU" w:cs="Times New Roman"/>
        </w:rPr>
        <w:t>ï</w:t>
      </w:r>
      <w:r w:rsidRPr="00295111">
        <w:rPr>
          <w:rFonts w:ascii="KadmosU" w:hAnsi="KadmosU" w:cs="Times New Roman"/>
        </w:rPr>
        <w:t>= .1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å</w:t>
      </w:r>
      <w:r w:rsidRPr="00295111">
        <w:rPr>
          <w:rFonts w:ascii="KadmosU" w:hAnsi="KadmosU" w:cs="Times New Roman"/>
        </w:rPr>
        <w:t>= .1</w:t>
      </w:r>
      <w:r w:rsidRPr="00295111">
        <w:rPr>
          <w:rFonts w:ascii="KadmosU" w:eastAsia="Times New Roman" w:hAnsi="KadmosU" w:cs="Times New Roman"/>
        </w:rPr>
        <w:t xml:space="preserve"> êáὶ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>7. =</w:t>
      </w:r>
      <w:r w:rsidRPr="00295111">
        <w:rPr>
          <w:rFonts w:ascii="KadmosU" w:eastAsia="Times New Roman" w:hAnsi="KadmosU" w:cs="Times New Roman"/>
        </w:rPr>
        <w:t>ïíäçðïõ</w:t>
      </w:r>
      <w:r w:rsidRPr="00295111">
        <w:rPr>
          <w:rFonts w:ascii="KadmosU" w:hAnsi="KadmosU" w:cs="Times New Roman"/>
        </w:rPr>
        <w:t>= .1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íï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 xml:space="preserve"> ôὸ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í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 xml:space="preserve"> ἐð᾽á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ὐôῶí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 xml:space="preserve"> 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>8. [</w:t>
      </w:r>
      <w:r w:rsidRPr="00295111">
        <w:rPr>
          <w:rFonts w:ascii="KadmosU" w:eastAsia="Times New Roman" w:hAnsi="KadmosU" w:cs="Times New Roman"/>
        </w:rPr>
        <w:t>ô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>ῶí ἀäÞëùí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 xml:space="preserve"> êñåßíåé ô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ὸ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>í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 xml:space="preserve"> ἄëï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>9. [-</w:t>
      </w:r>
      <w:r w:rsidRPr="00295111">
        <w:rPr>
          <w:rFonts w:ascii="KadmosU" w:eastAsia="Times New Roman" w:hAnsi="KadmosU" w:cs="Times New Roman"/>
        </w:rPr>
        <w:t>ã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>ïí ἀðïäéä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ü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 xml:space="preserve">íáé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öõô</w:t>
      </w:r>
      <w:r w:rsidRPr="00295111">
        <w:rPr>
          <w:rFonts w:ascii="KadmosU" w:hAnsi="KadmosU" w:cs="Times New Roman"/>
        </w:rPr>
        <w:t xml:space="preserve">= [.2] </w:t>
      </w:r>
      <w:r w:rsidRPr="00295111">
        <w:rPr>
          <w:rFonts w:ascii="KadmosU" w:eastAsia="Times New Roman" w:hAnsi="KadmosU" w:cs="Times New Roman"/>
        </w:rPr>
        <w:t>[ὁ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>ñéϲ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>10. -</w:t>
      </w:r>
      <w:r w:rsidRPr="00295111">
        <w:rPr>
          <w:rFonts w:ascii="KadmosU" w:eastAsia="Times New Roman" w:hAnsi="KadmosU" w:cs="Times New Roman"/>
        </w:rPr>
        <w:t>ôé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ê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 xml:space="preserve">ὸí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ìåë</w:t>
      </w:r>
      <w:r w:rsidRPr="00295111">
        <w:rPr>
          <w:rFonts w:ascii="KadmosU" w:hAnsi="KadmosU" w:cs="Times New Roman"/>
        </w:rPr>
        <w:t>̣=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.1 =</w:t>
      </w:r>
      <w:r w:rsidRPr="00295111">
        <w:rPr>
          <w:rFonts w:ascii="KadmosU" w:eastAsia="Times New Roman" w:hAnsi="KadmosU" w:cs="Times New Roman"/>
        </w:rPr>
        <w:t>éϲèåíï</w:t>
      </w:r>
      <w:r w:rsidRPr="00295111">
        <w:rPr>
          <w:rFonts w:ascii="KadmosU" w:hAnsi="KadmosU" w:cs="Times New Roman"/>
        </w:rPr>
        <w:t>= .4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ï</w:t>
      </w:r>
      <w:r w:rsidRPr="00295111">
        <w:rPr>
          <w:rFonts w:ascii="KadmosU" w:hAnsi="KadmosU" w:cs="Times New Roman"/>
        </w:rPr>
        <w:t>=</w:t>
      </w:r>
    </w:p>
    <w:p w:rsidR="000209AB" w:rsidRPr="00295111" w:rsidRDefault="000209AB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>12. =</w:t>
      </w:r>
      <w:r w:rsidRPr="00295111">
        <w:rPr>
          <w:rFonts w:ascii="KadmosU" w:eastAsia="Times New Roman" w:hAnsi="KadmosU" w:cs="Times New Roman"/>
        </w:rPr>
        <w:t>ã</w:t>
      </w:r>
      <w:r w:rsidRPr="00295111">
        <w:rPr>
          <w:rFonts w:ascii="KadmosU" w:hAnsi="KadmosU" w:cs="Times New Roman"/>
        </w:rPr>
        <w:t>= .1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ê</w:t>
      </w:r>
      <w:r w:rsidRPr="00295111">
        <w:rPr>
          <w:rFonts w:ascii="KadmosU" w:hAnsi="KadmosU" w:cs="Times New Roman"/>
        </w:rPr>
        <w:t>= .3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õϲáï</w:t>
      </w:r>
      <w:r w:rsidRPr="00295111">
        <w:rPr>
          <w:rFonts w:ascii="KadmosU" w:hAnsi="KadmosU" w:cs="Times New Roman"/>
        </w:rPr>
        <w:t>= .1</w:t>
      </w:r>
      <w:r w:rsidRPr="00295111">
        <w:rPr>
          <w:rFonts w:ascii="KadmosU" w:eastAsia="Times New Roman" w:hAnsi="KadmosU" w:cs="Times New Roman"/>
        </w:rPr>
        <w:t xml:space="preserve"> </w:t>
      </w:r>
      <w:r w:rsidRPr="00295111">
        <w:rPr>
          <w:rFonts w:ascii="KadmosU" w:hAnsi="KadmosU" w:cs="Times New Roman"/>
        </w:rPr>
        <w:t>=</w:t>
      </w:r>
      <w:r w:rsidRPr="00295111">
        <w:rPr>
          <w:rFonts w:ascii="KadmosU" w:eastAsia="Times New Roman" w:hAnsi="KadmosU" w:cs="Times New Roman"/>
        </w:rPr>
        <w:t>ïõϲä</w:t>
      </w:r>
      <w:r w:rsidRPr="00295111">
        <w:rPr>
          <w:rFonts w:ascii="KadmosU" w:hAnsi="KadmosU" w:cs="Times New Roman"/>
        </w:rPr>
        <w:t>= .3</w:t>
      </w:r>
      <w:r w:rsidRPr="00295111">
        <w:rPr>
          <w:rFonts w:ascii="KadmosU" w:eastAsia="Times New Roman" w:hAnsi="KadmosU" w:cs="Times New Roman"/>
        </w:rPr>
        <w:t xml:space="preserve"> ἀðáéôåῖí </w:t>
      </w:r>
    </w:p>
    <w:p w:rsidR="000209AB" w:rsidRPr="00295111" w:rsidRDefault="000209AB">
      <w:pPr>
        <w:rPr>
          <w:rFonts w:ascii="KadmosU" w:hAnsi="KadmosU" w:cs="Times New Roman"/>
        </w:rPr>
      </w:pPr>
    </w:p>
    <w:p w:rsidR="000209AB" w:rsidRPr="00295111" w:rsidRDefault="000209AB">
      <w:pPr>
        <w:rPr>
          <w:rFonts w:ascii="KadmosU" w:hAnsi="KadmosU" w:cs="Times New Roman"/>
        </w:rPr>
      </w:pPr>
    </w:p>
    <w:p w:rsidR="000209AB" w:rsidRPr="00295111" w:rsidRDefault="000209AB" w:rsidP="000929D4">
      <w:pPr>
        <w:rPr>
          <w:rFonts w:ascii="KadmosU" w:hAnsi="KadmosU"/>
        </w:rPr>
      </w:pPr>
      <w:r w:rsidRPr="00295111">
        <w:rPr>
          <w:rFonts w:ascii="KadmosU" w:eastAsia="Times New Roman" w:hAnsi="KadmosU"/>
        </w:rPr>
        <w:t>PHerc. 1389, V 10</w:t>
      </w:r>
      <w:r w:rsidRPr="00295111">
        <w:rPr>
          <w:rFonts w:ascii="KadmosU" w:hAnsi="KadmosU"/>
        </w:rPr>
        <w:t>79</w:t>
      </w:r>
      <w:r w:rsidRPr="00295111">
        <w:rPr>
          <w:rFonts w:ascii="KadmosU" w:eastAsia="Times New Roman" w:hAnsi="KadmosU"/>
        </w:rPr>
        <w:t xml:space="preserve">, 41 o </w:t>
      </w:r>
    </w:p>
    <w:p w:rsidR="000209AB" w:rsidRPr="00295111" w:rsidRDefault="000209AB" w:rsidP="00283D6C">
      <w:pPr>
        <w:rPr>
          <w:rFonts w:ascii="KadmosU" w:hAnsi="KadmosU" w:cs="Times New Roman"/>
        </w:rPr>
      </w:pPr>
    </w:p>
    <w:p w:rsidR="000209AB" w:rsidRPr="00295111" w:rsidRDefault="000209AB" w:rsidP="00283D6C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 xml:space="preserve">4. .5 </w:t>
      </w:r>
      <w:r w:rsidRPr="00295111">
        <w:rPr>
          <w:rFonts w:ascii="KadmosU" w:eastAsia="Times New Roman" w:hAnsi="KadmosU" w:cs="Times New Roman"/>
        </w:rPr>
        <w:t>ἀðáéôåῖí ïὐê ὀñè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 xml:space="preserve">ῶϲ </w:t>
      </w:r>
    </w:p>
    <w:p w:rsidR="000209AB" w:rsidRPr="00295111" w:rsidRDefault="000209AB" w:rsidP="00283D6C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>7. [.4][</w:t>
      </w:r>
      <w:r w:rsidRPr="00295111">
        <w:rPr>
          <w:rFonts w:ascii="KadmosU" w:eastAsia="Times New Roman" w:hAnsi="KadmosU" w:cs="Times New Roman"/>
        </w:rPr>
        <w:t>ô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>ñüðïí</w:t>
      </w:r>
      <w:r w:rsidRPr="00295111">
        <w:rPr>
          <w:rFonts w:ascii="KadmosU" w:hAnsi="KadmosU" w:cs="Times New Roman"/>
        </w:rPr>
        <w:t>,</w:t>
      </w:r>
      <w:r w:rsidRPr="00295111">
        <w:rPr>
          <w:rFonts w:ascii="KadmosU" w:eastAsia="Times New Roman" w:hAnsi="KadmosU" w:cs="Times New Roman"/>
        </w:rPr>
        <w:t xml:space="preserve"> êἂí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 xml:space="preserve"> åἴ ôéíå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 xml:space="preserve">ϲ 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ἀíáé</w:t>
      </w:r>
      <w:r w:rsidRPr="00295111">
        <w:rPr>
          <w:rFonts w:ascii="KadmosU" w:hAnsi="KadmosU" w:cs="Times New Roman"/>
        </w:rPr>
        <w:t>]</w:t>
      </w:r>
    </w:p>
    <w:p w:rsidR="000209AB" w:rsidRPr="00295111" w:rsidRDefault="000209AB" w:rsidP="00283D6C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>8. [-</w:t>
      </w:r>
      <w:r w:rsidRPr="00295111">
        <w:rPr>
          <w:rFonts w:ascii="KadmosU" w:eastAsia="Times New Roman" w:hAnsi="KadmosU" w:cs="Times New Roman"/>
        </w:rPr>
        <w:t>ñïῦϲéí ôὸ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>í ὁñéϲôéêὸí ïἷïí ïἱ</w:t>
      </w:r>
    </w:p>
    <w:p w:rsidR="000209AB" w:rsidRPr="00295111" w:rsidRDefault="000209AB" w:rsidP="00283D6C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>9. [</w:t>
      </w:r>
      <w:r>
        <w:rPr>
          <w:rFonts w:ascii="KadmosU" w:eastAsia="Times New Roman" w:hAnsi="KadmosU" w:cs="Times New Roman"/>
        </w:rPr>
        <w:t xml:space="preserve">ϲ </w:t>
      </w:r>
      <w:r w:rsidRPr="00295111">
        <w:rPr>
          <w:rFonts w:ascii="KadmosU" w:eastAsia="Times New Roman" w:hAnsi="KadmosU" w:cs="Times New Roman"/>
        </w:rPr>
        <w:t>ôùéê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>ïὶ êáὶ Ðå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>ñé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>ð</w:t>
      </w:r>
      <w:r w:rsidRPr="00295111">
        <w:rPr>
          <w:rFonts w:ascii="KadmosU" w:hAnsi="KadmosU" w:cs="Times New Roman"/>
        </w:rPr>
        <w:t>̣[</w:t>
      </w:r>
      <w:r w:rsidRPr="00295111">
        <w:rPr>
          <w:rFonts w:ascii="KadmosU" w:eastAsia="Times New Roman" w:hAnsi="KadmosU" w:cs="Times New Roman"/>
        </w:rPr>
        <w:t>á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>ôçôéêï</w:t>
      </w:r>
      <w:r w:rsidRPr="00295111">
        <w:rPr>
          <w:rFonts w:ascii="KadmosU" w:hAnsi="KadmosU" w:cs="Times New Roman"/>
        </w:rPr>
        <w:t>̣</w:t>
      </w:r>
      <w:r w:rsidRPr="00295111">
        <w:rPr>
          <w:rFonts w:ascii="KadmosU" w:eastAsia="Times New Roman" w:hAnsi="KadmosU" w:cs="Times New Roman"/>
        </w:rPr>
        <w:t>ß</w:t>
      </w:r>
      <w:r w:rsidRPr="00295111">
        <w:rPr>
          <w:rFonts w:ascii="KadmosU" w:hAnsi="KadmosU" w:cs="Times New Roman"/>
        </w:rPr>
        <w:t>̣</w:t>
      </w:r>
    </w:p>
    <w:p w:rsidR="000209AB" w:rsidRPr="00295111" w:rsidRDefault="000209AB" w:rsidP="00283D6C">
      <w:pPr>
        <w:rPr>
          <w:rFonts w:ascii="KadmosU" w:hAnsi="KadmosU" w:cs="Times New Roman"/>
        </w:rPr>
      </w:pPr>
    </w:p>
    <w:p w:rsidR="000209AB" w:rsidRPr="00295111" w:rsidRDefault="000209AB" w:rsidP="00283D6C">
      <w:pPr>
        <w:rPr>
          <w:rFonts w:ascii="KadmosU" w:hAnsi="KadmosU" w:cs="Times New Roman"/>
        </w:rPr>
      </w:pPr>
    </w:p>
    <w:p w:rsidR="000209AB" w:rsidRPr="00295111" w:rsidRDefault="000209AB" w:rsidP="00295111">
      <w:pPr>
        <w:rPr>
          <w:rFonts w:ascii="KadmosU" w:hAnsi="KadmosU"/>
        </w:rPr>
      </w:pPr>
      <w:r w:rsidRPr="00295111">
        <w:rPr>
          <w:rFonts w:ascii="KadmosU" w:eastAsia="Times New Roman" w:hAnsi="KadmosU"/>
        </w:rPr>
        <w:t>PHerc. 1389, V 10</w:t>
      </w:r>
      <w:r w:rsidRPr="00295111">
        <w:rPr>
          <w:rFonts w:ascii="KadmosU" w:hAnsi="KadmosU"/>
        </w:rPr>
        <w:t>80</w:t>
      </w:r>
      <w:r w:rsidRPr="00295111">
        <w:rPr>
          <w:rFonts w:ascii="KadmosU" w:eastAsia="Times New Roman" w:hAnsi="KadmosU"/>
        </w:rPr>
        <w:t xml:space="preserve">, 42 o </w:t>
      </w:r>
    </w:p>
    <w:p w:rsidR="000209AB" w:rsidRPr="00295111" w:rsidRDefault="000209AB" w:rsidP="00283D6C">
      <w:pPr>
        <w:rPr>
          <w:rFonts w:ascii="KadmosU" w:hAnsi="KadmosU" w:cs="Times New Roman"/>
        </w:rPr>
      </w:pPr>
    </w:p>
    <w:p w:rsidR="000209AB" w:rsidRPr="00295111" w:rsidRDefault="000209AB" w:rsidP="00283D6C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 xml:space="preserve">1. .16 </w:t>
      </w:r>
      <w:r w:rsidRPr="00295111">
        <w:rPr>
          <w:rFonts w:ascii="KadmosU" w:eastAsia="Times New Roman" w:hAnsi="KadmosU" w:cs="Times New Roman"/>
        </w:rPr>
        <w:t>ϲ êáôá</w:t>
      </w:r>
    </w:p>
    <w:p w:rsidR="000209AB" w:rsidRPr="00BD1C61" w:rsidRDefault="000209AB" w:rsidP="00283D6C">
      <w:pPr>
        <w:rPr>
          <w:rFonts w:ascii="KadmosU" w:hAnsi="KadmosU" w:cs="Times New Roman"/>
        </w:rPr>
      </w:pPr>
      <w:r w:rsidRPr="00295111">
        <w:rPr>
          <w:rFonts w:ascii="KadmosU" w:hAnsi="KadmosU" w:cs="Times New Roman"/>
        </w:rPr>
        <w:t>2. [-</w:t>
      </w:r>
      <w:r w:rsidRPr="00295111">
        <w:rPr>
          <w:rFonts w:ascii="KadmosU" w:eastAsia="Times New Roman" w:hAnsi="KadmosU" w:cs="Times New Roman"/>
        </w:rPr>
        <w:t>ëá</w:t>
      </w:r>
      <w:r w:rsidRPr="00295111">
        <w:rPr>
          <w:rFonts w:ascii="KadmosU" w:hAnsi="KadmosU" w:cs="Times New Roman"/>
        </w:rPr>
        <w:t>]</w:t>
      </w:r>
      <w:r w:rsidRPr="00295111">
        <w:rPr>
          <w:rFonts w:ascii="KadmosU" w:eastAsia="Times New Roman" w:hAnsi="KadmosU" w:cs="Times New Roman"/>
        </w:rPr>
        <w:t>ìâáíïì</w:t>
      </w:r>
      <w:r w:rsidRPr="00295111">
        <w:rPr>
          <w:rFonts w:ascii="KadmosU" w:hAnsi="KadmosU" w:cs="Times New Roman"/>
        </w:rPr>
        <w:t>[</w:t>
      </w:r>
      <w:r w:rsidRPr="00295111">
        <w:rPr>
          <w:rFonts w:ascii="KadmosU" w:eastAsia="Times New Roman" w:hAnsi="KadmosU" w:cs="Times New Roman"/>
        </w:rPr>
        <w:t>å</w:t>
      </w:r>
      <w:r w:rsidRPr="00295111">
        <w:rPr>
          <w:rFonts w:ascii="KadmosU" w:hAnsi="KadmosU" w:cs="Times New Roman"/>
        </w:rPr>
        <w:t>][.11]</w:t>
      </w:r>
      <w:r w:rsidRPr="00BD1C61">
        <w:rPr>
          <w:rFonts w:ascii="KadmosU" w:eastAsia="Times New Roman" w:hAnsi="KadmosU" w:cs="Times New Roman"/>
        </w:rPr>
        <w:t xml:space="preserve"> </w:t>
      </w:r>
    </w:p>
    <w:p w:rsidR="000209AB" w:rsidRPr="00BD1C61" w:rsidRDefault="000209AB">
      <w:pPr>
        <w:rPr>
          <w:rFonts w:ascii="KadmosU" w:hAnsi="KadmosU" w:cs="Times New Roman"/>
        </w:rPr>
      </w:pPr>
      <w:r w:rsidRPr="00BD1C61">
        <w:rPr>
          <w:rFonts w:ascii="KadmosU" w:eastAsia="Times New Roman" w:hAnsi="KadmosU" w:cs="Times New Roman"/>
        </w:rPr>
        <w:t xml:space="preserve"> </w:t>
      </w:r>
    </w:p>
    <w:sectPr w:rsidR="000209AB" w:rsidRPr="00BD1C61" w:rsidSect="00C9337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usillus Old Face">
    <w:altName w:val="Helvetica Neue Light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Geneva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KadmosU">
    <w:altName w:val="Cambria"/>
    <w:panose1 w:val="01000000000000000000"/>
    <w:charset w:val="00"/>
    <w:family w:val="auto"/>
    <w:pitch w:val="variable"/>
    <w:sig w:usb0="C00000EF" w:usb1="1000E0EA" w:usb2="00000000" w:usb3="00000000" w:csb0="0000000B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?????? Pro W3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0BE8"/>
    <w:rsid w:val="000209AB"/>
    <w:rsid w:val="000929D4"/>
    <w:rsid w:val="00283D6C"/>
    <w:rsid w:val="00295111"/>
    <w:rsid w:val="004B711E"/>
    <w:rsid w:val="005734D8"/>
    <w:rsid w:val="0061504D"/>
    <w:rsid w:val="0062420F"/>
    <w:rsid w:val="006B395C"/>
    <w:rsid w:val="00847ED7"/>
    <w:rsid w:val="009B5C48"/>
    <w:rsid w:val="009F4777"/>
    <w:rsid w:val="00A559FF"/>
    <w:rsid w:val="00B82E0E"/>
    <w:rsid w:val="00BD1C61"/>
    <w:rsid w:val="00C93372"/>
    <w:rsid w:val="00D15243"/>
    <w:rsid w:val="00E80BE8"/>
    <w:rsid w:val="00F77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??" w:hAnsi="Cambria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BE8"/>
    <w:rPr>
      <w:rFonts w:ascii="Vusillus Old Face" w:hAnsi="Vusillus Old Face" w:cs="Geneva"/>
      <w:sz w:val="24"/>
      <w:szCs w:val="20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3</Pages>
  <Words>456</Words>
  <Characters>2876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Lang</dc:creator>
  <cp:keywords/>
  <dc:description/>
  <cp:lastModifiedBy>Ego</cp:lastModifiedBy>
  <cp:revision>6</cp:revision>
  <dcterms:created xsi:type="dcterms:W3CDTF">2014-02-18T13:10:00Z</dcterms:created>
  <dcterms:modified xsi:type="dcterms:W3CDTF">2014-03-06T20:18:00Z</dcterms:modified>
</cp:coreProperties>
</file>